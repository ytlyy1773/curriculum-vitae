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-363220</wp:posOffset>
                </wp:positionV>
                <wp:extent cx="5383530" cy="78359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3530" cy="783590"/>
                          <a:chOff x="13191" y="573"/>
                          <a:chExt cx="8478" cy="1382"/>
                        </a:xfrm>
                      </wpg:grpSpPr>
                      <wps:wsp>
                        <wps:cNvPr id="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3191" y="1311"/>
                            <a:ext cx="8479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52525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对数字敏感，擅长用数字分析解决问题，中美IT人才俱乐部成员；开源中国俱乐部成员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文本框 48"/>
                        <wps:cNvSpPr txBox="1"/>
                        <wps:spPr>
                          <a:xfrm>
                            <a:off x="13200" y="616"/>
                            <a:ext cx="1743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spacing w:before="0" w:beforeAutospacing="0" w:after="0" w:afterAutospacing="0"/>
                                <w:ind w:left="1121" w:right="418" w:rightChars="199" w:hanging="1281" w:hangingChars="40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36"/>
                                  <w:u w:val="single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596B6"/>
                                  <w:kern w:val="2"/>
                                  <w:sz w:val="32"/>
                                  <w:szCs w:val="40"/>
                                  <w:lang w:val="en-US" w:eastAsia="zh-CN" w:bidi="ar"/>
                                </w:rPr>
                                <w:t>李彦斌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14462" y="573"/>
                            <a:ext cx="4607" cy="768"/>
                            <a:chOff x="4254" y="1420"/>
                            <a:chExt cx="4607" cy="768"/>
                          </a:xfrm>
                        </wpg:grpSpPr>
                        <wps:wsp>
                          <wps:cNvPr id="9" name="文本框 48"/>
                          <wps:cNvSpPr txBox="1"/>
                          <wps:spPr>
                            <a:xfrm>
                              <a:off x="5892" y="1420"/>
                              <a:ext cx="2818" cy="7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8" name="文本框 48"/>
                          <wps:cNvSpPr txBox="1"/>
                          <wps:spPr>
                            <a:xfrm>
                              <a:off x="4254" y="1459"/>
                              <a:ext cx="4607" cy="7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pacing w:before="0" w:beforeAutospacing="0" w:after="0" w:afterAutospacing="0"/>
                                  <w:ind w:left="1121" w:right="418" w:rightChars="199" w:hanging="960" w:hangingChars="400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kern w:val="2"/>
                                    <w:sz w:val="24"/>
                                    <w:szCs w:val="32"/>
                                    <w:lang w:val="en-US" w:eastAsia="zh-CN" w:bidi="ar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|  求职意向:python开发工程师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 w:val="0"/>
                                  <w:suppressLineNumbers w:val="0"/>
                                  <w:spacing w:before="0" w:beforeAutospacing="0" w:after="0" w:afterAutospacing="0"/>
                                  <w:ind w:left="1121" w:right="418" w:rightChars="199" w:hanging="1120" w:hangingChars="400"/>
                                  <w:jc w:val="left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3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2" name="直接连接符 2"/>
                        <wps:cNvCnPr/>
                        <wps:spPr>
                          <a:xfrm flipV="1">
                            <a:off x="13362" y="1307"/>
                            <a:ext cx="7050" cy="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596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15pt;margin-top:-28.6pt;height:61.7pt;width:423.9pt;z-index:251671552;mso-width-relative:page;mso-height-relative:page;" coordorigin="13191,573" coordsize="8478,1382" o:gfxdata="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BSlZtjaAAAACgEAAA8AAAAAAAAAAQAgAAAAIgAAAGRycy9k&#10;b3ducmV2LnhtbFBLAQIUABQAAAAIAIdO4kCjCBZfAQQAAPcMAAAOAAAAAAAAAAEAIAAAACkBAABk&#10;cnMvZTJvRG9jLnhtbFBLBQYAAAAABgAGAFkBAACcBwAAAAA=&#10;">
                <o:lock v:ext="edit" aspectratio="f"/>
                <v:shape id="Text Box 138" o:spid="_x0000_s1026" o:spt="202" type="#_x0000_t202" style="position:absolute;left:13191;top:1311;height:644;width:8479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525252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对数字敏感，擅长用数字分析解决问题，中美IT人才俱乐部成员；开源中国俱乐部成员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13200;top:616;height:729;width:1743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 w:val="0"/>
                          <w:suppressLineNumbers w:val="0"/>
                          <w:spacing w:before="0" w:beforeAutospacing="0" w:after="0" w:afterAutospacing="0"/>
                          <w:ind w:left="1121" w:right="418" w:rightChars="199" w:hanging="1281" w:hangingChars="400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36"/>
                            <w:u w:val="single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596B6"/>
                            <w:kern w:val="2"/>
                            <w:sz w:val="32"/>
                            <w:szCs w:val="40"/>
                            <w:lang w:val="en-US" w:eastAsia="zh-CN" w:bidi="ar"/>
                          </w:rPr>
                          <w:t>李彦斌</w:t>
                        </w:r>
                      </w:p>
                    </w:txbxContent>
                  </v:textbox>
                </v:shape>
                <v:group id="_x0000_s1026" o:spid="_x0000_s1026" o:spt="203" style="position:absolute;left:14462;top:573;height:768;width:4607;" coordorigin="4254,1420" coordsize="4607,76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8" o:spid="_x0000_s1026" o:spt="202" type="#_x0000_t202" style="position:absolute;left:5892;top:1420;height:729;width:2818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文本框 48" o:spid="_x0000_s1026" o:spt="202" type="#_x0000_t202" style="position:absolute;left:4254;top:1459;height:729;width:4607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pacing w:before="0" w:beforeAutospacing="0" w:after="0" w:afterAutospacing="0"/>
                            <w:ind w:left="1121" w:right="418" w:rightChars="199" w:hanging="960" w:hangingChars="400"/>
                            <w:jc w:val="left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8"/>
                              <w:szCs w:val="36"/>
                              <w:u w:val="singl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kern w:val="2"/>
                              <w:sz w:val="24"/>
                              <w:szCs w:val="32"/>
                              <w:lang w:val="en-US" w:eastAsia="zh-CN" w:bidi="ar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|  求职意向:python开发工程师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 w:val="0"/>
                            <w:suppressLineNumbers w:val="0"/>
                            <w:spacing w:before="0" w:beforeAutospacing="0" w:after="0" w:afterAutospacing="0"/>
                            <w:ind w:left="1121" w:right="418" w:rightChars="199" w:hanging="1120" w:hangingChars="400"/>
                            <w:jc w:val="left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000000" w:themeColor="text1"/>
                              <w:sz w:val="28"/>
                              <w:szCs w:val="36"/>
                              <w:u w:val="singl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13362;top:1307;flip:y;height:10;width:7050;" filled="f" stroked="t" coordsize="21600,21600" o:gfxdata="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kuk7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1596B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6722745</wp:posOffset>
                </wp:positionV>
                <wp:extent cx="1034415" cy="322580"/>
                <wp:effectExtent l="0" t="0" r="133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322580"/>
                          <a:chOff x="2356" y="3724"/>
                          <a:chExt cx="1629" cy="508"/>
                        </a:xfrm>
                      </wpg:grpSpPr>
                      <wps:wsp>
                        <wps:cNvPr id="31" name="矩形 141"/>
                        <wps:cNvSpPr/>
                        <wps:spPr>
                          <a:xfrm>
                            <a:off x="2356" y="3826"/>
                            <a:ext cx="1629" cy="330"/>
                          </a:xfrm>
                          <a:prstGeom prst="rect">
                            <a:avLst/>
                          </a:prstGeom>
                          <a:solidFill>
                            <a:srgbClr val="1596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8"/>
                        <wps:cNvSpPr txBox="1"/>
                        <wps:spPr>
                          <a:xfrm>
                            <a:off x="2573" y="3724"/>
                            <a:ext cx="122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0"/>
                                  <w:szCs w:val="20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29.35pt;height:25.4pt;width:81.45pt;z-index:251669504;mso-width-relative:page;mso-height-relative:page;" coordorigin="2356,3724" coordsize="1629,508" o:gfxdata="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lt7aC9wAAAANAQAADwAAAAAAAAABACAAAAAiAAAAZHJzL2Rvd25yZXYueG1sUEsBAhQAFAAA&#10;AAgAh07iQNrHy4dBAwAAiAgAAA4AAAAAAAAAAQAgAAAAKwEAAGRycy9lMm9Eb2MueG1sUEsFBgAA&#10;AAAGAAYAWQEAAN4GAAAAAA==&#10;">
                <o:lock v:ext="edit" aspectratio="f"/>
                <v:rect id="矩形 141" o:spid="_x0000_s1026" o:spt="1" style="position:absolute;left:2356;top:3826;height:330;width:1629;v-text-anchor:middle;" fillcolor="#1596B6" filled="t" stroked="f" coordsize="21600,21600" o:gfxdata="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p4U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2573;top:3724;height:508;width:1228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0"/>
                            <w:szCs w:val="20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-848995</wp:posOffset>
                </wp:positionH>
                <wp:positionV relativeFrom="paragraph">
                  <wp:posOffset>8365490</wp:posOffset>
                </wp:positionV>
                <wp:extent cx="3629025" cy="824230"/>
                <wp:effectExtent l="0" t="0" r="0" b="0"/>
                <wp:wrapNone/>
                <wp:docPr id="17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20XX.11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获校内学生优秀团干部；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20XX.08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在全省电子技能竞赛中获优秀奖；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在全国开发设计大赛中获优秀创新奖；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6.85pt;margin-top:658.7pt;height:64.9pt;width:285.75pt;mso-position-horizontal-relative:margin;z-index:251663360;mso-width-relative:page;mso-height-relative:page;" filled="f" stroked="f" coordsize="21600,21600" o:gfxdata="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8NH/9oAAAAOAQAADwAAAAAAAAABACAA&#10;AAAiAAAAZHJzL2Rvd25yZXYueG1sUEsBAhQAFAAAAAgAh07iQGtRvHYLAgAAGA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20XX.11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获校内学生优秀团干部；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20XX.08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在全省电子技能竞赛中获优秀奖；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在全国开发设计大赛中获优秀创新奖；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2762250</wp:posOffset>
                </wp:positionH>
                <wp:positionV relativeFrom="paragraph">
                  <wp:posOffset>8400415</wp:posOffset>
                </wp:positionV>
                <wp:extent cx="3196590" cy="671195"/>
                <wp:effectExtent l="0" t="0" r="0" b="0"/>
                <wp:wrapNone/>
                <wp:docPr id="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20XX.11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获学习积极分子；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20XX.08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大学生三好学生一等奖；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217.5pt;margin-top:661.45pt;height:52.85pt;width:251.7pt;mso-position-horizontal-relative:margin;z-index:251664384;mso-width-relative:page;mso-height-relative:page;" filled="f" stroked="f" coordsize="21600,21600" o:gfxdata="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+ABJdkAAAANAQAADwAAAAAAAAABACAAAAAi&#10;AAAAZHJzL2Rvd25yZXYueG1sUEsBAhQAFAAAAAgAh07iQH/jSkg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20XX.11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获学习积极分子；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20XX.08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大学生三好学生一等奖；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7955915</wp:posOffset>
                </wp:positionV>
                <wp:extent cx="1034415" cy="322580"/>
                <wp:effectExtent l="0" t="0" r="1333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322580"/>
                          <a:chOff x="2356" y="3724"/>
                          <a:chExt cx="1629" cy="508"/>
                        </a:xfrm>
                      </wpg:grpSpPr>
                      <wps:wsp>
                        <wps:cNvPr id="42" name="矩形 141"/>
                        <wps:cNvSpPr/>
                        <wps:spPr>
                          <a:xfrm>
                            <a:off x="2356" y="3826"/>
                            <a:ext cx="1629" cy="330"/>
                          </a:xfrm>
                          <a:prstGeom prst="rect">
                            <a:avLst/>
                          </a:prstGeom>
                          <a:solidFill>
                            <a:srgbClr val="1596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文本框 8"/>
                        <wps:cNvSpPr txBox="1"/>
                        <wps:spPr>
                          <a:xfrm>
                            <a:off x="2573" y="3724"/>
                            <a:ext cx="122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0"/>
                                  <w:szCs w:val="20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1pt;margin-top:626.45pt;height:25.4pt;width:81.45pt;z-index:251670528;mso-width-relative:page;mso-height-relative:page;" coordorigin="2356,3724" coordsize="1629,508" o:gfxdata="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2nmSq9wAAAANAQAADwAAAAAAAAABACAAAAAiAAAAZHJzL2Rvd25yZXYueG1sUEsBAhQA&#10;FAAAAAgAh07iQN0QGtlEAwAAiAgAAA4AAAAAAAAAAQAgAAAAKwEAAGRycy9lMm9Eb2MueG1sUEsF&#10;BgAAAAAGAAYAWQEAAOEGAAAAAA==&#10;">
                <o:lock v:ext="edit" aspectratio="f"/>
                <v:rect id="矩形 141" o:spid="_x0000_s1026" o:spt="1" style="position:absolute;left:2356;top:3826;height:330;width:1629;v-text-anchor:middle;" fillcolor="#1596B6" filled="t" stroked="f" coordsize="21600,21600" o:gfxdata="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No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2573;top:3724;height:508;width:1228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0"/>
                            <w:szCs w:val="20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ragraph">
                  <wp:posOffset>1716405</wp:posOffset>
                </wp:positionV>
                <wp:extent cx="7011670" cy="121031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1670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  <w:t>20XX/09-20XX/06                            东京大学                              计算机与情报通信工学院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日语达到N1水平，以海外交流生的身份，到东京大学为期半年的留学经历，极其锻炼人，学习到很多新知识。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  <w:t>20XX/09-20XX/06                            北京工业大学                          计算机科学与技术（本科)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主修的课程内容是研究计算机的设计与制造，并利用计算机进行有关的信息表示、收发、存储、处理、控制等的理论方法和技术的学科。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pt;margin-top:135.15pt;height:95.3pt;width:552.1pt;z-index:251662336;mso-width-relative:page;mso-height-relative:page;" filled="f" stroked="f" coordsize="21600,21600" o:gfxdata="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sniYLeAAAADAEAAA8AAAAAAAAA&#10;AQAgAAAAIgAAAGRycy9kb3ducmV2LnhtbFBLAQIUABQAAAAIAIdO4kCUniuIRAIAAHk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  <w:t>20XX/09-20XX/06                            东京大学                              计算机与情报通信工学院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日语达到N1水平，以海外交流生的身份，到东京大学为期半年的留学经历，极其锻炼人，学习到很多新知识。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  <w:t>20XX/09-20XX/06                            北京工业大学                          计算机科学与技术（本科)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主修的课程内容是研究计算机的设计与制造，并利用计算机进行有关的信息表示、收发、存储、处理、控制等的理论方法和技术的学科。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3062605</wp:posOffset>
                </wp:positionV>
                <wp:extent cx="1034415" cy="322580"/>
                <wp:effectExtent l="0" t="0" r="1333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322580"/>
                          <a:chOff x="2356" y="3724"/>
                          <a:chExt cx="1629" cy="508"/>
                        </a:xfrm>
                      </wpg:grpSpPr>
                      <wps:wsp>
                        <wps:cNvPr id="21" name="矩形 141"/>
                        <wps:cNvSpPr/>
                        <wps:spPr>
                          <a:xfrm>
                            <a:off x="2356" y="3826"/>
                            <a:ext cx="1629" cy="330"/>
                          </a:xfrm>
                          <a:prstGeom prst="rect">
                            <a:avLst/>
                          </a:prstGeom>
                          <a:solidFill>
                            <a:srgbClr val="1596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8"/>
                        <wps:cNvSpPr txBox="1"/>
                        <wps:spPr>
                          <a:xfrm>
                            <a:off x="2573" y="3724"/>
                            <a:ext cx="122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0"/>
                                  <w:szCs w:val="20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45pt;margin-top:241.15pt;height:25.4pt;width:81.45pt;z-index:251668480;mso-width-relative:page;mso-height-relative:page;" coordorigin="2356,3724" coordsize="1629,508" o:gfxdata="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D+m78XbAAAACwEAAA8AAAAAAAAAAQAgAAAAIgAAAGRycy9kb3ducmV2LnhtbFBLAQIUABQA&#10;AAAIAIdO4kCtv3TwQwMAAIgIAAAOAAAAAAAAAAEAIAAAACoBAABkcnMvZTJvRG9jLnhtbFBLBQYA&#10;AAAABgAGAFkBAADfBgAAAAA=&#10;">
                <o:lock v:ext="edit" aspectratio="f"/>
                <v:rect id="矩形 141" o:spid="_x0000_s1026" o:spt="1" style="position:absolute;left:2356;top:3826;height:330;width:1629;v-text-anchor:middle;" fillcolor="#1596B6" filled="t" stroked="f" coordsize="21600,21600" o:gfxdata="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4T2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2573;top:3724;height:508;width:1228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0"/>
                            <w:szCs w:val="20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-868045</wp:posOffset>
                </wp:positionH>
                <wp:positionV relativeFrom="paragraph">
                  <wp:posOffset>3380105</wp:posOffset>
                </wp:positionV>
                <wp:extent cx="6959600" cy="3313430"/>
                <wp:effectExtent l="0" t="0" r="0" b="0"/>
                <wp:wrapNone/>
                <wp:docPr id="16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0" cy="331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  <w:t>20XX/08--20XX/02                          广州科技信息科技有限公司                       python架构师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1.参与公司研发技术规划，执行核心产品的运营技术分析和技术架构设计及应用开发工作；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2.协助解决项目开发过程中的技术难题，推动自动化测试和标准化部署方案，核心技术攻关和系统优化工作；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3.参与互联网医院平台、远程医疗平台或区域卫生平台的运营分析和功能架构设计;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4.保持和产品经理、项目经理紧密配合，相互协作完成项目开发、管理技术组件积累及规范；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5.需要面向客户，提供对外技术支持，执行项目技术方案编写；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6.配合项目的整体计划，对技术人员进行技术培训和指导，加速团队的成长；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7.跟踪、研究医疗互联网业界相关前沿技术，对相关项目提供技术支撑；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70C0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596B6"/>
                                <w:spacing w:val="0"/>
                                <w:kern w:val="0"/>
                                <w:sz w:val="20"/>
                                <w:szCs w:val="20"/>
                                <w:shd w:val="clear" w:fill="FFFFFF"/>
                                <w:lang w:val="en-US" w:eastAsia="zh-CN" w:bidi="ar-SA"/>
                              </w:rPr>
                              <w:t>20XX/03--20XX/01                          北京迅捷网络科技有限公司                python后端开发工程师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1.参与 BI 系统的相关开发、设计（数据可视化为主）；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2.参与分布式高并发 API 服务开发，基于内部数据产品服务业务功能，如推荐系统、用户画像等；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8.35pt;margin-top:266.15pt;height:260.9pt;width:548pt;mso-position-horizontal-relative:margin;z-index:251661312;mso-width-relative:page;mso-height-relative:page;" filled="f" stroked="f" coordsize="21600,21600" o:gfxdata="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/XZT2QAAAA0BAAAPAAAAAAAAAAEAIAAA&#10;ACIAAABkcnMvZG93bnJldi54bWxQSwECFAAUAAAACACHTuJADBpwNgsCAAAZ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  <w:t>20XX/08--20XX/02                          广州科技信息科技有限公司                       python架构师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1.参与公司研发技术规划，执行核心产品的运营技术分析和技术架构设计及应用开发工作；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2.协助解决项目开发过程中的技术难题，推动自动化测试和标准化部署方案，核心技术攻关和系统优化工作；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3.参与互联网医院平台、远程医疗平台或区域卫生平台的运营分析和功能架构设计;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4.保持和产品经理、项目经理紧密配合，相互协作完成项目开发、管理技术组件积累及规范；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5.需要面向客户，提供对外技术支持，执行项目技术方案编写；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6.配合项目的整体计划，对技术人员进行技术培训和指导，加速团队的成长；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7.跟踪、研究医疗互联网业界相关前沿技术，对相关项目提供技术支撑；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70C0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596B6"/>
                          <w:spacing w:val="0"/>
                          <w:kern w:val="0"/>
                          <w:sz w:val="20"/>
                          <w:szCs w:val="20"/>
                          <w:shd w:val="clear" w:fill="FFFFFF"/>
                          <w:lang w:val="en-US" w:eastAsia="zh-CN" w:bidi="ar-SA"/>
                        </w:rPr>
                        <w:t>20XX/03--20XX/01                          北京迅捷网络科技有限公司                python后端开发工程师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1.参与 BI 系统的相关开发、设计（数据可视化为主）；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2.参与分布式高并发 API 服务开发，基于内部数据产品服务业务功能，如推荐系统、用户画像等；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-874395</wp:posOffset>
                </wp:positionH>
                <wp:positionV relativeFrom="paragraph">
                  <wp:posOffset>7084695</wp:posOffset>
                </wp:positionV>
                <wp:extent cx="6971665" cy="723265"/>
                <wp:effectExtent l="0" t="0" r="0" b="0"/>
                <wp:wrapNone/>
                <wp:docPr id="16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166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计算机语言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：C、Java、SQL Python  /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操作系统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：Windows、Linux /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数据库软件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：Oracle、Access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全国计算机等级证书：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二级C语言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/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25252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编程软件：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VC++、Eclipse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68.85pt;margin-top:557.85pt;height:56.95pt;width:548.95pt;mso-position-horizontal-relative:margin;z-index:251664384;mso-width-relative:page;mso-height-relative:page;" filled="f" stroked="f" coordsize="21600,21600" o:gfxdata="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4oGL2gAAAA4BAAAPAAAAAAAAAAEAIAAA&#10;ACIAAABkcnMvZG93bnJldi54bWxQSwECFAAUAAAACACHTuJAgHh7gw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计算机语言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：C、Java、SQL Python  /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操作系统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：Windows、Linux /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数据库软件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：Oracle、Access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全国计算机等级证书：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二级C语言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/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25252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 编程软件：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VC++、Eclipse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592455</wp:posOffset>
                </wp:positionV>
                <wp:extent cx="5428615" cy="32321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61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  /  35岁  / 广州  /  电话：138001380000    / 邮箱：1008611@qq.com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46.65pt;height:25.45pt;width:427.45pt;z-index:251665408;mso-width-relative:page;mso-height-relative:page;" filled="f" stroked="f" coordsize="21600,21600" o:gfxdata="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1xBHvaAAAACgEAAA8AAAAAAAAAAQAgAAAAIgAAAGRy&#10;cy9kb3ducmV2LnhtbFBLAQIUABQAAAAIAIdO4kB3Owbw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  /  35岁  / 广州  /  电话：138001380000    / 邮箱：1008611@qq.com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jc w:val="left"/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-1282065</wp:posOffset>
                </wp:positionH>
                <wp:positionV relativeFrom="paragraph">
                  <wp:posOffset>502920</wp:posOffset>
                </wp:positionV>
                <wp:extent cx="7724775" cy="513715"/>
                <wp:effectExtent l="0" t="0" r="9525" b="6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382270"/>
                          <a:ext cx="7724775" cy="513715"/>
                        </a:xfrm>
                        <a:prstGeom prst="rect">
                          <a:avLst/>
                        </a:prstGeom>
                        <a:solidFill>
                          <a:srgbClr val="159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95pt;margin-top:39.6pt;height:40.45pt;width:608.25pt;z-index:-251656192;v-text-anchor:middle;mso-width-relative:page;mso-height-relative:page;" fillcolor="#1596B6" filled="t" stroked="f" coordsize="21600,21600" o:gfxdata="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ARybNsAAAAMAQAADwAAAAAAAAABACAAAAAiAAAA&#10;ZHJzL2Rvd25yZXYueG1sUEsBAhQAFAAAAAgAh07iQMzcImF2AgAA1A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1320165</wp:posOffset>
                </wp:positionV>
                <wp:extent cx="1034415" cy="322580"/>
                <wp:effectExtent l="0" t="0" r="1333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415" cy="322580"/>
                          <a:chOff x="2356" y="3724"/>
                          <a:chExt cx="1629" cy="508"/>
                        </a:xfrm>
                      </wpg:grpSpPr>
                      <wps:wsp>
                        <wps:cNvPr id="11" name="矩形 141"/>
                        <wps:cNvSpPr/>
                        <wps:spPr>
                          <a:xfrm>
                            <a:off x="2356" y="3826"/>
                            <a:ext cx="1629" cy="330"/>
                          </a:xfrm>
                          <a:prstGeom prst="rect">
                            <a:avLst/>
                          </a:prstGeom>
                          <a:solidFill>
                            <a:srgbClr val="1596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文本框 8"/>
                        <wps:cNvSpPr txBox="1"/>
                        <wps:spPr>
                          <a:xfrm>
                            <a:off x="2573" y="3724"/>
                            <a:ext cx="122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1"/>
                                  <w:szCs w:val="21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kern w:val="0"/>
                                  <w:sz w:val="20"/>
                                  <w:szCs w:val="20"/>
                                  <w:vertAlign w:val="baseline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5pt;margin-top:103.95pt;height:25.4pt;width:81.45pt;z-index:251667456;mso-width-relative:page;mso-height-relative:page;" coordorigin="2356,3724" coordsize="1629,508" o:gfxdata="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DC0Vt7bAAAACwEAAA8AAAAAAAAAAQAgAAAAIgAAAGRycy9kb3ducmV2LnhtbFBLAQIUABQA&#10;AAAIAIdO4kBNvv2zQwMAAIkIAAAOAAAAAAAAAAEAIAAAACoBAABkcnMvZTJvRG9jLnhtbFBLBQYA&#10;AAAABgAGAFkBAADfBgAAAAA=&#10;">
                <o:lock v:ext="edit" aspectratio="f"/>
                <v:rect id="矩形 141" o:spid="_x0000_s1026" o:spt="1" style="position:absolute;left:2356;top:3826;height:330;width:1629;v-text-anchor:middle;" fillcolor="#1596B6" filled="t" stroked="f" coordsize="21600,21600" o:gfxdata="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Etln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" o:spid="_x0000_s1026" o:spt="202" type="#_x0000_t202" style="position:absolute;left:2573;top:3724;height:508;width:1228;" filled="f" stroked="f" coordsize="21600,21600" o:gfxdata="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V6C6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1"/>
                            <w:szCs w:val="21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FFFFFF" w:themeColor="background1"/>
                            <w:spacing w:val="0"/>
                            <w:kern w:val="0"/>
                            <w:sz w:val="20"/>
                            <w:szCs w:val="20"/>
                            <w:vertAlign w:val="baseline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-611505</wp:posOffset>
                </wp:positionV>
                <wp:extent cx="1177290" cy="1538605"/>
                <wp:effectExtent l="6350" t="6350" r="16510" b="1714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70" y="265430"/>
                          <a:ext cx="1177290" cy="153860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596B6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-56.75pt;margin-top:-48.15pt;height:121.15pt;width:92.7pt;z-index:251666432;v-text-anchor:middle;mso-width-relative:page;mso-height-relative:page;" filled="t" stroked="t" coordsize="21600,21600" o:gfxdata="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">
                <v:fill type="frame" on="t" o:title="形象照1" focussize="0,0" recolor="t" rotate="t" r:id="rId4"/>
                <v:stroke weight="1pt" color="#1596B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-1350010</wp:posOffset>
                </wp:positionH>
                <wp:positionV relativeFrom="paragraph">
                  <wp:posOffset>-935355</wp:posOffset>
                </wp:positionV>
                <wp:extent cx="7849870" cy="10848340"/>
                <wp:effectExtent l="6350" t="6350" r="11430" b="2286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870" cy="1084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3pt;margin-top:-73.65pt;height:854.2pt;width:618.1pt;z-index:-251657216;v-text-anchor:middle;mso-width-relative:page;mso-height-relative:page;" fillcolor="#FFFFFF [3212]" filled="t" stroked="t" coordsize="21600,21600" o:gfxdata="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OckPY2wAAAA8BAAAPAAAAAAAAAAEAIAAAACIA&#10;AABkcnMvZG93bnJldi54bWxQSwECFAAUAAAACACHTuJASGbfMHgCAAD4BAAADgAAAAAAAAABACAA&#10;AAAqAQAAZHJzL2Uyb0RvYy54bWxQSwUGAAAAAAYABgBZAQAAFAYAAAAA&#10;">
                <v:fill on="t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57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9122A"/>
    <w:rsid w:val="00BE4601"/>
    <w:rsid w:val="00FB498F"/>
    <w:rsid w:val="03DD6ABD"/>
    <w:rsid w:val="088C4728"/>
    <w:rsid w:val="088D31D5"/>
    <w:rsid w:val="08F22471"/>
    <w:rsid w:val="09E2412B"/>
    <w:rsid w:val="0B5C48AA"/>
    <w:rsid w:val="0CB35B0D"/>
    <w:rsid w:val="0D2351CD"/>
    <w:rsid w:val="0D8536B2"/>
    <w:rsid w:val="0F223555"/>
    <w:rsid w:val="122B7D6F"/>
    <w:rsid w:val="14E24547"/>
    <w:rsid w:val="15A20744"/>
    <w:rsid w:val="16135533"/>
    <w:rsid w:val="162D71D6"/>
    <w:rsid w:val="16B134BC"/>
    <w:rsid w:val="17333B1A"/>
    <w:rsid w:val="17D1088B"/>
    <w:rsid w:val="180943A0"/>
    <w:rsid w:val="194E49ED"/>
    <w:rsid w:val="1B617BCC"/>
    <w:rsid w:val="1D5B01A4"/>
    <w:rsid w:val="1DA26943"/>
    <w:rsid w:val="1EC630DB"/>
    <w:rsid w:val="223B2BA5"/>
    <w:rsid w:val="2273454C"/>
    <w:rsid w:val="24371586"/>
    <w:rsid w:val="25AF32D4"/>
    <w:rsid w:val="26B43106"/>
    <w:rsid w:val="272754A4"/>
    <w:rsid w:val="280929A6"/>
    <w:rsid w:val="29294F2E"/>
    <w:rsid w:val="2B542C1C"/>
    <w:rsid w:val="2BA176DD"/>
    <w:rsid w:val="2DBB25A5"/>
    <w:rsid w:val="2E6D157F"/>
    <w:rsid w:val="2ED06171"/>
    <w:rsid w:val="31EC2F0E"/>
    <w:rsid w:val="36A51192"/>
    <w:rsid w:val="37300668"/>
    <w:rsid w:val="37A61891"/>
    <w:rsid w:val="39EC7070"/>
    <w:rsid w:val="3BE51D73"/>
    <w:rsid w:val="3BF97E8D"/>
    <w:rsid w:val="3F893530"/>
    <w:rsid w:val="42745C73"/>
    <w:rsid w:val="46BA4349"/>
    <w:rsid w:val="478226DC"/>
    <w:rsid w:val="482663C1"/>
    <w:rsid w:val="49BE1911"/>
    <w:rsid w:val="4B2C14E6"/>
    <w:rsid w:val="4C9A286A"/>
    <w:rsid w:val="51617466"/>
    <w:rsid w:val="536D10FA"/>
    <w:rsid w:val="54B51200"/>
    <w:rsid w:val="5589449C"/>
    <w:rsid w:val="57D96063"/>
    <w:rsid w:val="58C8168A"/>
    <w:rsid w:val="5B2A4BE8"/>
    <w:rsid w:val="5CE25415"/>
    <w:rsid w:val="5DD679E9"/>
    <w:rsid w:val="603651AE"/>
    <w:rsid w:val="607B4DDB"/>
    <w:rsid w:val="614D0755"/>
    <w:rsid w:val="644A58FF"/>
    <w:rsid w:val="64530EE7"/>
    <w:rsid w:val="652507F9"/>
    <w:rsid w:val="655671FC"/>
    <w:rsid w:val="65A87A60"/>
    <w:rsid w:val="6629122A"/>
    <w:rsid w:val="67387BB4"/>
    <w:rsid w:val="692A37C0"/>
    <w:rsid w:val="695F4145"/>
    <w:rsid w:val="69CB0629"/>
    <w:rsid w:val="69D61696"/>
    <w:rsid w:val="6A654717"/>
    <w:rsid w:val="6BC049D4"/>
    <w:rsid w:val="6BF22657"/>
    <w:rsid w:val="6D2A618F"/>
    <w:rsid w:val="6D535020"/>
    <w:rsid w:val="6E2D637C"/>
    <w:rsid w:val="6ECA3741"/>
    <w:rsid w:val="6F042920"/>
    <w:rsid w:val="70276E26"/>
    <w:rsid w:val="708650EC"/>
    <w:rsid w:val="713110F2"/>
    <w:rsid w:val="713A6530"/>
    <w:rsid w:val="72425267"/>
    <w:rsid w:val="734469A0"/>
    <w:rsid w:val="73B879BB"/>
    <w:rsid w:val="770C75D1"/>
    <w:rsid w:val="79913859"/>
    <w:rsid w:val="7A726161"/>
    <w:rsid w:val="7B236A67"/>
    <w:rsid w:val="7BB166A0"/>
    <w:rsid w:val="7D070F0B"/>
    <w:rsid w:val="7D5D2537"/>
    <w:rsid w:val="7E81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onstantia" w:hAnsi="Constantia" w:eastAsia="Constantia" w:cs="Constantia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Emphasis"/>
    <w:basedOn w:val="4"/>
    <w:qFormat/>
    <w:uiPriority w:val="0"/>
    <w:rPr>
      <w:i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14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2018-07-27T17:47:00Z</dcterms:created>
  <dc:creator>yali1413363569</dc:creator>
  <cp:lastModifiedBy>慕岑</cp:lastModifiedBy>
  <dcterms:modified xsi:type="dcterms:W3CDTF">2022-02-04T12:02:26Z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v1.0_mb_+f5wLTOr1XsDRT197ZZp4w==</vt:lpwstr>
  </property>
  <property fmtid="{D5CDD505-2E9C-101B-9397-08002B2CF9AE}" pid="5" name="ICV">
    <vt:lpwstr>F062A79C89994F678855171843F3176A</vt:lpwstr>
  </property>
</Properties>
</file>