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40005</wp:posOffset>
                </wp:positionH>
                <wp:positionV relativeFrom="paragraph">
                  <wp:posOffset>-364490</wp:posOffset>
                </wp:positionV>
                <wp:extent cx="2510790" cy="320675"/>
                <wp:effectExtent l="0" t="0" r="0" b="0"/>
                <wp:wrapNone/>
                <wp:docPr id="5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求职意向：Python开发工程师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.15pt;margin-top:-28.7pt;height:25.25pt;width:197.7pt;mso-position-horizontal-relative:margin;z-index:251665408;mso-width-relative:page;mso-height-relative:page;" filled="f" stroked="f" coordsize="21600,21600" o:gfxdata="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h0ToXXAAAACAEAAA8AAAAAAAAAAQAgAAAAIgAA&#10;AGRycy9kb3ducmV2LnhtbFBLAQIUABQAAAAIAIdO4kB1SyrA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求职意向：Python开发工程师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7809230</wp:posOffset>
                </wp:positionV>
                <wp:extent cx="7007860" cy="48260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860" cy="482600"/>
                          <a:chOff x="2160" y="14378"/>
                          <a:chExt cx="11036" cy="760"/>
                        </a:xfrm>
                      </wpg:grpSpPr>
                      <wpg:grpSp>
                        <wpg:cNvPr id="18" name="组合 101"/>
                        <wpg:cNvGrpSpPr/>
                        <wpg:grpSpPr>
                          <a:xfrm rot="0">
                            <a:off x="2160" y="14378"/>
                            <a:ext cx="11037" cy="761"/>
                            <a:chOff x="4194" y="3537"/>
                            <a:chExt cx="11037" cy="761"/>
                          </a:xfrm>
                        </wpg:grpSpPr>
                        <wps:wsp>
                          <wps:cNvPr id="23" name="文本框 63"/>
                          <wps:cNvSpPr txBox="1"/>
                          <wps:spPr>
                            <a:xfrm>
                              <a:off x="4765" y="3537"/>
                              <a:ext cx="1400" cy="6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3F3F3F"/>
                                    <w:spacing w:val="0"/>
                                    <w:kern w:val="0"/>
                                    <w:sz w:val="21"/>
                                    <w:szCs w:val="21"/>
                                    <w:vertAlign w:val="baseline"/>
                                    <w:lang w:val="en-US" w:eastAsia="zh-CN"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3F3F3F"/>
                                    <w:spacing w:val="0"/>
                                    <w:kern w:val="0"/>
                                    <w:sz w:val="21"/>
                                    <w:szCs w:val="21"/>
                                    <w:vertAlign w:val="baseline"/>
                                    <w:lang w:val="en-US" w:eastAsia="zh-CN" w:bidi="ar"/>
                                  </w:rPr>
                                  <w:t>荣誉奖项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4" name="直接连接符 13"/>
                          <wps:cNvCnPr/>
                          <wps:spPr>
                            <a:xfrm>
                              <a:off x="4194" y="4295"/>
                              <a:ext cx="11037" cy="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2" name="图形 4"/>
                        <wps:cNvSpPr/>
                        <wps:spPr>
                          <a:xfrm>
                            <a:off x="2213" y="14575"/>
                            <a:ext cx="325" cy="382"/>
                          </a:xfrm>
                          <a:custGeom>
                            <a:avLst/>
                            <a:gdLst>
                              <a:gd name="connsiteX0" fmla="*/ 495516 w 497333"/>
                              <a:gd name="connsiteY0" fmla="*/ 486475 h 580222"/>
                              <a:gd name="connsiteX1" fmla="*/ 439459 w 497333"/>
                              <a:gd name="connsiteY1" fmla="*/ 388825 h 580222"/>
                              <a:gd name="connsiteX2" fmla="*/ 461158 w 497333"/>
                              <a:gd name="connsiteY2" fmla="*/ 370739 h 580222"/>
                              <a:gd name="connsiteX3" fmla="*/ 461158 w 497333"/>
                              <a:gd name="connsiteY3" fmla="*/ 370739 h 580222"/>
                              <a:gd name="connsiteX4" fmla="*/ 461158 w 497333"/>
                              <a:gd name="connsiteY4" fmla="*/ 370739 h 580222"/>
                              <a:gd name="connsiteX5" fmla="*/ 466585 w 497333"/>
                              <a:gd name="connsiteY5" fmla="*/ 339994 h 580222"/>
                              <a:gd name="connsiteX6" fmla="*/ 459347 w 497333"/>
                              <a:gd name="connsiteY6" fmla="*/ 305636 h 580222"/>
                              <a:gd name="connsiteX7" fmla="*/ 459347 w 497333"/>
                              <a:gd name="connsiteY7" fmla="*/ 305636 h 580222"/>
                              <a:gd name="connsiteX8" fmla="*/ 482856 w 497333"/>
                              <a:gd name="connsiteY8" fmla="*/ 280319 h 580222"/>
                              <a:gd name="connsiteX9" fmla="*/ 484667 w 497333"/>
                              <a:gd name="connsiteY9" fmla="*/ 278514 h 580222"/>
                              <a:gd name="connsiteX10" fmla="*/ 495516 w 497333"/>
                              <a:gd name="connsiteY10" fmla="*/ 247772 h 580222"/>
                              <a:gd name="connsiteX11" fmla="*/ 484667 w 497333"/>
                              <a:gd name="connsiteY11" fmla="*/ 218835 h 580222"/>
                              <a:gd name="connsiteX12" fmla="*/ 459346 w 497333"/>
                              <a:gd name="connsiteY12" fmla="*/ 191709 h 580222"/>
                              <a:gd name="connsiteX13" fmla="*/ 466585 w 497333"/>
                              <a:gd name="connsiteY13" fmla="*/ 157351 h 580222"/>
                              <a:gd name="connsiteX14" fmla="*/ 461157 w 497333"/>
                              <a:gd name="connsiteY14" fmla="*/ 126608 h 580222"/>
                              <a:gd name="connsiteX15" fmla="*/ 435842 w 497333"/>
                              <a:gd name="connsiteY15" fmla="*/ 106721 h 580222"/>
                              <a:gd name="connsiteX16" fmla="*/ 401483 w 497333"/>
                              <a:gd name="connsiteY16" fmla="*/ 95866 h 580222"/>
                              <a:gd name="connsiteX17" fmla="*/ 390629 w 497333"/>
                              <a:gd name="connsiteY17" fmla="*/ 61506 h 580222"/>
                              <a:gd name="connsiteX18" fmla="*/ 370741 w 497333"/>
                              <a:gd name="connsiteY18" fmla="*/ 36192 h 580222"/>
                              <a:gd name="connsiteX19" fmla="*/ 370741 w 497333"/>
                              <a:gd name="connsiteY19" fmla="*/ 36192 h 580222"/>
                              <a:gd name="connsiteX20" fmla="*/ 339999 w 497333"/>
                              <a:gd name="connsiteY20" fmla="*/ 30770 h 580222"/>
                              <a:gd name="connsiteX21" fmla="*/ 303829 w 497333"/>
                              <a:gd name="connsiteY21" fmla="*/ 36192 h 580222"/>
                              <a:gd name="connsiteX22" fmla="*/ 303829 w 497333"/>
                              <a:gd name="connsiteY22" fmla="*/ 36192 h 580222"/>
                              <a:gd name="connsiteX23" fmla="*/ 278514 w 497333"/>
                              <a:gd name="connsiteY23" fmla="*/ 12683 h 580222"/>
                              <a:gd name="connsiteX24" fmla="*/ 276704 w 497333"/>
                              <a:gd name="connsiteY24" fmla="*/ 10878 h 580222"/>
                              <a:gd name="connsiteX25" fmla="*/ 247773 w 497333"/>
                              <a:gd name="connsiteY25" fmla="*/ 27 h 580222"/>
                              <a:gd name="connsiteX26" fmla="*/ 217031 w 497333"/>
                              <a:gd name="connsiteY26" fmla="*/ 10878 h 580222"/>
                              <a:gd name="connsiteX27" fmla="*/ 191716 w 497333"/>
                              <a:gd name="connsiteY27" fmla="*/ 36192 h 580222"/>
                              <a:gd name="connsiteX28" fmla="*/ 189903 w 497333"/>
                              <a:gd name="connsiteY28" fmla="*/ 36192 h 580222"/>
                              <a:gd name="connsiteX29" fmla="*/ 153740 w 497333"/>
                              <a:gd name="connsiteY29" fmla="*/ 28960 h 580222"/>
                              <a:gd name="connsiteX30" fmla="*/ 122997 w 497333"/>
                              <a:gd name="connsiteY30" fmla="*/ 34387 h 580222"/>
                              <a:gd name="connsiteX31" fmla="*/ 103104 w 497333"/>
                              <a:gd name="connsiteY31" fmla="*/ 59702 h 580222"/>
                              <a:gd name="connsiteX32" fmla="*/ 92254 w 497333"/>
                              <a:gd name="connsiteY32" fmla="*/ 94063 h 580222"/>
                              <a:gd name="connsiteX33" fmla="*/ 92254 w 497333"/>
                              <a:gd name="connsiteY33" fmla="*/ 94063 h 580222"/>
                              <a:gd name="connsiteX34" fmla="*/ 57895 w 497333"/>
                              <a:gd name="connsiteY34" fmla="*/ 104910 h 580222"/>
                              <a:gd name="connsiteX35" fmla="*/ 32575 w 497333"/>
                              <a:gd name="connsiteY35" fmla="*/ 124805 h 580222"/>
                              <a:gd name="connsiteX36" fmla="*/ 27152 w 497333"/>
                              <a:gd name="connsiteY36" fmla="*/ 155544 h 580222"/>
                              <a:gd name="connsiteX37" fmla="*/ 36197 w 497333"/>
                              <a:gd name="connsiteY37" fmla="*/ 189905 h 580222"/>
                              <a:gd name="connsiteX38" fmla="*/ 12688 w 497333"/>
                              <a:gd name="connsiteY38" fmla="*/ 215220 h 580222"/>
                              <a:gd name="connsiteX39" fmla="*/ 12688 w 497333"/>
                              <a:gd name="connsiteY39" fmla="*/ 217031 h 580222"/>
                              <a:gd name="connsiteX40" fmla="*/ 1838 w 497333"/>
                              <a:gd name="connsiteY40" fmla="*/ 245962 h 580222"/>
                              <a:gd name="connsiteX41" fmla="*/ 12688 w 497333"/>
                              <a:gd name="connsiteY41" fmla="*/ 276705 h 580222"/>
                              <a:gd name="connsiteX42" fmla="*/ 12688 w 497333"/>
                              <a:gd name="connsiteY42" fmla="*/ 276705 h 580222"/>
                              <a:gd name="connsiteX43" fmla="*/ 36197 w 497333"/>
                              <a:gd name="connsiteY43" fmla="*/ 302020 h 580222"/>
                              <a:gd name="connsiteX44" fmla="*/ 36197 w 497333"/>
                              <a:gd name="connsiteY44" fmla="*/ 302020 h 580222"/>
                              <a:gd name="connsiteX45" fmla="*/ 30769 w 497333"/>
                              <a:gd name="connsiteY45" fmla="*/ 336378 h 580222"/>
                              <a:gd name="connsiteX46" fmla="*/ 30769 w 497333"/>
                              <a:gd name="connsiteY46" fmla="*/ 336378 h 580222"/>
                              <a:gd name="connsiteX47" fmla="*/ 36197 w 497333"/>
                              <a:gd name="connsiteY47" fmla="*/ 367123 h 580222"/>
                              <a:gd name="connsiteX48" fmla="*/ 57895 w 497333"/>
                              <a:gd name="connsiteY48" fmla="*/ 387015 h 580222"/>
                              <a:gd name="connsiteX49" fmla="*/ 1838 w 497333"/>
                              <a:gd name="connsiteY49" fmla="*/ 484664 h 580222"/>
                              <a:gd name="connsiteX50" fmla="*/ 7260 w 497333"/>
                              <a:gd name="connsiteY50" fmla="*/ 502753 h 580222"/>
                              <a:gd name="connsiteX51" fmla="*/ 12688 w 497333"/>
                              <a:gd name="connsiteY51" fmla="*/ 506366 h 580222"/>
                              <a:gd name="connsiteX52" fmla="*/ 12688 w 497333"/>
                              <a:gd name="connsiteY52" fmla="*/ 506366 h 580222"/>
                              <a:gd name="connsiteX53" fmla="*/ 88637 w 497333"/>
                              <a:gd name="connsiteY53" fmla="*/ 506366 h 580222"/>
                              <a:gd name="connsiteX54" fmla="*/ 126613 w 497333"/>
                              <a:gd name="connsiteY54" fmla="*/ 573276 h 580222"/>
                              <a:gd name="connsiteX55" fmla="*/ 144695 w 497333"/>
                              <a:gd name="connsiteY55" fmla="*/ 578704 h 580222"/>
                              <a:gd name="connsiteX56" fmla="*/ 150123 w 497333"/>
                              <a:gd name="connsiteY56" fmla="*/ 573276 h 580222"/>
                              <a:gd name="connsiteX57" fmla="*/ 207987 w 497333"/>
                              <a:gd name="connsiteY57" fmla="*/ 472010 h 580222"/>
                              <a:gd name="connsiteX58" fmla="*/ 218841 w 497333"/>
                              <a:gd name="connsiteY58" fmla="*/ 481049 h 580222"/>
                              <a:gd name="connsiteX59" fmla="*/ 247773 w 497333"/>
                              <a:gd name="connsiteY59" fmla="*/ 491904 h 580222"/>
                              <a:gd name="connsiteX60" fmla="*/ 278516 w 497333"/>
                              <a:gd name="connsiteY60" fmla="*/ 481049 h 580222"/>
                              <a:gd name="connsiteX61" fmla="*/ 289365 w 497333"/>
                              <a:gd name="connsiteY61" fmla="*/ 472010 h 580222"/>
                              <a:gd name="connsiteX62" fmla="*/ 347233 w 497333"/>
                              <a:gd name="connsiteY62" fmla="*/ 573276 h 580222"/>
                              <a:gd name="connsiteX63" fmla="*/ 352654 w 497333"/>
                              <a:gd name="connsiteY63" fmla="*/ 578704 h 580222"/>
                              <a:gd name="connsiteX64" fmla="*/ 370742 w 497333"/>
                              <a:gd name="connsiteY64" fmla="*/ 573276 h 580222"/>
                              <a:gd name="connsiteX65" fmla="*/ 408716 w 497333"/>
                              <a:gd name="connsiteY65" fmla="*/ 506366 h 580222"/>
                              <a:gd name="connsiteX66" fmla="*/ 484667 w 497333"/>
                              <a:gd name="connsiteY66" fmla="*/ 506366 h 580222"/>
                              <a:gd name="connsiteX67" fmla="*/ 484667 w 497333"/>
                              <a:gd name="connsiteY67" fmla="*/ 506366 h 580222"/>
                              <a:gd name="connsiteX68" fmla="*/ 491900 w 497333"/>
                              <a:gd name="connsiteY68" fmla="*/ 504558 h 580222"/>
                              <a:gd name="connsiteX69" fmla="*/ 495516 w 497333"/>
                              <a:gd name="connsiteY69" fmla="*/ 486475 h 580222"/>
                              <a:gd name="connsiteX70" fmla="*/ 495516 w 497333"/>
                              <a:gd name="connsiteY70" fmla="*/ 486475 h 580222"/>
                              <a:gd name="connsiteX71" fmla="*/ 495516 w 497333"/>
                              <a:gd name="connsiteY71" fmla="*/ 486475 h 580222"/>
                              <a:gd name="connsiteX72" fmla="*/ 137464 w 497333"/>
                              <a:gd name="connsiteY72" fmla="*/ 537107 h 580222"/>
                              <a:gd name="connsiteX73" fmla="*/ 137464 w 497333"/>
                              <a:gd name="connsiteY73" fmla="*/ 537107 h 580222"/>
                              <a:gd name="connsiteX74" fmla="*/ 106722 w 497333"/>
                              <a:gd name="connsiteY74" fmla="*/ 484663 h 580222"/>
                              <a:gd name="connsiteX75" fmla="*/ 94061 w 497333"/>
                              <a:gd name="connsiteY75" fmla="*/ 477431 h 580222"/>
                              <a:gd name="connsiteX76" fmla="*/ 32575 w 497333"/>
                              <a:gd name="connsiteY76" fmla="*/ 477431 h 580222"/>
                              <a:gd name="connsiteX77" fmla="*/ 79594 w 497333"/>
                              <a:gd name="connsiteY77" fmla="*/ 394248 h 580222"/>
                              <a:gd name="connsiteX78" fmla="*/ 90445 w 497333"/>
                              <a:gd name="connsiteY78" fmla="*/ 397864 h 580222"/>
                              <a:gd name="connsiteX79" fmla="*/ 101293 w 497333"/>
                              <a:gd name="connsiteY79" fmla="*/ 432223 h 580222"/>
                              <a:gd name="connsiteX80" fmla="*/ 121187 w 497333"/>
                              <a:gd name="connsiteY80" fmla="*/ 457543 h 580222"/>
                              <a:gd name="connsiteX81" fmla="*/ 151930 w 497333"/>
                              <a:gd name="connsiteY81" fmla="*/ 461159 h 580222"/>
                              <a:gd name="connsiteX82" fmla="*/ 180866 w 497333"/>
                              <a:gd name="connsiteY82" fmla="*/ 453922 h 580222"/>
                              <a:gd name="connsiteX83" fmla="*/ 137464 w 497333"/>
                              <a:gd name="connsiteY83" fmla="*/ 537107 h 580222"/>
                              <a:gd name="connsiteX84" fmla="*/ 137464 w 497333"/>
                              <a:gd name="connsiteY84" fmla="*/ 537107 h 580222"/>
                              <a:gd name="connsiteX85" fmla="*/ 137464 w 497333"/>
                              <a:gd name="connsiteY85" fmla="*/ 537107 h 580222"/>
                              <a:gd name="connsiteX86" fmla="*/ 208669 w 497333"/>
                              <a:gd name="connsiteY86" fmla="*/ 437492 h 580222"/>
                              <a:gd name="connsiteX87" fmla="*/ 208411 w 497333"/>
                              <a:gd name="connsiteY87" fmla="*/ 437233 h 580222"/>
                              <a:gd name="connsiteX88" fmla="*/ 199540 w 497333"/>
                              <a:gd name="connsiteY88" fmla="*/ 431598 h 580222"/>
                              <a:gd name="connsiteX89" fmla="*/ 193519 w 497333"/>
                              <a:gd name="connsiteY89" fmla="*/ 430841 h 580222"/>
                              <a:gd name="connsiteX90" fmla="*/ 187589 w 497333"/>
                              <a:gd name="connsiteY90" fmla="*/ 431576 h 580222"/>
                              <a:gd name="connsiteX91" fmla="*/ 135066 w 497333"/>
                              <a:gd name="connsiteY91" fmla="*/ 445405 h 580222"/>
                              <a:gd name="connsiteX92" fmla="*/ 118337 w 497333"/>
                              <a:gd name="connsiteY92" fmla="*/ 392423 h 580222"/>
                              <a:gd name="connsiteX93" fmla="*/ 118191 w 497333"/>
                              <a:gd name="connsiteY93" fmla="*/ 391840 h 580222"/>
                              <a:gd name="connsiteX94" fmla="*/ 112565 w 497333"/>
                              <a:gd name="connsiteY94" fmla="*/ 382978 h 580222"/>
                              <a:gd name="connsiteX95" fmla="*/ 103719 w 497333"/>
                              <a:gd name="connsiteY95" fmla="*/ 377357 h 580222"/>
                              <a:gd name="connsiteX96" fmla="*/ 103128 w 497333"/>
                              <a:gd name="connsiteY96" fmla="*/ 377209 h 580222"/>
                              <a:gd name="connsiteX97" fmla="*/ 51022 w 497333"/>
                              <a:gd name="connsiteY97" fmla="*/ 360749 h 580222"/>
                              <a:gd name="connsiteX98" fmla="*/ 62039 w 497333"/>
                              <a:gd name="connsiteY98" fmla="*/ 308418 h 580222"/>
                              <a:gd name="connsiteX99" fmla="*/ 62129 w 497333"/>
                              <a:gd name="connsiteY99" fmla="*/ 308061 h 580222"/>
                              <a:gd name="connsiteX100" fmla="*/ 62556 w 497333"/>
                              <a:gd name="connsiteY100" fmla="*/ 299261 h 580222"/>
                              <a:gd name="connsiteX101" fmla="*/ 61537 w 497333"/>
                              <a:gd name="connsiteY101" fmla="*/ 296203 h 580222"/>
                              <a:gd name="connsiteX102" fmla="*/ 61537 w 497333"/>
                              <a:gd name="connsiteY102" fmla="*/ 295105 h 580222"/>
                              <a:gd name="connsiteX103" fmla="*/ 55829 w 497333"/>
                              <a:gd name="connsiteY103" fmla="*/ 285912 h 580222"/>
                              <a:gd name="connsiteX104" fmla="*/ 55146 w 497333"/>
                              <a:gd name="connsiteY104" fmla="*/ 284887 h 580222"/>
                              <a:gd name="connsiteX105" fmla="*/ 54057 w 497333"/>
                              <a:gd name="connsiteY105" fmla="*/ 282710 h 580222"/>
                              <a:gd name="connsiteX106" fmla="*/ 19935 w 497333"/>
                              <a:gd name="connsiteY106" fmla="*/ 245961 h 580222"/>
                              <a:gd name="connsiteX107" fmla="*/ 56241 w 497333"/>
                              <a:gd name="connsiteY107" fmla="*/ 206858 h 580222"/>
                              <a:gd name="connsiteX108" fmla="*/ 56502 w 497333"/>
                              <a:gd name="connsiteY108" fmla="*/ 206598 h 580222"/>
                              <a:gd name="connsiteX109" fmla="*/ 62130 w 497333"/>
                              <a:gd name="connsiteY109" fmla="*/ 197738 h 580222"/>
                              <a:gd name="connsiteX110" fmla="*/ 62129 w 497333"/>
                              <a:gd name="connsiteY110" fmla="*/ 185675 h 580222"/>
                              <a:gd name="connsiteX111" fmla="*/ 62039 w 497333"/>
                              <a:gd name="connsiteY111" fmla="*/ 185316 h 580222"/>
                              <a:gd name="connsiteX112" fmla="*/ 51021 w 497333"/>
                              <a:gd name="connsiteY112" fmla="*/ 132977 h 580222"/>
                              <a:gd name="connsiteX113" fmla="*/ 103128 w 497333"/>
                              <a:gd name="connsiteY113" fmla="*/ 116523 h 580222"/>
                              <a:gd name="connsiteX114" fmla="*/ 103719 w 497333"/>
                              <a:gd name="connsiteY114" fmla="*/ 116375 h 580222"/>
                              <a:gd name="connsiteX115" fmla="*/ 112572 w 497333"/>
                              <a:gd name="connsiteY115" fmla="*/ 110748 h 580222"/>
                              <a:gd name="connsiteX116" fmla="*/ 118191 w 497333"/>
                              <a:gd name="connsiteY116" fmla="*/ 101892 h 580222"/>
                              <a:gd name="connsiteX117" fmla="*/ 118375 w 497333"/>
                              <a:gd name="connsiteY117" fmla="*/ 101157 h 580222"/>
                              <a:gd name="connsiteX118" fmla="*/ 135066 w 497333"/>
                              <a:gd name="connsiteY118" fmla="*/ 51076 h 580222"/>
                              <a:gd name="connsiteX119" fmla="*/ 187132 w 497333"/>
                              <a:gd name="connsiteY119" fmla="*/ 62037 h 580222"/>
                              <a:gd name="connsiteX120" fmla="*/ 187496 w 497333"/>
                              <a:gd name="connsiteY120" fmla="*/ 62129 h 580222"/>
                              <a:gd name="connsiteX121" fmla="*/ 193519 w 497333"/>
                              <a:gd name="connsiteY121" fmla="*/ 62892 h 580222"/>
                              <a:gd name="connsiteX122" fmla="*/ 199545 w 497333"/>
                              <a:gd name="connsiteY122" fmla="*/ 62129 h 580222"/>
                              <a:gd name="connsiteX123" fmla="*/ 208410 w 497333"/>
                              <a:gd name="connsiteY123" fmla="*/ 56502 h 580222"/>
                              <a:gd name="connsiteX124" fmla="*/ 210472 w 497333"/>
                              <a:gd name="connsiteY124" fmla="*/ 54439 h 580222"/>
                              <a:gd name="connsiteX125" fmla="*/ 249575 w 497333"/>
                              <a:gd name="connsiteY125" fmla="*/ 18124 h 580222"/>
                              <a:gd name="connsiteX126" fmla="*/ 288683 w 497333"/>
                              <a:gd name="connsiteY126" fmla="*/ 54436 h 580222"/>
                              <a:gd name="connsiteX127" fmla="*/ 288945 w 497333"/>
                              <a:gd name="connsiteY127" fmla="*/ 54697 h 580222"/>
                              <a:gd name="connsiteX128" fmla="*/ 297805 w 497333"/>
                              <a:gd name="connsiteY128" fmla="*/ 60323 h 580222"/>
                              <a:gd name="connsiteX129" fmla="*/ 303830 w 497333"/>
                              <a:gd name="connsiteY129" fmla="*/ 61083 h 580222"/>
                              <a:gd name="connsiteX130" fmla="*/ 309866 w 497333"/>
                              <a:gd name="connsiteY130" fmla="*/ 60319 h 580222"/>
                              <a:gd name="connsiteX131" fmla="*/ 310226 w 497333"/>
                              <a:gd name="connsiteY131" fmla="*/ 60230 h 580222"/>
                              <a:gd name="connsiteX132" fmla="*/ 362561 w 497333"/>
                              <a:gd name="connsiteY132" fmla="*/ 49214 h 580222"/>
                              <a:gd name="connsiteX133" fmla="*/ 379019 w 497333"/>
                              <a:gd name="connsiteY133" fmla="*/ 101315 h 580222"/>
                              <a:gd name="connsiteX134" fmla="*/ 379168 w 497333"/>
                              <a:gd name="connsiteY134" fmla="*/ 101902 h 580222"/>
                              <a:gd name="connsiteX135" fmla="*/ 393645 w 497333"/>
                              <a:gd name="connsiteY135" fmla="*/ 116379 h 580222"/>
                              <a:gd name="connsiteX136" fmla="*/ 394230 w 497333"/>
                              <a:gd name="connsiteY136" fmla="*/ 116526 h 580222"/>
                              <a:gd name="connsiteX137" fmla="*/ 447213 w 497333"/>
                              <a:gd name="connsiteY137" fmla="*/ 133257 h 580222"/>
                              <a:gd name="connsiteX138" fmla="*/ 433389 w 497333"/>
                              <a:gd name="connsiteY138" fmla="*/ 185778 h 580222"/>
                              <a:gd name="connsiteX139" fmla="*/ 433414 w 497333"/>
                              <a:gd name="connsiteY139" fmla="*/ 197749 h 580222"/>
                              <a:gd name="connsiteX140" fmla="*/ 439042 w 497333"/>
                              <a:gd name="connsiteY140" fmla="*/ 206607 h 580222"/>
                              <a:gd name="connsiteX141" fmla="*/ 439298 w 497333"/>
                              <a:gd name="connsiteY141" fmla="*/ 206863 h 580222"/>
                              <a:gd name="connsiteX142" fmla="*/ 475611 w 497333"/>
                              <a:gd name="connsiteY142" fmla="*/ 245963 h 580222"/>
                              <a:gd name="connsiteX143" fmla="*/ 439298 w 497333"/>
                              <a:gd name="connsiteY143" fmla="*/ 285064 h 580222"/>
                              <a:gd name="connsiteX144" fmla="*/ 439042 w 497333"/>
                              <a:gd name="connsiteY144" fmla="*/ 285320 h 580222"/>
                              <a:gd name="connsiteX145" fmla="*/ 434005 w 497333"/>
                              <a:gd name="connsiteY145" fmla="*/ 292300 h 580222"/>
                              <a:gd name="connsiteX146" fmla="*/ 434005 w 497333"/>
                              <a:gd name="connsiteY146" fmla="*/ 293615 h 580222"/>
                              <a:gd name="connsiteX147" fmla="*/ 433414 w 497333"/>
                              <a:gd name="connsiteY147" fmla="*/ 295984 h 580222"/>
                              <a:gd name="connsiteX148" fmla="*/ 433414 w 497333"/>
                              <a:gd name="connsiteY148" fmla="*/ 306253 h 580222"/>
                              <a:gd name="connsiteX149" fmla="*/ 433504 w 497333"/>
                              <a:gd name="connsiteY149" fmla="*/ 306611 h 580222"/>
                              <a:gd name="connsiteX150" fmla="*/ 444521 w 497333"/>
                              <a:gd name="connsiteY150" fmla="*/ 358949 h 580222"/>
                              <a:gd name="connsiteX151" fmla="*/ 392421 w 497333"/>
                              <a:gd name="connsiteY151" fmla="*/ 375399 h 580222"/>
                              <a:gd name="connsiteX152" fmla="*/ 391837 w 497333"/>
                              <a:gd name="connsiteY152" fmla="*/ 375547 h 580222"/>
                              <a:gd name="connsiteX153" fmla="*/ 382970 w 497333"/>
                              <a:gd name="connsiteY153" fmla="*/ 381177 h 580222"/>
                              <a:gd name="connsiteX154" fmla="*/ 377353 w 497333"/>
                              <a:gd name="connsiteY154" fmla="*/ 390033 h 580222"/>
                              <a:gd name="connsiteX155" fmla="*/ 377170 w 497333"/>
                              <a:gd name="connsiteY155" fmla="*/ 390770 h 580222"/>
                              <a:gd name="connsiteX156" fmla="*/ 360189 w 497333"/>
                              <a:gd name="connsiteY156" fmla="*/ 441713 h 580222"/>
                              <a:gd name="connsiteX157" fmla="*/ 307952 w 497333"/>
                              <a:gd name="connsiteY157" fmla="*/ 427964 h 580222"/>
                              <a:gd name="connsiteX158" fmla="*/ 307440 w 497333"/>
                              <a:gd name="connsiteY158" fmla="*/ 427843 h 580222"/>
                              <a:gd name="connsiteX159" fmla="*/ 297466 w 497333"/>
                              <a:gd name="connsiteY159" fmla="*/ 431174 h 580222"/>
                              <a:gd name="connsiteX160" fmla="*/ 288872 w 497333"/>
                              <a:gd name="connsiteY160" fmla="*/ 435496 h 580222"/>
                              <a:gd name="connsiteX161" fmla="*/ 286872 w 497333"/>
                              <a:gd name="connsiteY161" fmla="*/ 437493 h 580222"/>
                              <a:gd name="connsiteX162" fmla="*/ 247771 w 497333"/>
                              <a:gd name="connsiteY162" fmla="*/ 473800 h 580222"/>
                              <a:gd name="connsiteX163" fmla="*/ 208669 w 497333"/>
                              <a:gd name="connsiteY163" fmla="*/ 437492 h 580222"/>
                              <a:gd name="connsiteX164" fmla="*/ 399673 w 497333"/>
                              <a:gd name="connsiteY164" fmla="*/ 477431 h 580222"/>
                              <a:gd name="connsiteX165" fmla="*/ 399673 w 497333"/>
                              <a:gd name="connsiteY165" fmla="*/ 477431 h 580222"/>
                              <a:gd name="connsiteX166" fmla="*/ 387014 w 497333"/>
                              <a:gd name="connsiteY166" fmla="*/ 484663 h 580222"/>
                              <a:gd name="connsiteX167" fmla="*/ 356272 w 497333"/>
                              <a:gd name="connsiteY167" fmla="*/ 537107 h 580222"/>
                              <a:gd name="connsiteX168" fmla="*/ 309258 w 497333"/>
                              <a:gd name="connsiteY168" fmla="*/ 455732 h 580222"/>
                              <a:gd name="connsiteX169" fmla="*/ 336384 w 497333"/>
                              <a:gd name="connsiteY169" fmla="*/ 461159 h 580222"/>
                              <a:gd name="connsiteX170" fmla="*/ 336384 w 497333"/>
                              <a:gd name="connsiteY170" fmla="*/ 461159 h 580222"/>
                              <a:gd name="connsiteX171" fmla="*/ 367127 w 497333"/>
                              <a:gd name="connsiteY171" fmla="*/ 457543 h 580222"/>
                              <a:gd name="connsiteX172" fmla="*/ 368931 w 497333"/>
                              <a:gd name="connsiteY172" fmla="*/ 457543 h 580222"/>
                              <a:gd name="connsiteX173" fmla="*/ 388826 w 497333"/>
                              <a:gd name="connsiteY173" fmla="*/ 434034 h 580222"/>
                              <a:gd name="connsiteX174" fmla="*/ 388826 w 497333"/>
                              <a:gd name="connsiteY174" fmla="*/ 432224 h 580222"/>
                              <a:gd name="connsiteX175" fmla="*/ 399674 w 497333"/>
                              <a:gd name="connsiteY175" fmla="*/ 397864 h 580222"/>
                              <a:gd name="connsiteX176" fmla="*/ 399674 w 497333"/>
                              <a:gd name="connsiteY176" fmla="*/ 397864 h 580222"/>
                              <a:gd name="connsiteX177" fmla="*/ 410523 w 497333"/>
                              <a:gd name="connsiteY177" fmla="*/ 394248 h 580222"/>
                              <a:gd name="connsiteX178" fmla="*/ 457543 w 497333"/>
                              <a:gd name="connsiteY178" fmla="*/ 477431 h 580222"/>
                              <a:gd name="connsiteX179" fmla="*/ 399673 w 497333"/>
                              <a:gd name="connsiteY179" fmla="*/ 477431 h 580222"/>
                              <a:gd name="connsiteX180" fmla="*/ 399673 w 497333"/>
                              <a:gd name="connsiteY180" fmla="*/ 477431 h 580222"/>
                              <a:gd name="connsiteX181" fmla="*/ 399673 w 497333"/>
                              <a:gd name="connsiteY181" fmla="*/ 477431 h 580222"/>
                              <a:gd name="connsiteX182" fmla="*/ 330956 w 497333"/>
                              <a:gd name="connsiteY182" fmla="*/ 329145 h 580222"/>
                              <a:gd name="connsiteX183" fmla="*/ 330956 w 497333"/>
                              <a:gd name="connsiteY183" fmla="*/ 329145 h 580222"/>
                              <a:gd name="connsiteX184" fmla="*/ 365315 w 497333"/>
                              <a:gd name="connsiteY184" fmla="*/ 245962 h 580222"/>
                              <a:gd name="connsiteX185" fmla="*/ 330956 w 497333"/>
                              <a:gd name="connsiteY185" fmla="*/ 162779 h 580222"/>
                              <a:gd name="connsiteX186" fmla="*/ 247773 w 497333"/>
                              <a:gd name="connsiteY186" fmla="*/ 126609 h 580222"/>
                              <a:gd name="connsiteX187" fmla="*/ 164590 w 497333"/>
                              <a:gd name="connsiteY187" fmla="*/ 160968 h 580222"/>
                              <a:gd name="connsiteX188" fmla="*/ 130231 w 497333"/>
                              <a:gd name="connsiteY188" fmla="*/ 244157 h 580222"/>
                              <a:gd name="connsiteX189" fmla="*/ 164590 w 497333"/>
                              <a:gd name="connsiteY189" fmla="*/ 327338 h 580222"/>
                              <a:gd name="connsiteX190" fmla="*/ 164590 w 497333"/>
                              <a:gd name="connsiteY190" fmla="*/ 327338 h 580222"/>
                              <a:gd name="connsiteX191" fmla="*/ 247773 w 497333"/>
                              <a:gd name="connsiteY191" fmla="*/ 361700 h 580222"/>
                              <a:gd name="connsiteX192" fmla="*/ 330956 w 497333"/>
                              <a:gd name="connsiteY192" fmla="*/ 329145 h 580222"/>
                              <a:gd name="connsiteX193" fmla="*/ 330956 w 497333"/>
                              <a:gd name="connsiteY193" fmla="*/ 329145 h 580222"/>
                              <a:gd name="connsiteX194" fmla="*/ 330956 w 497333"/>
                              <a:gd name="connsiteY194" fmla="*/ 329145 h 580222"/>
                              <a:gd name="connsiteX195" fmla="*/ 312874 w 497333"/>
                              <a:gd name="connsiteY195" fmla="*/ 311062 h 580222"/>
                              <a:gd name="connsiteX196" fmla="*/ 312874 w 497333"/>
                              <a:gd name="connsiteY196" fmla="*/ 311062 h 580222"/>
                              <a:gd name="connsiteX197" fmla="*/ 312874 w 497333"/>
                              <a:gd name="connsiteY197" fmla="*/ 311062 h 580222"/>
                              <a:gd name="connsiteX198" fmla="*/ 247773 w 497333"/>
                              <a:gd name="connsiteY198" fmla="*/ 338190 h 580222"/>
                              <a:gd name="connsiteX199" fmla="*/ 182671 w 497333"/>
                              <a:gd name="connsiteY199" fmla="*/ 311062 h 580222"/>
                              <a:gd name="connsiteX200" fmla="*/ 182671 w 497333"/>
                              <a:gd name="connsiteY200" fmla="*/ 311062 h 580222"/>
                              <a:gd name="connsiteX201" fmla="*/ 157357 w 497333"/>
                              <a:gd name="connsiteY201" fmla="*/ 247773 h 580222"/>
                              <a:gd name="connsiteX202" fmla="*/ 184483 w 497333"/>
                              <a:gd name="connsiteY202" fmla="*/ 182672 h 580222"/>
                              <a:gd name="connsiteX203" fmla="*/ 249580 w 497333"/>
                              <a:gd name="connsiteY203" fmla="*/ 155544 h 580222"/>
                              <a:gd name="connsiteX204" fmla="*/ 314679 w 497333"/>
                              <a:gd name="connsiteY204" fmla="*/ 182672 h 580222"/>
                              <a:gd name="connsiteX205" fmla="*/ 341806 w 497333"/>
                              <a:gd name="connsiteY205" fmla="*/ 247773 h 580222"/>
                              <a:gd name="connsiteX206" fmla="*/ 312874 w 497333"/>
                              <a:gd name="connsiteY206" fmla="*/ 311062 h 580222"/>
                              <a:gd name="connsiteX207" fmla="*/ 312874 w 497333"/>
                              <a:gd name="connsiteY207" fmla="*/ 311062 h 580222"/>
                              <a:gd name="connsiteX208" fmla="*/ 312874 w 497333"/>
                              <a:gd name="connsiteY208" fmla="*/ 311062 h 580222"/>
                              <a:gd name="connsiteX209" fmla="*/ 312874 w 497333"/>
                              <a:gd name="connsiteY209" fmla="*/ 311062 h 5802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</a:cxnLst>
                            <a:rect l="l" t="t" r="r" b="b"/>
                            <a:pathLst>
                              <a:path w="497333" h="580222">
                                <a:moveTo>
                                  <a:pt x="495516" y="486475"/>
                                </a:moveTo>
                                <a:lnTo>
                                  <a:pt x="439459" y="388825"/>
                                </a:lnTo>
                                <a:cubicBezTo>
                                  <a:pt x="448498" y="385209"/>
                                  <a:pt x="455731" y="377971"/>
                                  <a:pt x="461158" y="370739"/>
                                </a:cubicBezTo>
                                <a:lnTo>
                                  <a:pt x="461158" y="370739"/>
                                </a:lnTo>
                                <a:lnTo>
                                  <a:pt x="461158" y="370739"/>
                                </a:lnTo>
                                <a:cubicBezTo>
                                  <a:pt x="466585" y="361700"/>
                                  <a:pt x="468390" y="350848"/>
                                  <a:pt x="466585" y="339994"/>
                                </a:cubicBezTo>
                                <a:lnTo>
                                  <a:pt x="459347" y="305636"/>
                                </a:lnTo>
                                <a:lnTo>
                                  <a:pt x="459347" y="305636"/>
                                </a:lnTo>
                                <a:lnTo>
                                  <a:pt x="482856" y="280319"/>
                                </a:lnTo>
                                <a:lnTo>
                                  <a:pt x="484667" y="278514"/>
                                </a:lnTo>
                                <a:cubicBezTo>
                                  <a:pt x="491900" y="269471"/>
                                  <a:pt x="495516" y="258621"/>
                                  <a:pt x="495516" y="247772"/>
                                </a:cubicBezTo>
                                <a:cubicBezTo>
                                  <a:pt x="495516" y="236917"/>
                                  <a:pt x="491900" y="226069"/>
                                  <a:pt x="484667" y="218835"/>
                                </a:cubicBezTo>
                                <a:lnTo>
                                  <a:pt x="459346" y="191709"/>
                                </a:lnTo>
                                <a:lnTo>
                                  <a:pt x="466585" y="157351"/>
                                </a:lnTo>
                                <a:cubicBezTo>
                                  <a:pt x="468389" y="146501"/>
                                  <a:pt x="466585" y="135652"/>
                                  <a:pt x="461157" y="126608"/>
                                </a:cubicBezTo>
                                <a:cubicBezTo>
                                  <a:pt x="455730" y="117571"/>
                                  <a:pt x="446691" y="110337"/>
                                  <a:pt x="435842" y="106721"/>
                                </a:cubicBezTo>
                                <a:lnTo>
                                  <a:pt x="401483" y="95866"/>
                                </a:lnTo>
                                <a:lnTo>
                                  <a:pt x="390629" y="61506"/>
                                </a:lnTo>
                                <a:cubicBezTo>
                                  <a:pt x="387012" y="50658"/>
                                  <a:pt x="379780" y="41620"/>
                                  <a:pt x="370741" y="36192"/>
                                </a:cubicBezTo>
                                <a:lnTo>
                                  <a:pt x="370741" y="36192"/>
                                </a:lnTo>
                                <a:cubicBezTo>
                                  <a:pt x="361696" y="30770"/>
                                  <a:pt x="350849" y="28960"/>
                                  <a:pt x="339999" y="30770"/>
                                </a:cubicBezTo>
                                <a:lnTo>
                                  <a:pt x="303829" y="36192"/>
                                </a:lnTo>
                                <a:lnTo>
                                  <a:pt x="303829" y="36192"/>
                                </a:lnTo>
                                <a:lnTo>
                                  <a:pt x="278514" y="12683"/>
                                </a:lnTo>
                                <a:lnTo>
                                  <a:pt x="276704" y="10878"/>
                                </a:lnTo>
                                <a:cubicBezTo>
                                  <a:pt x="267665" y="3644"/>
                                  <a:pt x="258623" y="27"/>
                                  <a:pt x="247773" y="27"/>
                                </a:cubicBezTo>
                                <a:cubicBezTo>
                                  <a:pt x="236923" y="27"/>
                                  <a:pt x="226075" y="3645"/>
                                  <a:pt x="217031" y="10878"/>
                                </a:cubicBezTo>
                                <a:lnTo>
                                  <a:pt x="191716" y="36192"/>
                                </a:lnTo>
                                <a:lnTo>
                                  <a:pt x="189903" y="36192"/>
                                </a:lnTo>
                                <a:lnTo>
                                  <a:pt x="153740" y="28960"/>
                                </a:lnTo>
                                <a:cubicBezTo>
                                  <a:pt x="142889" y="27154"/>
                                  <a:pt x="132035" y="28960"/>
                                  <a:pt x="122997" y="34387"/>
                                </a:cubicBezTo>
                                <a:cubicBezTo>
                                  <a:pt x="113954" y="39809"/>
                                  <a:pt x="106721" y="48853"/>
                                  <a:pt x="103104" y="59702"/>
                                </a:cubicBezTo>
                                <a:lnTo>
                                  <a:pt x="92254" y="94063"/>
                                </a:lnTo>
                                <a:lnTo>
                                  <a:pt x="92254" y="94063"/>
                                </a:lnTo>
                                <a:lnTo>
                                  <a:pt x="57895" y="104910"/>
                                </a:lnTo>
                                <a:cubicBezTo>
                                  <a:pt x="47045" y="108525"/>
                                  <a:pt x="38002" y="115760"/>
                                  <a:pt x="32575" y="124805"/>
                                </a:cubicBezTo>
                                <a:cubicBezTo>
                                  <a:pt x="27152" y="133847"/>
                                  <a:pt x="25342" y="144697"/>
                                  <a:pt x="27152" y="155544"/>
                                </a:cubicBezTo>
                                <a:lnTo>
                                  <a:pt x="36197" y="189905"/>
                                </a:lnTo>
                                <a:lnTo>
                                  <a:pt x="12688" y="215220"/>
                                </a:lnTo>
                                <a:lnTo>
                                  <a:pt x="12688" y="217031"/>
                                </a:lnTo>
                                <a:cubicBezTo>
                                  <a:pt x="5455" y="226071"/>
                                  <a:pt x="1838" y="235113"/>
                                  <a:pt x="1838" y="245962"/>
                                </a:cubicBezTo>
                                <a:cubicBezTo>
                                  <a:pt x="1838" y="256811"/>
                                  <a:pt x="5455" y="267661"/>
                                  <a:pt x="12688" y="276705"/>
                                </a:cubicBezTo>
                                <a:lnTo>
                                  <a:pt x="12688" y="276705"/>
                                </a:lnTo>
                                <a:lnTo>
                                  <a:pt x="36197" y="302020"/>
                                </a:lnTo>
                                <a:lnTo>
                                  <a:pt x="36197" y="302020"/>
                                </a:lnTo>
                                <a:lnTo>
                                  <a:pt x="30769" y="336378"/>
                                </a:lnTo>
                                <a:lnTo>
                                  <a:pt x="30769" y="336378"/>
                                </a:lnTo>
                                <a:cubicBezTo>
                                  <a:pt x="28959" y="347229"/>
                                  <a:pt x="30769" y="358084"/>
                                  <a:pt x="36197" y="367123"/>
                                </a:cubicBezTo>
                                <a:cubicBezTo>
                                  <a:pt x="41618" y="376167"/>
                                  <a:pt x="48851" y="381588"/>
                                  <a:pt x="57895" y="387015"/>
                                </a:cubicBezTo>
                                <a:lnTo>
                                  <a:pt x="1838" y="484664"/>
                                </a:lnTo>
                                <a:cubicBezTo>
                                  <a:pt x="-1784" y="491903"/>
                                  <a:pt x="27" y="499136"/>
                                  <a:pt x="7260" y="502753"/>
                                </a:cubicBezTo>
                                <a:cubicBezTo>
                                  <a:pt x="7260" y="506366"/>
                                  <a:pt x="9071" y="506366"/>
                                  <a:pt x="12688" y="506366"/>
                                </a:cubicBezTo>
                                <a:lnTo>
                                  <a:pt x="12688" y="506366"/>
                                </a:lnTo>
                                <a:lnTo>
                                  <a:pt x="88637" y="506366"/>
                                </a:lnTo>
                                <a:lnTo>
                                  <a:pt x="126613" y="573276"/>
                                </a:lnTo>
                                <a:cubicBezTo>
                                  <a:pt x="130230" y="580508"/>
                                  <a:pt x="139268" y="582317"/>
                                  <a:pt x="144695" y="578704"/>
                                </a:cubicBezTo>
                                <a:lnTo>
                                  <a:pt x="150123" y="573276"/>
                                </a:lnTo>
                                <a:lnTo>
                                  <a:pt x="207987" y="472010"/>
                                </a:lnTo>
                                <a:lnTo>
                                  <a:pt x="218841" y="481049"/>
                                </a:lnTo>
                                <a:cubicBezTo>
                                  <a:pt x="227879" y="488281"/>
                                  <a:pt x="238729" y="491904"/>
                                  <a:pt x="247773" y="491904"/>
                                </a:cubicBezTo>
                                <a:cubicBezTo>
                                  <a:pt x="258623" y="491904"/>
                                  <a:pt x="269472" y="488282"/>
                                  <a:pt x="278516" y="481049"/>
                                </a:cubicBezTo>
                                <a:lnTo>
                                  <a:pt x="289365" y="472010"/>
                                </a:lnTo>
                                <a:lnTo>
                                  <a:pt x="347233" y="573276"/>
                                </a:lnTo>
                                <a:lnTo>
                                  <a:pt x="352654" y="578704"/>
                                </a:lnTo>
                                <a:cubicBezTo>
                                  <a:pt x="359894" y="582317"/>
                                  <a:pt x="367127" y="580508"/>
                                  <a:pt x="370742" y="573276"/>
                                </a:cubicBezTo>
                                <a:lnTo>
                                  <a:pt x="408716" y="506366"/>
                                </a:lnTo>
                                <a:lnTo>
                                  <a:pt x="484667" y="506366"/>
                                </a:lnTo>
                                <a:lnTo>
                                  <a:pt x="484667" y="506366"/>
                                </a:lnTo>
                                <a:cubicBezTo>
                                  <a:pt x="486473" y="506366"/>
                                  <a:pt x="490089" y="506366"/>
                                  <a:pt x="491900" y="504558"/>
                                </a:cubicBezTo>
                                <a:cubicBezTo>
                                  <a:pt x="497322" y="500941"/>
                                  <a:pt x="499134" y="491902"/>
                                  <a:pt x="495516" y="486475"/>
                                </a:cubicBezTo>
                                <a:lnTo>
                                  <a:pt x="495516" y="486475"/>
                                </a:lnTo>
                                <a:lnTo>
                                  <a:pt x="495516" y="486475"/>
                                </a:lnTo>
                                <a:close/>
                                <a:moveTo>
                                  <a:pt x="137464" y="537107"/>
                                </a:moveTo>
                                <a:lnTo>
                                  <a:pt x="137464" y="537107"/>
                                </a:lnTo>
                                <a:lnTo>
                                  <a:pt x="106722" y="484663"/>
                                </a:lnTo>
                                <a:cubicBezTo>
                                  <a:pt x="104911" y="481047"/>
                                  <a:pt x="99488" y="477431"/>
                                  <a:pt x="94061" y="477431"/>
                                </a:cubicBezTo>
                                <a:lnTo>
                                  <a:pt x="32575" y="477431"/>
                                </a:lnTo>
                                <a:lnTo>
                                  <a:pt x="79594" y="394248"/>
                                </a:lnTo>
                                <a:lnTo>
                                  <a:pt x="90445" y="397864"/>
                                </a:lnTo>
                                <a:lnTo>
                                  <a:pt x="101293" y="432223"/>
                                </a:lnTo>
                                <a:cubicBezTo>
                                  <a:pt x="104910" y="443072"/>
                                  <a:pt x="112147" y="452116"/>
                                  <a:pt x="121187" y="457543"/>
                                </a:cubicBezTo>
                                <a:cubicBezTo>
                                  <a:pt x="130231" y="462965"/>
                                  <a:pt x="141079" y="464776"/>
                                  <a:pt x="151930" y="461159"/>
                                </a:cubicBezTo>
                                <a:lnTo>
                                  <a:pt x="180866" y="453922"/>
                                </a:lnTo>
                                <a:lnTo>
                                  <a:pt x="137464" y="537107"/>
                                </a:lnTo>
                                <a:lnTo>
                                  <a:pt x="137464" y="537107"/>
                                </a:lnTo>
                                <a:lnTo>
                                  <a:pt x="137464" y="537107"/>
                                </a:lnTo>
                                <a:close/>
                                <a:moveTo>
                                  <a:pt x="208669" y="437492"/>
                                </a:moveTo>
                                <a:lnTo>
                                  <a:pt x="208411" y="437233"/>
                                </a:lnTo>
                                <a:cubicBezTo>
                                  <a:pt x="204618" y="433440"/>
                                  <a:pt x="202206" y="432267"/>
                                  <a:pt x="199540" y="431598"/>
                                </a:cubicBezTo>
                                <a:cubicBezTo>
                                  <a:pt x="197505" y="431092"/>
                                  <a:pt x="195529" y="430841"/>
                                  <a:pt x="193519" y="430841"/>
                                </a:cubicBezTo>
                                <a:cubicBezTo>
                                  <a:pt x="191546" y="430841"/>
                                  <a:pt x="189607" y="431081"/>
                                  <a:pt x="187589" y="431576"/>
                                </a:cubicBezTo>
                                <a:lnTo>
                                  <a:pt x="135066" y="445405"/>
                                </a:lnTo>
                                <a:lnTo>
                                  <a:pt x="118337" y="392423"/>
                                </a:lnTo>
                                <a:lnTo>
                                  <a:pt x="118191" y="391840"/>
                                </a:lnTo>
                                <a:cubicBezTo>
                                  <a:pt x="117524" y="389176"/>
                                  <a:pt x="116350" y="386762"/>
                                  <a:pt x="112565" y="382978"/>
                                </a:cubicBezTo>
                                <a:cubicBezTo>
                                  <a:pt x="108778" y="379191"/>
                                  <a:pt x="106372" y="378019"/>
                                  <a:pt x="103719" y="377357"/>
                                </a:cubicBezTo>
                                <a:lnTo>
                                  <a:pt x="103128" y="377209"/>
                                </a:lnTo>
                                <a:lnTo>
                                  <a:pt x="51022" y="360749"/>
                                </a:lnTo>
                                <a:lnTo>
                                  <a:pt x="62039" y="308418"/>
                                </a:lnTo>
                                <a:lnTo>
                                  <a:pt x="62129" y="308061"/>
                                </a:lnTo>
                                <a:cubicBezTo>
                                  <a:pt x="63184" y="303832"/>
                                  <a:pt x="62962" y="300482"/>
                                  <a:pt x="62556" y="299261"/>
                                </a:cubicBezTo>
                                <a:lnTo>
                                  <a:pt x="61537" y="296203"/>
                                </a:lnTo>
                                <a:lnTo>
                                  <a:pt x="61537" y="295105"/>
                                </a:lnTo>
                                <a:cubicBezTo>
                                  <a:pt x="60173" y="292429"/>
                                  <a:pt x="57974" y="289129"/>
                                  <a:pt x="55829" y="285912"/>
                                </a:cubicBezTo>
                                <a:lnTo>
                                  <a:pt x="55146" y="284887"/>
                                </a:lnTo>
                                <a:lnTo>
                                  <a:pt x="54057" y="282710"/>
                                </a:lnTo>
                                <a:lnTo>
                                  <a:pt x="19935" y="245961"/>
                                </a:lnTo>
                                <a:lnTo>
                                  <a:pt x="56241" y="206858"/>
                                </a:lnTo>
                                <a:lnTo>
                                  <a:pt x="56502" y="206598"/>
                                </a:lnTo>
                                <a:cubicBezTo>
                                  <a:pt x="60291" y="202809"/>
                                  <a:pt x="61465" y="200399"/>
                                  <a:pt x="62130" y="197738"/>
                                </a:cubicBezTo>
                                <a:cubicBezTo>
                                  <a:pt x="63143" y="193682"/>
                                  <a:pt x="63143" y="189735"/>
                                  <a:pt x="62129" y="185675"/>
                                </a:cubicBezTo>
                                <a:lnTo>
                                  <a:pt x="62039" y="185316"/>
                                </a:lnTo>
                                <a:lnTo>
                                  <a:pt x="51021" y="132977"/>
                                </a:lnTo>
                                <a:lnTo>
                                  <a:pt x="103128" y="116523"/>
                                </a:lnTo>
                                <a:lnTo>
                                  <a:pt x="103719" y="116375"/>
                                </a:lnTo>
                                <a:cubicBezTo>
                                  <a:pt x="106369" y="115715"/>
                                  <a:pt x="108774" y="114543"/>
                                  <a:pt x="112572" y="110748"/>
                                </a:cubicBezTo>
                                <a:cubicBezTo>
                                  <a:pt x="116348" y="106966"/>
                                  <a:pt x="117524" y="104554"/>
                                  <a:pt x="118191" y="101892"/>
                                </a:cubicBezTo>
                                <a:lnTo>
                                  <a:pt x="118375" y="101157"/>
                                </a:lnTo>
                                <a:lnTo>
                                  <a:pt x="135066" y="51076"/>
                                </a:lnTo>
                                <a:lnTo>
                                  <a:pt x="187132" y="62037"/>
                                </a:lnTo>
                                <a:lnTo>
                                  <a:pt x="187496" y="62129"/>
                                </a:lnTo>
                                <a:cubicBezTo>
                                  <a:pt x="189547" y="62642"/>
                                  <a:pt x="191517" y="62892"/>
                                  <a:pt x="193519" y="62892"/>
                                </a:cubicBezTo>
                                <a:cubicBezTo>
                                  <a:pt x="195522" y="62892"/>
                                  <a:pt x="197493" y="62642"/>
                                  <a:pt x="199545" y="62129"/>
                                </a:cubicBezTo>
                                <a:cubicBezTo>
                                  <a:pt x="202215" y="61463"/>
                                  <a:pt x="204622" y="60289"/>
                                  <a:pt x="208410" y="56502"/>
                                </a:cubicBezTo>
                                <a:lnTo>
                                  <a:pt x="210472" y="54439"/>
                                </a:lnTo>
                                <a:lnTo>
                                  <a:pt x="249575" y="18124"/>
                                </a:lnTo>
                                <a:lnTo>
                                  <a:pt x="288683" y="54436"/>
                                </a:lnTo>
                                <a:lnTo>
                                  <a:pt x="288945" y="54697"/>
                                </a:lnTo>
                                <a:cubicBezTo>
                                  <a:pt x="292730" y="58483"/>
                                  <a:pt x="295142" y="59656"/>
                                  <a:pt x="297805" y="60323"/>
                                </a:cubicBezTo>
                                <a:cubicBezTo>
                                  <a:pt x="299849" y="60833"/>
                                  <a:pt x="301823" y="61083"/>
                                  <a:pt x="303830" y="61083"/>
                                </a:cubicBezTo>
                                <a:cubicBezTo>
                                  <a:pt x="305835" y="61083"/>
                                  <a:pt x="307811" y="60833"/>
                                  <a:pt x="309866" y="60319"/>
                                </a:cubicBezTo>
                                <a:lnTo>
                                  <a:pt x="310226" y="60230"/>
                                </a:lnTo>
                                <a:lnTo>
                                  <a:pt x="362561" y="49214"/>
                                </a:lnTo>
                                <a:lnTo>
                                  <a:pt x="379019" y="101315"/>
                                </a:lnTo>
                                <a:lnTo>
                                  <a:pt x="379168" y="101902"/>
                                </a:lnTo>
                                <a:cubicBezTo>
                                  <a:pt x="381008" y="109262"/>
                                  <a:pt x="386286" y="114540"/>
                                  <a:pt x="393645" y="116379"/>
                                </a:cubicBezTo>
                                <a:lnTo>
                                  <a:pt x="394230" y="116526"/>
                                </a:lnTo>
                                <a:lnTo>
                                  <a:pt x="447213" y="133257"/>
                                </a:lnTo>
                                <a:lnTo>
                                  <a:pt x="433389" y="185778"/>
                                </a:lnTo>
                                <a:cubicBezTo>
                                  <a:pt x="432400" y="189803"/>
                                  <a:pt x="432408" y="193721"/>
                                  <a:pt x="433414" y="197749"/>
                                </a:cubicBezTo>
                                <a:cubicBezTo>
                                  <a:pt x="434078" y="200400"/>
                                  <a:pt x="435252" y="202812"/>
                                  <a:pt x="439042" y="206607"/>
                                </a:cubicBezTo>
                                <a:lnTo>
                                  <a:pt x="439298" y="206863"/>
                                </a:lnTo>
                                <a:lnTo>
                                  <a:pt x="475611" y="245963"/>
                                </a:lnTo>
                                <a:lnTo>
                                  <a:pt x="439298" y="285064"/>
                                </a:lnTo>
                                <a:lnTo>
                                  <a:pt x="439042" y="285320"/>
                                </a:lnTo>
                                <a:cubicBezTo>
                                  <a:pt x="436158" y="288206"/>
                                  <a:pt x="434790" y="290294"/>
                                  <a:pt x="434005" y="292300"/>
                                </a:cubicBezTo>
                                <a:lnTo>
                                  <a:pt x="434005" y="293615"/>
                                </a:lnTo>
                                <a:lnTo>
                                  <a:pt x="433414" y="295984"/>
                                </a:lnTo>
                                <a:cubicBezTo>
                                  <a:pt x="432397" y="300062"/>
                                  <a:pt x="432397" y="302174"/>
                                  <a:pt x="433414" y="306253"/>
                                </a:cubicBezTo>
                                <a:lnTo>
                                  <a:pt x="433504" y="306611"/>
                                </a:lnTo>
                                <a:lnTo>
                                  <a:pt x="444521" y="358949"/>
                                </a:lnTo>
                                <a:lnTo>
                                  <a:pt x="392421" y="375399"/>
                                </a:lnTo>
                                <a:lnTo>
                                  <a:pt x="391837" y="375547"/>
                                </a:lnTo>
                                <a:cubicBezTo>
                                  <a:pt x="389178" y="376211"/>
                                  <a:pt x="386767" y="377386"/>
                                  <a:pt x="382970" y="381177"/>
                                </a:cubicBezTo>
                                <a:cubicBezTo>
                                  <a:pt x="379194" y="384960"/>
                                  <a:pt x="378019" y="387371"/>
                                  <a:pt x="377353" y="390033"/>
                                </a:cubicBezTo>
                                <a:lnTo>
                                  <a:pt x="377170" y="390770"/>
                                </a:lnTo>
                                <a:lnTo>
                                  <a:pt x="360189" y="441713"/>
                                </a:lnTo>
                                <a:lnTo>
                                  <a:pt x="307952" y="427964"/>
                                </a:lnTo>
                                <a:cubicBezTo>
                                  <a:pt x="307782" y="427923"/>
                                  <a:pt x="307611" y="427880"/>
                                  <a:pt x="307440" y="427843"/>
                                </a:cubicBezTo>
                                <a:lnTo>
                                  <a:pt x="297466" y="431174"/>
                                </a:lnTo>
                                <a:cubicBezTo>
                                  <a:pt x="293870" y="432375"/>
                                  <a:pt x="290008" y="434519"/>
                                  <a:pt x="288872" y="435496"/>
                                </a:cubicBezTo>
                                <a:lnTo>
                                  <a:pt x="286872" y="437493"/>
                                </a:lnTo>
                                <a:lnTo>
                                  <a:pt x="247771" y="473800"/>
                                </a:lnTo>
                                <a:lnTo>
                                  <a:pt x="208669" y="437492"/>
                                </a:lnTo>
                                <a:close/>
                                <a:moveTo>
                                  <a:pt x="399673" y="477431"/>
                                </a:moveTo>
                                <a:lnTo>
                                  <a:pt x="399673" y="477431"/>
                                </a:lnTo>
                                <a:cubicBezTo>
                                  <a:pt x="394251" y="477431"/>
                                  <a:pt x="390630" y="479242"/>
                                  <a:pt x="387014" y="484663"/>
                                </a:cubicBezTo>
                                <a:lnTo>
                                  <a:pt x="356272" y="537107"/>
                                </a:lnTo>
                                <a:lnTo>
                                  <a:pt x="309258" y="455732"/>
                                </a:lnTo>
                                <a:lnTo>
                                  <a:pt x="336384" y="461159"/>
                                </a:lnTo>
                                <a:lnTo>
                                  <a:pt x="336384" y="461159"/>
                                </a:lnTo>
                                <a:cubicBezTo>
                                  <a:pt x="347233" y="462965"/>
                                  <a:pt x="358083" y="461159"/>
                                  <a:pt x="367127" y="457543"/>
                                </a:cubicBezTo>
                                <a:lnTo>
                                  <a:pt x="368931" y="457543"/>
                                </a:lnTo>
                                <a:cubicBezTo>
                                  <a:pt x="377975" y="452116"/>
                                  <a:pt x="385209" y="444883"/>
                                  <a:pt x="388826" y="434034"/>
                                </a:cubicBezTo>
                                <a:lnTo>
                                  <a:pt x="388826" y="432224"/>
                                </a:lnTo>
                                <a:lnTo>
                                  <a:pt x="399674" y="397864"/>
                                </a:lnTo>
                                <a:lnTo>
                                  <a:pt x="399674" y="397864"/>
                                </a:lnTo>
                                <a:lnTo>
                                  <a:pt x="410523" y="394248"/>
                                </a:lnTo>
                                <a:lnTo>
                                  <a:pt x="457543" y="477431"/>
                                </a:lnTo>
                                <a:lnTo>
                                  <a:pt x="399673" y="477431"/>
                                </a:lnTo>
                                <a:lnTo>
                                  <a:pt x="399673" y="477431"/>
                                </a:lnTo>
                                <a:lnTo>
                                  <a:pt x="399673" y="477431"/>
                                </a:lnTo>
                                <a:close/>
                                <a:moveTo>
                                  <a:pt x="330956" y="329145"/>
                                </a:moveTo>
                                <a:lnTo>
                                  <a:pt x="330956" y="329145"/>
                                </a:lnTo>
                                <a:cubicBezTo>
                                  <a:pt x="352654" y="307447"/>
                                  <a:pt x="365315" y="278515"/>
                                  <a:pt x="365315" y="245962"/>
                                </a:cubicBezTo>
                                <a:cubicBezTo>
                                  <a:pt x="365315" y="213414"/>
                                  <a:pt x="352654" y="184477"/>
                                  <a:pt x="330956" y="162779"/>
                                </a:cubicBezTo>
                                <a:cubicBezTo>
                                  <a:pt x="309258" y="141080"/>
                                  <a:pt x="280321" y="126609"/>
                                  <a:pt x="247773" y="126609"/>
                                </a:cubicBezTo>
                                <a:cubicBezTo>
                                  <a:pt x="215225" y="126609"/>
                                  <a:pt x="186288" y="139267"/>
                                  <a:pt x="164590" y="160968"/>
                                </a:cubicBezTo>
                                <a:cubicBezTo>
                                  <a:pt x="142890" y="182672"/>
                                  <a:pt x="130231" y="211604"/>
                                  <a:pt x="130231" y="244157"/>
                                </a:cubicBezTo>
                                <a:cubicBezTo>
                                  <a:pt x="130231" y="276705"/>
                                  <a:pt x="142889" y="305636"/>
                                  <a:pt x="164590" y="327338"/>
                                </a:cubicBezTo>
                                <a:lnTo>
                                  <a:pt x="164590" y="327338"/>
                                </a:lnTo>
                                <a:cubicBezTo>
                                  <a:pt x="186288" y="349039"/>
                                  <a:pt x="215225" y="361700"/>
                                  <a:pt x="247773" y="361700"/>
                                </a:cubicBezTo>
                                <a:cubicBezTo>
                                  <a:pt x="280321" y="365316"/>
                                  <a:pt x="309258" y="350848"/>
                                  <a:pt x="330956" y="329145"/>
                                </a:cubicBezTo>
                                <a:lnTo>
                                  <a:pt x="330956" y="329145"/>
                                </a:lnTo>
                                <a:lnTo>
                                  <a:pt x="330956" y="329145"/>
                                </a:lnTo>
                                <a:close/>
                                <a:moveTo>
                                  <a:pt x="312874" y="311062"/>
                                </a:moveTo>
                                <a:lnTo>
                                  <a:pt x="312874" y="311062"/>
                                </a:lnTo>
                                <a:lnTo>
                                  <a:pt x="312874" y="311062"/>
                                </a:lnTo>
                                <a:cubicBezTo>
                                  <a:pt x="296598" y="327338"/>
                                  <a:pt x="273089" y="338190"/>
                                  <a:pt x="247773" y="338190"/>
                                </a:cubicBezTo>
                                <a:cubicBezTo>
                                  <a:pt x="222458" y="338190"/>
                                  <a:pt x="198949" y="327338"/>
                                  <a:pt x="182671" y="311062"/>
                                </a:cubicBezTo>
                                <a:lnTo>
                                  <a:pt x="182671" y="311062"/>
                                </a:lnTo>
                                <a:cubicBezTo>
                                  <a:pt x="166394" y="294787"/>
                                  <a:pt x="157357" y="271277"/>
                                  <a:pt x="157357" y="247773"/>
                                </a:cubicBezTo>
                                <a:cubicBezTo>
                                  <a:pt x="157357" y="222453"/>
                                  <a:pt x="168207" y="198943"/>
                                  <a:pt x="184483" y="182672"/>
                                </a:cubicBezTo>
                                <a:cubicBezTo>
                                  <a:pt x="200755" y="166395"/>
                                  <a:pt x="224264" y="155544"/>
                                  <a:pt x="249580" y="155544"/>
                                </a:cubicBezTo>
                                <a:cubicBezTo>
                                  <a:pt x="274899" y="155544"/>
                                  <a:pt x="298409" y="166395"/>
                                  <a:pt x="314679" y="182672"/>
                                </a:cubicBezTo>
                                <a:cubicBezTo>
                                  <a:pt x="330956" y="198943"/>
                                  <a:pt x="341806" y="222453"/>
                                  <a:pt x="341806" y="247773"/>
                                </a:cubicBezTo>
                                <a:cubicBezTo>
                                  <a:pt x="340000" y="271277"/>
                                  <a:pt x="329151" y="294787"/>
                                  <a:pt x="312874" y="311062"/>
                                </a:cubicBezTo>
                                <a:lnTo>
                                  <a:pt x="312874" y="311062"/>
                                </a:lnTo>
                                <a:lnTo>
                                  <a:pt x="312874" y="311062"/>
                                </a:lnTo>
                                <a:lnTo>
                                  <a:pt x="312874" y="311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/>
                          </a:solidFill>
                          <a:ln w="5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55pt;margin-top:614.9pt;height:38pt;width:551.8pt;z-index:251682816;mso-width-relative:page;mso-height-relative:page;" coordorigin="2160,14378" coordsize="11036,760" o:gfxdata="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">
                <o:lock v:ext="edit" aspectratio="f"/>
                <v:group id="组合 101" o:spid="_x0000_s1026" o:spt="203" style="position:absolute;left:2160;top:14378;height:761;width:11037;" coordorigin="4194,3537" coordsize="11037,76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63" o:spid="_x0000_s1026" o:spt="202" type="#_x0000_t202" style="position:absolute;left:4765;top:3537;height:641;width:1400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3F3F3F"/>
                              <w:spacing w:val="0"/>
                              <w:kern w:val="0"/>
                              <w:sz w:val="21"/>
                              <w:szCs w:val="21"/>
                              <w:vertAlign w:val="baseline"/>
                              <w:lang w:val="en-US" w:eastAsia="zh-CN"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3F3F3F"/>
                              <w:spacing w:val="0"/>
                              <w:kern w:val="0"/>
                              <w:sz w:val="21"/>
                              <w:szCs w:val="21"/>
                              <w:vertAlign w:val="baseline"/>
                              <w:lang w:val="en-US" w:eastAsia="zh-CN" w:bidi="ar"/>
                            </w:rPr>
                            <w:t>荣誉奖项</w:t>
                          </w:r>
                        </w:p>
                      </w:txbxContent>
                    </v:textbox>
                  </v:shape>
                  <v:line id="直接连接符 13" o:spid="_x0000_s1026" o:spt="20" style="position:absolute;left:4194;top:4295;height:3;width:11037;" filled="f" stroked="t" coordsize="21600,21600" o:gfxdata="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zzuC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808080 [1629]" miterlimit="8" joinstyle="miter"/>
                    <v:imagedata o:title=""/>
                    <o:lock v:ext="edit" aspectratio="f"/>
                  </v:line>
                </v:group>
                <v:shape id="图形 4" o:spid="_x0000_s1026" o:spt="100" style="position:absolute;left:2213;top:14575;height:382;width:325;v-text-anchor:middle;" fillcolor="#090909" filled="t" stroked="f" coordsize="497333,580222" o:gfxdata="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qJuEugAAANwA&#10;AAAPAAAAAAAAAAEAIAAAACIAAABkcnMvZG93bnJldi54bWxQSwECFAAUAAAACACHTuJAMy8FnjsA&#10;AAA5AAAAEAAAAAAAAAABACAAAAAJAQAAZHJzL3NoYXBleG1sLnhtbFBLBQYAAAAABgAGAFsBAACz&#10;AwAAAAA=&#10;" path="m495516,486475l439459,388825c448498,385209,455731,377971,461158,370739l461158,370739,461158,370739c466585,361700,468390,350848,466585,339994l459347,305636,459347,305636,482856,280319,484667,278514c491900,269471,495516,258621,495516,247772c495516,236917,491900,226069,484667,218835l459346,191709,466585,157351c468389,146501,466585,135652,461157,126608c455730,117571,446691,110337,435842,106721l401483,95866,390629,61506c387012,50658,379780,41620,370741,36192l370741,36192c361696,30770,350849,28960,339999,30770l303829,36192,303829,36192,278514,12683,276704,10878c267665,3644,258623,27,247773,27c236923,27,226075,3645,217031,10878l191716,36192,189903,36192,153740,28960c142889,27154,132035,28960,122997,34387c113954,39809,106721,48853,103104,59702l92254,94063,92254,94063,57895,104910c47045,108525,38002,115760,32575,124805c27152,133847,25342,144697,27152,155544l36197,189905,12688,215220,12688,217031c5455,226071,1838,235113,1838,245962c1838,256811,5455,267661,12688,276705l12688,276705,36197,302020,36197,302020,30769,336378,30769,336378c28959,347229,30769,358084,36197,367123c41618,376167,48851,381588,57895,387015l1838,484664c-1784,491903,27,499136,7260,502753c7260,506366,9071,506366,12688,506366l12688,506366,88637,506366,126613,573276c130230,580508,139268,582317,144695,578704l150123,573276,207987,472010,218841,481049c227879,488281,238729,491904,247773,491904c258623,491904,269472,488282,278516,481049l289365,472010,347233,573276,352654,578704c359894,582317,367127,580508,370742,573276l408716,506366,484667,506366,484667,506366c486473,506366,490089,506366,491900,504558c497322,500941,499134,491902,495516,486475l495516,486475,495516,486475xm137464,537107l137464,537107,106722,484663c104911,481047,99488,477431,94061,477431l32575,477431,79594,394248,90445,397864,101293,432223c104910,443072,112147,452116,121187,457543c130231,462965,141079,464776,151930,461159l180866,453922,137464,537107,137464,537107,137464,537107xm208669,437492l208411,437233c204618,433440,202206,432267,199540,431598c197505,431092,195529,430841,193519,430841c191546,430841,189607,431081,187589,431576l135066,445405,118337,392423,118191,391840c117524,389176,116350,386762,112565,382978c108778,379191,106372,378019,103719,377357l103128,377209,51022,360749,62039,308418,62129,308061c63184,303832,62962,300482,62556,299261l61537,296203,61537,295105c60173,292429,57974,289129,55829,285912l55146,284887,54057,282710,19935,245961,56241,206858,56502,206598c60291,202809,61465,200399,62130,197738c63143,193682,63143,189735,62129,185675l62039,185316,51021,132977,103128,116523,103719,116375c106369,115715,108774,114543,112572,110748c116348,106966,117524,104554,118191,101892l118375,101157,135066,51076,187132,62037,187496,62129c189547,62642,191517,62892,193519,62892c195522,62892,197493,62642,199545,62129c202215,61463,204622,60289,208410,56502l210472,54439,249575,18124,288683,54436,288945,54697c292730,58483,295142,59656,297805,60323c299849,60833,301823,61083,303830,61083c305835,61083,307811,60833,309866,60319l310226,60230,362561,49214,379019,101315,379168,101902c381008,109262,386286,114540,393645,116379l394230,116526,447213,133257,433389,185778c432400,189803,432408,193721,433414,197749c434078,200400,435252,202812,439042,206607l439298,206863,475611,245963,439298,285064,439042,285320c436158,288206,434790,290294,434005,292300l434005,293615,433414,295984c432397,300062,432397,302174,433414,306253l433504,306611,444521,358949,392421,375399,391837,375547c389178,376211,386767,377386,382970,381177c379194,384960,378019,387371,377353,390033l377170,390770,360189,441713,307952,427964c307782,427923,307611,427880,307440,427843l297466,431174c293870,432375,290008,434519,288872,435496l286872,437493,247771,473800,208669,437492xm399673,477431l399673,477431c394251,477431,390630,479242,387014,484663l356272,537107,309258,455732,336384,461159,336384,461159c347233,462965,358083,461159,367127,457543l368931,457543c377975,452116,385209,444883,388826,434034l388826,432224,399674,397864,399674,397864,410523,394248,457543,477431,399673,477431,399673,477431,399673,477431xm330956,329145l330956,329145c352654,307447,365315,278515,365315,245962c365315,213414,352654,184477,330956,162779c309258,141080,280321,126609,247773,126609c215225,126609,186288,139267,164590,160968c142890,182672,130231,211604,130231,244157c130231,276705,142889,305636,164590,327338l164590,327338c186288,349039,215225,361700,247773,361700c280321,365316,309258,350848,330956,329145l330956,329145,330956,329145xm312874,311062l312874,311062,312874,311062c296598,327338,273089,338190,247773,338190c222458,338190,198949,327338,182671,311062l182671,311062c166394,294787,157357,271277,157357,247773c157357,222453,168207,198943,184483,182672c200755,166395,224264,155544,249580,155544c274899,155544,298409,166395,314679,182672c330956,198943,341806,222453,341806,247773c340000,271277,329151,294787,312874,311062l312874,311062,312874,311062,312874,311062xe">
                  <v:path o:connectlocs="323,320;287,255;301,244;301,244;301,244;304,223;300,201;300,201;315,184;316,183;323,163;316,144;300,126;304,103;301,83;284,70;262,63;255,40;242,23;242,23;222,20;198,23;198,23;182,8;180,7;161,0;141,7;125,23;124,23;100,19;80,22;67,39;60,61;60,61;37,69;21,82;17,102;23,125;8,141;8,142;1,161;8,182;8,182;23,198;23,198;20,221;20,221;23,241;37,254;1,319;4,330;8,333;8,333;57,333;82,377;94,381;98,377;135,310;143,316;161,323;182,316;189,310;226,377;230,381;242,377;267,333;316,333;316,333;321,332;323,320;323,320;323,320;89,353;89,353;69,319;61,314;21,314;52,259;59,261;66,284;79,301;99,303;118,298;89,353;89,353;89,353;136,288;136,287;130,284;126,283;122,284;88,293;77,258;77,257;73,252;67,248;67,248;33,237;40,203;40,202;40,197;40,195;40,194;36,188;36,187;35,186;13,161;36,136;36,136;40,130;40,122;40,122;33,87;67,76;67,76;73,72;77,67;77,66;88,33;122,40;122,40;126,41;130,40;136,37;137,35;163,11;188,35;188,36;194,39;198,40;202,39;202,39;236,32;247,66;247,67;257,76;257,76;292,87;283,122;283,130;286,136;287,136;310,161;287,187;286,187;283,192;283,193;283,194;283,201;283,201;290,236;256,247;256,247;250,250;246,256;246,257;235,290;201,281;200,281;194,283;188,286;187,288;161,311;136,288;261,314;261,314;252,319;232,353;202,300;219,303;219,303;239,301;241,301;254,285;254,284;261,261;261,261;268,259;298,314;261,314;261,314;261,314;216,216;216,216;238,161;216,107;161,83;107,105;85,160;107,215;107,215;161,238;216,216;216,216;216,216;204,204;204,204;204,204;161,222;119,204;119,204;102,163;120,120;163,102;205,120;223,163;204,204;204,204;204,204;204,20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0.0454330708661417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-904240</wp:posOffset>
                </wp:positionH>
                <wp:positionV relativeFrom="paragraph">
                  <wp:posOffset>8296275</wp:posOffset>
                </wp:positionV>
                <wp:extent cx="6986270" cy="808990"/>
                <wp:effectExtent l="0" t="0" r="0" b="0"/>
                <wp:wrapNone/>
                <wp:docPr id="153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6270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4546A" w:themeColor="text2"/>
                                <w:spacing w:val="0"/>
                                <w:kern w:val="0"/>
                                <w:sz w:val="40"/>
                                <w:szCs w:val="4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校级奖学金二等奖（一次）；校级奖学金三等奖（两次）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20XX年全球大学生数学建模竞赛国际二等奖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20XX年全球大学生数学建模竞赛国际一等奖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71.2pt;margin-top:653.25pt;height:63.7pt;width:550.1pt;mso-position-horizontal-relative:margin;z-index:251680768;mso-width-relative:page;mso-height-relative:page;" filled="f" stroked="f" coordsize="21600,21600" o:gfxdata="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mUxS42gAAAA4BAAAPAAAAAAAAAAEAIAAA&#10;ACIAAABkcnMvZG93bnJldi54bWxQSwECFAAUAAAACACHTuJAOOPMUA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4546A" w:themeColor="text2"/>
                          <w:spacing w:val="0"/>
                          <w:kern w:val="0"/>
                          <w:sz w:val="40"/>
                          <w:szCs w:val="4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校级奖学金二等奖（一次）；校级奖学金三等奖（两次）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20XX年全球大学生数学建模竞赛国际二等奖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20XX年全球大学生数学建模竞赛国际一等奖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6350635</wp:posOffset>
                </wp:positionV>
                <wp:extent cx="7008495" cy="483235"/>
                <wp:effectExtent l="0" t="0" r="0" b="0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8495" cy="483235"/>
                          <a:chOff x="5580" y="11913"/>
                          <a:chExt cx="11037" cy="761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5580" y="11913"/>
                            <a:ext cx="11037" cy="761"/>
                            <a:chOff x="4194" y="3537"/>
                            <a:chExt cx="11037" cy="761"/>
                          </a:xfrm>
                        </wpg:grpSpPr>
                        <wps:wsp>
                          <wps:cNvPr id="102" name="文本框 63"/>
                          <wps:cNvSpPr txBox="1"/>
                          <wps:spPr>
                            <a:xfrm>
                              <a:off x="4765" y="3537"/>
                              <a:ext cx="1400" cy="6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3F3F3F"/>
                                    <w:spacing w:val="0"/>
                                    <w:kern w:val="0"/>
                                    <w:sz w:val="21"/>
                                    <w:szCs w:val="21"/>
                                    <w:vertAlign w:val="baseline"/>
                                    <w:lang w:val="en-US" w:eastAsia="zh-CN"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3F3F3F"/>
                                    <w:spacing w:val="0"/>
                                    <w:kern w:val="0"/>
                                    <w:sz w:val="21"/>
                                    <w:szCs w:val="21"/>
                                    <w:vertAlign w:val="baseline"/>
                                    <w:lang w:val="en-US" w:eastAsia="zh-CN" w:bidi="ar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4" name="直接连接符 13"/>
                          <wps:cNvCnPr/>
                          <wps:spPr>
                            <a:xfrm>
                              <a:off x="4194" y="4295"/>
                              <a:ext cx="11037" cy="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9" name="电脑"/>
                        <wps:cNvSpPr/>
                        <wps:spPr bwMode="auto">
                          <a:xfrm>
                            <a:off x="5650" y="12167"/>
                            <a:ext cx="337" cy="283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202"/>
                          </a:solidFill>
                          <a:ln>
                            <a:noFill/>
                          </a:ln>
                        </wps:spPr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4pt;margin-top:500.05pt;height:38.05pt;width:551.85pt;z-index:251681792;mso-width-relative:page;mso-height-relative:page;" coordorigin="5580,11913" coordsize="11037,761" o:gfxdata="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">
                <o:lock v:ext="edit" aspectratio="f"/>
                <v:group id="_x0000_s1026" o:spid="_x0000_s1026" o:spt="203" style="position:absolute;left:5580;top:11913;height:761;width:11037;" coordorigin="4194,3537" coordsize="11037,761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63" o:spid="_x0000_s1026" o:spt="202" type="#_x0000_t202" style="position:absolute;left:4765;top:3537;height:641;width:1400;" filled="f" stroked="f" coordsize="21600,21600" o:gfxdata="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UNm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3F3F3F"/>
                              <w:spacing w:val="0"/>
                              <w:kern w:val="0"/>
                              <w:sz w:val="21"/>
                              <w:szCs w:val="21"/>
                              <w:vertAlign w:val="baseline"/>
                              <w:lang w:val="en-US" w:eastAsia="zh-CN"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3F3F3F"/>
                              <w:spacing w:val="0"/>
                              <w:kern w:val="0"/>
                              <w:sz w:val="21"/>
                              <w:szCs w:val="21"/>
                              <w:vertAlign w:val="baseline"/>
                              <w:lang w:val="en-US" w:eastAsia="zh-CN" w:bidi="ar"/>
                            </w:rPr>
                            <w:t>职业技能</w:t>
                          </w:r>
                        </w:p>
                      </w:txbxContent>
                    </v:textbox>
                  </v:shape>
                  <v:line id="直接连接符 13" o:spid="_x0000_s1026" o:spt="20" style="position:absolute;left:4194;top:4295;height:3;width:11037;" filled="f" stroked="t" coordsize="21600,21600" o:gfxdata="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FIMlq2AAAA3AAAAA8A&#10;AAAAAAAAAQAgAAAAIgAAAGRycy9kb3ducmV2LnhtbFBLAQIUABQAAAAIAIdO4kAzLwWeOwAAADkA&#10;AAAQAAAAAAAAAAEAIAAAAAUBAABkcnMvc2hhcGV4bWwueG1sUEsFBgAAAAAGAAYAWwEAAK8DAAAA&#10;AA==&#10;">
                    <v:fill on="f" focussize="0,0"/>
                    <v:stroke weight="0.5pt" color="#808080 [1629]" miterlimit="8" joinstyle="miter"/>
                    <v:imagedata o:title=""/>
                    <o:lock v:ext="edit" aspectratio="f"/>
                  </v:line>
                </v:group>
                <v:shape id="电脑" o:spid="_x0000_s1026" o:spt="100" style="position:absolute;left:5650;top:12167;height:283;width:337;v-text-anchor:middle;" fillcolor="#020202" filled="t" stroked="f" coordsize="5185,3880" o:gfxdata="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K0ai8AAAA&#10;3AAAAA8AAAAAAAAAAQAgAAAAIgAAAGRycy9kb3ducmV2LnhtbFBLAQIUABQAAAAIAIdO4kAzLwWe&#10;OwAAADkAAAAQAAAAAAAAAAEAIAAAAAsBAABkcnMvc2hhcGV4bWwueG1sUEsFBgAAAAAGAAYAWwEA&#10;ALUDAAAAAA=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o:connectlocs="9814,77713;121762,94650;48857,90576;72044,83743;48857,90576;112234,73828;112186,73506;112234,3215;112210,2894;112090,2251;111876,1688;111589,1152;111207,723;110729,375;110228,133;109655,26;14447,0;14160,26;13587,133;13085,375;12632,723;12226,1152;11915,1688;11701,2251;11605,2894;11581,73185;11605,73506;11581,73828;112258,73855;105094,68388;18721,8012;105094,68388;286,98509;0,99152;47,99875;214,100652;477,101456;859,102234;1265,102930;1743,103466;2292,103841;2722,103949;120950,103975;121093,103949;121523,103841;122072,103466;122550,102930;122980,102234;123338,101456;123600,100652;123744,99875;123815,99152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-856615</wp:posOffset>
                </wp:positionH>
                <wp:positionV relativeFrom="paragraph">
                  <wp:posOffset>6898640</wp:posOffset>
                </wp:positionV>
                <wp:extent cx="7067550" cy="840105"/>
                <wp:effectExtent l="0" t="0" r="0" b="0"/>
                <wp:wrapNone/>
                <wp:docPr id="82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0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1.熟悉爬虫、shell等、熟悉Java语言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2.了解前端相关技术，vue、html、javascript、css等</w:t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3.能熟练使用Python，MySQL，MongoDB，Redis 熟悉 Django 框架，能独立开发Web 和 RESTful API 服务.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67.45pt;margin-top:543.2pt;height:66.15pt;width:556.5pt;mso-position-horizontal-relative:margin;z-index:251662336;mso-width-relative:page;mso-height-relative:page;" filled="f" stroked="f" coordsize="21600,21600" o:gfxdata="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ekE4PaAAAADgEAAA8AAAAAAAAAAQAgAAAA&#10;IgAAAGRycy9kb3ducmV2LnhtbFBLAQIUABQAAAAIAIdO4kAjsY97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1.熟悉爬虫、shell等、熟悉Java语言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2.了解前端相关技术，vue、html、javascript、css等</w:t>
                      </w:r>
                    </w:p>
                    <w:p>
                      <w:pPr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3.能熟练使用Python，MySQL，MongoDB，Redis 熟悉 Django 框架，能独立开发Web 和 RESTful API 服务.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-897255</wp:posOffset>
                </wp:positionH>
                <wp:positionV relativeFrom="paragraph">
                  <wp:posOffset>3792855</wp:posOffset>
                </wp:positionV>
                <wp:extent cx="7035165" cy="2464435"/>
                <wp:effectExtent l="0" t="0" r="0" b="0"/>
                <wp:wrapNone/>
                <wp:docPr id="16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165" cy="2464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596B6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广州某某信息科技有限公司               python开发工程师 实习生                        20XX/08--20XX/02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1、参与智慧教室后台系统的需求调研和需求分析，撰写相关技术文档；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2、负责系统架构和功能开发以及前后端技术交互的接口设计；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3、负责与智慧教室平台子系统、子设备接口对接开发；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70C0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4、系统开发测试、部署和集成；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5、负责人工智能、机器学习相关项目的应用开发；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6、参与和推动技术落地到项目应用上，包括但不限于图像处理、语音、大数据等前沿技术；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7、挖掘实际应用场景需求,借助第三方AI与大数据能力为现有平台多种应用场景赋能。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8、对新技术有专研精神，善于技术攻关。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70.65pt;margin-top:298.65pt;height:194.05pt;width:553.95pt;mso-position-horizontal-relative:margin;z-index:251670528;mso-width-relative:page;mso-height-relative:page;" filled="f" stroked="f" coordsize="21600,21600" o:gfxdata="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PgOxC2QAAAAwBAAAPAAAAAAAAAAEAIAAA&#10;ACIAAABkcnMvZG93bnJldi54bWxQSwECFAAUAAAACACHTuJAS4m2GwsCAAAY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596B6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广州某某信息科技有限公司               python开发工程师 实习生                        20XX/08--20XX/02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1、参与智慧教室后台系统的需求调研和需求分析，撰写相关技术文档；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2、负责系统架构和功能开发以及前后端技术交互的接口设计；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3、负责与智慧教室平台子系统、子设备接口对接开发；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70C0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4、系统开发测试、部署和集成；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5、负责人工智能、机器学习相关项目的应用开发；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6、参与和推动技术落地到项目应用上，包括但不限于图像处理、语音、大数据等前沿技术；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7、挖掘实际应用场景需求,借助第三方AI与大数据能力为现有平台多种应用场景赋能。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8、对新技术有专研精神，善于技术攻关。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4659630</wp:posOffset>
            </wp:positionH>
            <wp:positionV relativeFrom="paragraph">
              <wp:posOffset>-929640</wp:posOffset>
            </wp:positionV>
            <wp:extent cx="1877060" cy="1722755"/>
            <wp:effectExtent l="0" t="0" r="8890" b="10795"/>
            <wp:wrapNone/>
            <wp:docPr id="17" name="图片 17" descr="矢量智能对象2-点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矢量智能对象2-点线"/>
                    <pic:cNvPicPr>
                      <a:picLocks noChangeAspect="1"/>
                    </pic:cNvPicPr>
                  </pic:nvPicPr>
                  <pic:blipFill>
                    <a:blip r:embed="rId4"/>
                    <a:srcRect l="27531" b="358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7706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-1017905</wp:posOffset>
                </wp:positionV>
                <wp:extent cx="7723505" cy="10848975"/>
                <wp:effectExtent l="0" t="0" r="10795" b="9525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00" y="1384300"/>
                          <a:ext cx="7723505" cy="10848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80.15pt;height:854.25pt;width:608.15pt;z-index:-251657216;v-text-anchor:middle;mso-width-relative:page;mso-height-relative:page;" fillcolor="#FFFFFF [3212]" filled="t" stroked="f" coordsize="21600,21600" o:gfxdata="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MQrk7cAAAADwEAAA8AAAAAAAAAAQAgAAAAIgAA&#10;AGRycy9kb3ducmV2LnhtbFBLAQIUABQAAAAIAIdO4kDizjH+dgIAANw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4255770</wp:posOffset>
                </wp:positionH>
                <wp:positionV relativeFrom="paragraph">
                  <wp:posOffset>897255</wp:posOffset>
                </wp:positionV>
                <wp:extent cx="1238885" cy="3238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88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住 址：广州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1pt;margin-top:70.65pt;height:25.5pt;width:97.55pt;z-index:251668480;mso-width-relative:page;mso-height-relative:page;" filled="f" stroked="f" coordsize="21600,21600" o:gfxdata="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/Vjm3AAAAAsBAAAPAAAAAAAAAAEAIAAAACIAAABk&#10;cnMvZG93bnJldi54bWxQSwECFAAUAAAACACHTuJAXp9aY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住 址：广州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878205</wp:posOffset>
                </wp:positionV>
                <wp:extent cx="1238885" cy="3238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88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年 龄：24岁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3pt;margin-top:69.15pt;height:25.5pt;width:97.55pt;z-index:251667456;mso-width-relative:page;mso-height-relative:page;" filled="f" stroked="f" coordsize="21600,21600" o:gfxdata="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mVI/rcAAAACwEAAA8AAAAAAAAAAQAgAAAAIgAAAGRy&#10;cy9kb3ducmV2LnhtbFBLAQIUABQAAAAIAIdO4kAAnei3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年 龄：24岁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-812800</wp:posOffset>
                </wp:positionH>
                <wp:positionV relativeFrom="paragraph">
                  <wp:posOffset>1196340</wp:posOffset>
                </wp:positionV>
                <wp:extent cx="2374900" cy="372745"/>
                <wp:effectExtent l="0" t="0" r="0" b="0"/>
                <wp:wrapNone/>
                <wp:docPr id="72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邮 箱：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1008611@qq.com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64pt;margin-top:94.2pt;height:29.35pt;width:187pt;mso-position-horizontal-relative:margin;z-index:251661312;mso-width-relative:page;mso-height-relative:page;" filled="f" stroked="f" coordsize="21600,21600" o:gfxdata="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PZcitgAAAAMAQAADwAAAAAAAAABACAAAAAi&#10;AAAAZHJzL2Rvd25yZXYueG1sUEsBAhQAFAAAAAgAh07iQNFlsEA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邮 箱：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1008611@qq.com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-806450</wp:posOffset>
                </wp:positionH>
                <wp:positionV relativeFrom="paragraph">
                  <wp:posOffset>90170</wp:posOffset>
                </wp:positionV>
                <wp:extent cx="5554980" cy="639445"/>
                <wp:effectExtent l="0" t="0" r="0" b="0"/>
                <wp:wrapNone/>
                <wp:docPr id="66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639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熟练掌握python言语及常用的开发框架，同时能使用多种不同的开发语言者优先；有高度的责任心和良好的团队合作意识，能承受工作压力。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63.5pt;margin-top:7.1pt;height:50.35pt;width:437.4pt;mso-position-horizontal-relative:margin;z-index:251664384;mso-width-relative:page;mso-height-relative:page;" filled="f" stroked="f" coordsize="21600,21600" o:gfxdata="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dsbJdgAAAALAQAADwAAAAAAAAABACAAAAAi&#10;AAAAZHJzL2Rvd25yZXYueG1sUEsBAhQAFAAAAAgAh07iQJWZNcA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熟练掌握python言语及常用的开发框架，同时能使用多种不同的开发语言者优先；有高度的责任心和良好的团队合作意识，能承受工作压力。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4273550</wp:posOffset>
                </wp:positionH>
                <wp:positionV relativeFrom="paragraph">
                  <wp:posOffset>1202690</wp:posOffset>
                </wp:positionV>
                <wp:extent cx="1854835" cy="372745"/>
                <wp:effectExtent l="0" t="0" r="0" b="0"/>
                <wp:wrapNone/>
                <wp:docPr id="10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83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电 话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：13800138000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36.5pt;margin-top:94.7pt;height:29.35pt;width:146.05pt;mso-position-horizontal-relative:margin;z-index:251661312;mso-width-relative:page;mso-height-relative:page;" filled="f" stroked="f" coordsize="21600,21600" o:gfxdata="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IE+PjYAAAACwEAAA8AAAAAAAAAAQAgAAAAIgAA&#10;AGRycy9kb3ducmV2LnhtbFBLAQIUABQAAAAIAIdO4kBJTI8t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电 话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：13800138000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1733550</wp:posOffset>
                </wp:positionH>
                <wp:positionV relativeFrom="paragraph">
                  <wp:posOffset>1189990</wp:posOffset>
                </wp:positionV>
                <wp:extent cx="1665605" cy="372745"/>
                <wp:effectExtent l="0" t="0" r="0" b="0"/>
                <wp:wrapNone/>
                <wp:docPr id="11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560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微 信：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13800138000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136.5pt;margin-top:93.7pt;height:29.35pt;width:131.15pt;mso-position-horizontal-relative:margin;z-index:251661312;mso-width-relative:page;mso-height-relative:page;" filled="f" stroked="f" coordsize="21600,21600" o:gfxdata="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cc2of2AAAAAsBAAAPAAAAAAAAAAEAIAAAACIA&#10;AABkcnMvZG93bnJldi54bWxQSwECFAAUAAAACACHTuJAwZYvaA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微 信：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13800138000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1689735</wp:posOffset>
                </wp:positionV>
                <wp:extent cx="7089140" cy="48387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9140" cy="483870"/>
                          <a:chOff x="2185" y="4384"/>
                          <a:chExt cx="11164" cy="762"/>
                        </a:xfrm>
                      </wpg:grpSpPr>
                      <wps:wsp>
                        <wps:cNvPr id="63" name="文本框 63"/>
                        <wps:cNvSpPr txBox="1"/>
                        <wps:spPr>
                          <a:xfrm>
                            <a:off x="2713" y="4384"/>
                            <a:ext cx="1400" cy="6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0" w:line="312" w:lineRule="auto"/>
                                <w:ind w:lef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vertAlign w:val="baseline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vertAlign w:val="baseline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62" name="图形 26"/>
                        <wpg:cNvGrpSpPr/>
                        <wpg:grpSpPr>
                          <a:xfrm rot="0">
                            <a:off x="2185" y="4561"/>
                            <a:ext cx="453" cy="453"/>
                            <a:chOff x="399316" y="3284946"/>
                            <a:chExt cx="919264" cy="919264"/>
                          </a:xfrm>
                          <a:solidFill>
                            <a:srgbClr val="020202"/>
                          </a:solidFill>
                        </wpg:grpSpPr>
                        <wps:wsp>
                          <wps:cNvPr id="163" name="任意多边形: 形状 124"/>
                          <wps:cNvSpPr/>
                          <wps:spPr>
                            <a:xfrm>
                              <a:off x="626017" y="3636070"/>
                              <a:ext cx="465018" cy="201089"/>
                            </a:xfrm>
                            <a:custGeom>
                              <a:avLst/>
                              <a:gdLst>
                                <a:gd name="connsiteX0" fmla="*/ 63 w 465018"/>
                                <a:gd name="connsiteY0" fmla="*/ 63 h 201089"/>
                                <a:gd name="connsiteX1" fmla="*/ 465710 w 465018"/>
                                <a:gd name="connsiteY1" fmla="*/ 63 h 201089"/>
                                <a:gd name="connsiteX2" fmla="*/ 465710 w 465018"/>
                                <a:gd name="connsiteY2" fmla="*/ 201870 h 201089"/>
                                <a:gd name="connsiteX3" fmla="*/ 63 w 465018"/>
                                <a:gd name="connsiteY3" fmla="*/ 201870 h 201089"/>
                                <a:gd name="connsiteX4" fmla="*/ 63 w 465018"/>
                                <a:gd name="connsiteY4" fmla="*/ 63 h 2010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65018" h="201089">
                                  <a:moveTo>
                                    <a:pt x="63" y="63"/>
                                  </a:moveTo>
                                  <a:lnTo>
                                    <a:pt x="465710" y="63"/>
                                  </a:lnTo>
                                  <a:lnTo>
                                    <a:pt x="465710" y="201870"/>
                                  </a:lnTo>
                                  <a:lnTo>
                                    <a:pt x="63" y="201870"/>
                                  </a:lnTo>
                                  <a:lnTo>
                                    <a:pt x="63" y="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4" name="任意多边形: 形状 125"/>
                          <wps:cNvSpPr/>
                          <wps:spPr>
                            <a:xfrm>
                              <a:off x="626017" y="3744784"/>
                              <a:ext cx="465018" cy="185828"/>
                            </a:xfrm>
                            <a:custGeom>
                              <a:avLst/>
                              <a:gdLst>
                                <a:gd name="connsiteX0" fmla="*/ 63 w 465018"/>
                                <a:gd name="connsiteY0" fmla="*/ 93157 h 185827"/>
                                <a:gd name="connsiteX1" fmla="*/ 232931 w 465018"/>
                                <a:gd name="connsiteY1" fmla="*/ 186250 h 185827"/>
                                <a:gd name="connsiteX2" fmla="*/ 465800 w 465018"/>
                                <a:gd name="connsiteY2" fmla="*/ 93157 h 185827"/>
                                <a:gd name="connsiteX3" fmla="*/ 232931 w 465018"/>
                                <a:gd name="connsiteY3" fmla="*/ 63 h 185827"/>
                                <a:gd name="connsiteX4" fmla="*/ 63 w 465018"/>
                                <a:gd name="connsiteY4" fmla="*/ 93157 h 1858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65018" h="185827">
                                  <a:moveTo>
                                    <a:pt x="63" y="93157"/>
                                  </a:moveTo>
                                  <a:cubicBezTo>
                                    <a:pt x="63" y="144596"/>
                                    <a:pt x="104288" y="186250"/>
                                    <a:pt x="232931" y="186250"/>
                                  </a:cubicBezTo>
                                  <a:cubicBezTo>
                                    <a:pt x="361574" y="186250"/>
                                    <a:pt x="465800" y="144596"/>
                                    <a:pt x="465800" y="93157"/>
                                  </a:cubicBezTo>
                                  <a:cubicBezTo>
                                    <a:pt x="465800" y="41717"/>
                                    <a:pt x="361574" y="63"/>
                                    <a:pt x="232931" y="63"/>
                                  </a:cubicBezTo>
                                  <a:cubicBezTo>
                                    <a:pt x="104288" y="63"/>
                                    <a:pt x="63" y="41717"/>
                                    <a:pt x="63" y="9315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5" name="任意多边形: 形状 126"/>
                          <wps:cNvSpPr/>
                          <wps:spPr>
                            <a:xfrm>
                              <a:off x="486376" y="3449345"/>
                              <a:ext cx="745107" cy="342031"/>
                            </a:xfrm>
                            <a:custGeom>
                              <a:avLst/>
                              <a:gdLst>
                                <a:gd name="connsiteX0" fmla="*/ 358567 w 745106"/>
                                <a:gd name="connsiteY0" fmla="*/ 3564 h 342030"/>
                                <a:gd name="connsiteX1" fmla="*/ 9355 w 745106"/>
                                <a:gd name="connsiteY1" fmla="*/ 157254 h 342030"/>
                                <a:gd name="connsiteX2" fmla="*/ 9355 w 745106"/>
                                <a:gd name="connsiteY2" fmla="*/ 186789 h 342030"/>
                                <a:gd name="connsiteX3" fmla="*/ 358657 w 745106"/>
                                <a:gd name="connsiteY3" fmla="*/ 340478 h 342030"/>
                                <a:gd name="connsiteX4" fmla="*/ 386576 w 745106"/>
                                <a:gd name="connsiteY4" fmla="*/ 340478 h 342030"/>
                                <a:gd name="connsiteX5" fmla="*/ 735878 w 745106"/>
                                <a:gd name="connsiteY5" fmla="*/ 186789 h 342030"/>
                                <a:gd name="connsiteX6" fmla="*/ 735878 w 745106"/>
                                <a:gd name="connsiteY6" fmla="*/ 157254 h 342030"/>
                                <a:gd name="connsiteX7" fmla="*/ 386576 w 745106"/>
                                <a:gd name="connsiteY7" fmla="*/ 3564 h 342030"/>
                                <a:gd name="connsiteX8" fmla="*/ 358567 w 745106"/>
                                <a:gd name="connsiteY8" fmla="*/ 3564 h 342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45106" h="342030">
                                  <a:moveTo>
                                    <a:pt x="358567" y="3564"/>
                                  </a:moveTo>
                                  <a:lnTo>
                                    <a:pt x="9355" y="157254"/>
                                  </a:lnTo>
                                  <a:cubicBezTo>
                                    <a:pt x="-3034" y="163448"/>
                                    <a:pt x="-3034" y="180505"/>
                                    <a:pt x="9355" y="186789"/>
                                  </a:cubicBezTo>
                                  <a:lnTo>
                                    <a:pt x="358657" y="340478"/>
                                  </a:lnTo>
                                  <a:cubicBezTo>
                                    <a:pt x="367993" y="343620"/>
                                    <a:pt x="377240" y="343620"/>
                                    <a:pt x="386576" y="340478"/>
                                  </a:cubicBezTo>
                                  <a:lnTo>
                                    <a:pt x="735878" y="186789"/>
                                  </a:lnTo>
                                  <a:cubicBezTo>
                                    <a:pt x="748267" y="180594"/>
                                    <a:pt x="748267" y="163538"/>
                                    <a:pt x="735878" y="157254"/>
                                  </a:cubicBezTo>
                                  <a:lnTo>
                                    <a:pt x="386576" y="3564"/>
                                  </a:lnTo>
                                  <a:cubicBezTo>
                                    <a:pt x="377240" y="-1104"/>
                                    <a:pt x="367903" y="-1104"/>
                                    <a:pt x="358567" y="356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6" name="任意多边形: 形状 1055"/>
                          <wps:cNvSpPr/>
                          <wps:spPr>
                            <a:xfrm>
                              <a:off x="827681" y="3589246"/>
                              <a:ext cx="341133" cy="325872"/>
                            </a:xfrm>
                            <a:custGeom>
                              <a:avLst/>
                              <a:gdLst>
                                <a:gd name="connsiteX0" fmla="*/ 329310 w 341133"/>
                                <a:gd name="connsiteY0" fmla="*/ 53082 h 325871"/>
                                <a:gd name="connsiteX1" fmla="*/ 18879 w 341133"/>
                                <a:gd name="connsiteY1" fmla="*/ 296 h 325871"/>
                                <a:gd name="connsiteX2" fmla="*/ 296 w 341133"/>
                                <a:gd name="connsiteY2" fmla="*/ 12684 h 325871"/>
                                <a:gd name="connsiteX3" fmla="*/ 12684 w 341133"/>
                                <a:gd name="connsiteY3" fmla="*/ 31267 h 325871"/>
                                <a:gd name="connsiteX4" fmla="*/ 310727 w 341133"/>
                                <a:gd name="connsiteY4" fmla="*/ 80911 h 325871"/>
                                <a:gd name="connsiteX5" fmla="*/ 310727 w 341133"/>
                                <a:gd name="connsiteY5" fmla="*/ 310637 h 325871"/>
                                <a:gd name="connsiteX6" fmla="*/ 326257 w 341133"/>
                                <a:gd name="connsiteY6" fmla="*/ 326168 h 325871"/>
                                <a:gd name="connsiteX7" fmla="*/ 341788 w 341133"/>
                                <a:gd name="connsiteY7" fmla="*/ 310637 h 325871"/>
                                <a:gd name="connsiteX8" fmla="*/ 341788 w 341133"/>
                                <a:gd name="connsiteY8" fmla="*/ 68612 h 325871"/>
                                <a:gd name="connsiteX9" fmla="*/ 329310 w 341133"/>
                                <a:gd name="connsiteY9" fmla="*/ 53082 h 3258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341133" h="325871">
                                  <a:moveTo>
                                    <a:pt x="329310" y="53082"/>
                                  </a:moveTo>
                                  <a:lnTo>
                                    <a:pt x="18879" y="296"/>
                                  </a:lnTo>
                                  <a:cubicBezTo>
                                    <a:pt x="11158" y="-1230"/>
                                    <a:pt x="1822" y="4964"/>
                                    <a:pt x="296" y="12684"/>
                                  </a:cubicBezTo>
                                  <a:cubicBezTo>
                                    <a:pt x="-1230" y="20405"/>
                                    <a:pt x="4964" y="29741"/>
                                    <a:pt x="12684" y="31267"/>
                                  </a:cubicBezTo>
                                  <a:lnTo>
                                    <a:pt x="310727" y="80911"/>
                                  </a:lnTo>
                                  <a:lnTo>
                                    <a:pt x="310727" y="310637"/>
                                  </a:lnTo>
                                  <a:cubicBezTo>
                                    <a:pt x="310727" y="319973"/>
                                    <a:pt x="316921" y="326168"/>
                                    <a:pt x="326257" y="326168"/>
                                  </a:cubicBezTo>
                                  <a:cubicBezTo>
                                    <a:pt x="335594" y="326168"/>
                                    <a:pt x="341788" y="319973"/>
                                    <a:pt x="341788" y="310637"/>
                                  </a:cubicBezTo>
                                  <a:lnTo>
                                    <a:pt x="341788" y="68612"/>
                                  </a:lnTo>
                                  <a:cubicBezTo>
                                    <a:pt x="341698" y="60802"/>
                                    <a:pt x="335504" y="54608"/>
                                    <a:pt x="329310" y="530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7" name="任意多边形: 形状 1056"/>
                          <wps:cNvSpPr/>
                          <wps:spPr>
                            <a:xfrm>
                              <a:off x="1122814" y="3868759"/>
                              <a:ext cx="61943" cy="61943"/>
                            </a:xfrm>
                            <a:custGeom>
                              <a:avLst/>
                              <a:gdLst>
                                <a:gd name="connsiteX0" fmla="*/ 63 w 61942"/>
                                <a:gd name="connsiteY0" fmla="*/ 31214 h 61942"/>
                                <a:gd name="connsiteX1" fmla="*/ 31124 w 61942"/>
                                <a:gd name="connsiteY1" fmla="*/ 62275 h 61942"/>
                                <a:gd name="connsiteX2" fmla="*/ 62185 w 61942"/>
                                <a:gd name="connsiteY2" fmla="*/ 31214 h 61942"/>
                                <a:gd name="connsiteX3" fmla="*/ 62185 w 61942"/>
                                <a:gd name="connsiteY3" fmla="*/ 31124 h 61942"/>
                                <a:gd name="connsiteX4" fmla="*/ 31124 w 61942"/>
                                <a:gd name="connsiteY4" fmla="*/ 63 h 61942"/>
                                <a:gd name="connsiteX5" fmla="*/ 63 w 61942"/>
                                <a:gd name="connsiteY5" fmla="*/ 31214 h 619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1942" h="61942">
                                  <a:moveTo>
                                    <a:pt x="63" y="31214"/>
                                  </a:moveTo>
                                  <a:cubicBezTo>
                                    <a:pt x="63" y="48360"/>
                                    <a:pt x="13978" y="62275"/>
                                    <a:pt x="31124" y="62275"/>
                                  </a:cubicBezTo>
                                  <a:cubicBezTo>
                                    <a:pt x="48271" y="62275"/>
                                    <a:pt x="62185" y="48360"/>
                                    <a:pt x="62185" y="31214"/>
                                  </a:cubicBezTo>
                                  <a:lnTo>
                                    <a:pt x="62185" y="31124"/>
                                  </a:lnTo>
                                  <a:cubicBezTo>
                                    <a:pt x="62185" y="13978"/>
                                    <a:pt x="48271" y="63"/>
                                    <a:pt x="31124" y="63"/>
                                  </a:cubicBezTo>
                                  <a:cubicBezTo>
                                    <a:pt x="13978" y="153"/>
                                    <a:pt x="63" y="14068"/>
                                    <a:pt x="63" y="312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8" name="任意多边形: 形状 1057"/>
                          <wps:cNvSpPr/>
                          <wps:spPr>
                            <a:xfrm>
                              <a:off x="1107194" y="3899910"/>
                              <a:ext cx="92465" cy="139146"/>
                            </a:xfrm>
                            <a:custGeom>
                              <a:avLst/>
                              <a:gdLst>
                                <a:gd name="connsiteX0" fmla="*/ 93246 w 92465"/>
                                <a:gd name="connsiteY0" fmla="*/ 46655 h 139146"/>
                                <a:gd name="connsiteX1" fmla="*/ 46655 w 92465"/>
                                <a:gd name="connsiteY1" fmla="*/ 139748 h 139146"/>
                                <a:gd name="connsiteX2" fmla="*/ 63 w 92465"/>
                                <a:gd name="connsiteY2" fmla="*/ 46655 h 139146"/>
                                <a:gd name="connsiteX3" fmla="*/ 46655 w 92465"/>
                                <a:gd name="connsiteY3" fmla="*/ 63 h 139146"/>
                                <a:gd name="connsiteX4" fmla="*/ 93246 w 92465"/>
                                <a:gd name="connsiteY4" fmla="*/ 46655 h 1391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2465" h="139146">
                                  <a:moveTo>
                                    <a:pt x="93246" y="46655"/>
                                  </a:moveTo>
                                  <a:cubicBezTo>
                                    <a:pt x="93246" y="73048"/>
                                    <a:pt x="46655" y="139748"/>
                                    <a:pt x="46655" y="139748"/>
                                  </a:cubicBezTo>
                                  <a:cubicBezTo>
                                    <a:pt x="46655" y="139748"/>
                                    <a:pt x="63" y="72958"/>
                                    <a:pt x="63" y="46655"/>
                                  </a:cubicBezTo>
                                  <a:cubicBezTo>
                                    <a:pt x="63" y="20352"/>
                                    <a:pt x="20262" y="63"/>
                                    <a:pt x="46655" y="63"/>
                                  </a:cubicBezTo>
                                  <a:cubicBezTo>
                                    <a:pt x="73048" y="63"/>
                                    <a:pt x="93246" y="20262"/>
                                    <a:pt x="93246" y="466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8" name="直接连接符 13"/>
                        <wps:cNvCnPr/>
                        <wps:spPr>
                          <a:xfrm>
                            <a:off x="2187" y="5142"/>
                            <a:ext cx="11163" cy="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3pt;margin-top:133.05pt;height:38.1pt;width:558.2pt;z-index:251669504;mso-width-relative:page;mso-height-relative:page;" coordorigin="2185,4384" coordsize="11164,762" o:gfxdata="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">
                <o:lock v:ext="edit" aspectratio="f"/>
                <v:shape id="_x0000_s1026" o:spid="_x0000_s1026" o:spt="202" type="#_x0000_t202" style="position:absolute;left:2713;top:4384;height:641;width:1400;" filled="f" stroked="f" coordsize="21600,21600" o:gfxdata="UEsDBAoAAAAAAIdO4kAAAAAAAAAAAAAAAAAEAAAAZHJzL1BLAwQUAAAACACHTuJAY/Ckir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wpI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before="0" w:line="312" w:lineRule="auto"/>
                          <w:ind w:left="0"/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1"/>
                            <w:szCs w:val="21"/>
                            <w:vertAlign w:val="baseline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1"/>
                            <w:szCs w:val="21"/>
                            <w:vertAlign w:val="baseline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lef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图形 26" o:spid="_x0000_s1026" o:spt="203" style="position:absolute;left:2185;top:4561;height:453;width:453;" coordorigin="399316,3284946" coordsize="919264,919264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: 形状 124" o:spid="_x0000_s1026" o:spt="100" style="position:absolute;left:626017;top:3636070;height:201089;width:465018;v-text-anchor:middle;" filled="t" stroked="f" coordsize="465018,201089" o:gfxdata="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bfDb4A&#10;AADcAAAADwAAAAAAAAABACAAAAAiAAAAZHJzL2Rvd25yZXYueG1sUEsBAhQAFAAAAAgAh07iQDMv&#10;BZ47AAAAOQAAABAAAAAAAAAAAQAgAAAADQEAAGRycy9zaGFwZXhtbC54bWxQSwUGAAAAAAYABgBb&#10;AQAAtwMAAAAA&#10;" path="m63,63l465710,63,465710,201870,63,201870,63,63xe">
                    <v:path o:connectlocs="63,63;465710,63;465710,201870;63,201870;63,63" o:connectangles="0,0,0,0,0"/>
                    <v:fill on="t" focussize="0,0"/>
                    <v:stroke on="f" weight="0.0703149606299213pt" joinstyle="miter"/>
                    <v:imagedata o:title=""/>
                    <o:lock v:ext="edit" aspectratio="f"/>
                  </v:shape>
                  <v:shape id="任意多边形: 形状 125" o:spid="_x0000_s1026" o:spt="100" style="position:absolute;left:626017;top:3744784;height:185828;width:465018;v-text-anchor:middle;" filled="t" stroked="f" coordsize="465018,185827" o:gfxdata="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H9Lm5AAAA3AAA&#10;AA8AAAAAAAAAAQAgAAAAIgAAAGRycy9kb3ducmV2LnhtbFBLAQIUABQAAAAIAIdO4kAzLwWeOwAA&#10;ADkAAAAQAAAAAAAAAAEAIAAAAAgBAABkcnMvc2hhcGV4bWwueG1sUEsFBgAAAAAGAAYAWwEAALID&#10;AAAAAA==&#10;" path="m63,93157c63,144596,104288,186250,232931,186250c361574,186250,465800,144596,465800,93157c465800,41717,361574,63,232931,63c104288,63,63,41717,63,93157xe">
                    <v:path o:connectlocs="63,93157;232931,186251;465800,93157;232931,63;63,93157" o:connectangles="0,0,0,0,0"/>
                    <v:fill on="t" focussize="0,0"/>
                    <v:stroke on="f" weight="0.0703149606299213pt" joinstyle="miter"/>
                    <v:imagedata o:title=""/>
                    <o:lock v:ext="edit" aspectratio="f"/>
                  </v:shape>
                  <v:shape id="任意多边形: 形状 126" o:spid="_x0000_s1026" o:spt="100" style="position:absolute;left:486376;top:3449345;height:342031;width:745107;v-text-anchor:middle;" filled="t" stroked="f" coordsize="745106,342030" o:gfxdata="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zzQ7sAAADc&#10;AAAADwAAAAAAAAABACAAAAAiAAAAZHJzL2Rvd25yZXYueG1sUEsBAhQAFAAAAAgAh07iQDMvBZ47&#10;AAAAOQAAABAAAAAAAAAAAQAgAAAACgEAAGRycy9zaGFwZXhtbC54bWxQSwUGAAAAAAYABgBbAQAA&#10;tAMAAAAA&#10;" path="m358567,3564l9355,157254c-3034,163448,-3034,180505,9355,186789l358657,340478c367993,343620,377240,343620,386576,340478l735878,186789c748267,180594,748267,163538,735878,157254l386576,3564c377240,-1104,367903,-1104,358567,3564xe">
                    <v:path o:connectlocs="358567,3564;9355,157254;9355,186789;358657,340478;386576,340478;735878,186789;735878,157254;386576,3564;358567,3564" o:connectangles="0,0,0,0,0,0,0,0,0"/>
                    <v:fill on="t" focussize="0,0"/>
                    <v:stroke on="f" weight="0.0703149606299213pt" joinstyle="miter"/>
                    <v:imagedata o:title=""/>
                    <o:lock v:ext="edit" aspectratio="f"/>
                  </v:shape>
                  <v:shape id="任意多边形: 形状 1055" o:spid="_x0000_s1026" o:spt="100" style="position:absolute;left:827681;top:3589246;height:325872;width:341133;v-text-anchor:middle;" filled="t" stroked="f" coordsize="341133,325871" o:gfxdata="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WfNb4A&#10;AADdAAAADwAAAAAAAAABACAAAAAiAAAAZHJzL2Rvd25yZXYueG1sUEsBAhQAFAAAAAgAh07iQDMv&#10;BZ47AAAAOQAAABAAAAAAAAAAAQAgAAAADQEAAGRycy9zaGFwZXhtbC54bWxQSwUGAAAAAAYABgBb&#10;AQAAtwMAAAAA&#10;" path="m329310,53082l18879,296c11158,-1230,1822,4964,296,12684c-1230,20405,4964,29741,12684,31267l310727,80911,310727,310637c310727,319973,316921,326168,326257,326168c335594,326168,341788,319973,341788,310637l341788,68612c341698,60802,335504,54608,329310,53082xe">
                    <v:path o:connectlocs="329310,53082;18879,296;296,12684;12684,31267;310727,80911;310727,310637;326257,326169;341788,310637;341788,68612;329310,53082" o:connectangles="0,0,0,0,0,0,0,0,0,0"/>
                    <v:fill on="t" focussize="0,0"/>
                    <v:stroke on="f" weight="0.0703149606299213pt" joinstyle="miter"/>
                    <v:imagedata o:title=""/>
                    <o:lock v:ext="edit" aspectratio="f"/>
                  </v:shape>
                  <v:shape id="任意多边形: 形状 1056" o:spid="_x0000_s1026" o:spt="100" style="position:absolute;left:1122814;top:3868759;height:61943;width:61943;v-text-anchor:middle;" filled="t" stroked="f" coordsize="61942,61942" o:gfxdata="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ox1yvQAA&#10;AN0AAAAPAAAAAAAAAAEAIAAAACIAAABkcnMvZG93bnJldi54bWxQSwECFAAUAAAACACHTuJAMy8F&#10;njsAAAA5AAAAEAAAAAAAAAABACAAAAAMAQAAZHJzL3NoYXBleG1sLnhtbFBLBQYAAAAABgAGAFsB&#10;AAC2AwAAAAA=&#10;" path="m63,31214c63,48360,13978,62275,31124,62275c48271,62275,62185,48360,62185,31214l62185,31124c62185,13978,48271,63,31124,63c13978,153,63,14068,63,31214xe">
                    <v:path o:connectlocs="63,31214;31124,62276;62186,31214;62186,31124;31124,63;63,31214" o:connectangles="0,0,0,0,0,0"/>
                    <v:fill on="t" focussize="0,0"/>
                    <v:stroke on="f" weight="0.0703149606299213pt" joinstyle="miter"/>
                    <v:imagedata o:title=""/>
                    <o:lock v:ext="edit" aspectratio="f"/>
                  </v:shape>
                  <v:shape id="任意多边形: 形状 1057" o:spid="_x0000_s1026" o:spt="100" style="position:absolute;left:1107194;top:3899910;height:139146;width:92465;v-text-anchor:middle;" filled="t" stroked="f" coordsize="92465,139146" o:gfxdata="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LLOC/&#10;AAAA3QAAAA8AAAAAAAAAAQAgAAAAIgAAAGRycy9kb3ducmV2LnhtbFBLAQIUABQAAAAIAIdO4kAz&#10;LwWeOwAAADkAAAAQAAAAAAAAAAEAIAAAAA4BAABkcnMvc2hhcGV4bWwueG1sUEsFBgAAAAAGAAYA&#10;WwEAALgDAAAAAA==&#10;" path="m93246,46655c93246,73048,46655,139748,46655,139748c46655,139748,63,72958,63,46655c63,20352,20262,63,46655,63c73048,63,93246,20262,93246,46655xe">
                    <v:path o:connectlocs="93246,46655;46655,139748;63,46655;46655,63;93246,46655" o:connectangles="0,0,0,0,0"/>
                    <v:fill on="t" focussize="0,0"/>
                    <v:stroke on="f" weight="0.0703149606299213pt" joinstyle="miter"/>
                    <v:imagedata o:title=""/>
                    <o:lock v:ext="edit" aspectratio="f"/>
                  </v:shape>
                </v:group>
                <v:line id="直接连接符 13" o:spid="_x0000_s1026" o:spt="20" style="position:absolute;left:2187;top:5142;height:4;width:11163;" filled="f" stroked="t" coordsize="21600,21600" o:gfxdata="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6hy0r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3166110</wp:posOffset>
                </wp:positionV>
                <wp:extent cx="7000240" cy="481330"/>
                <wp:effectExtent l="0" t="0" r="10160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481330"/>
                          <a:chOff x="4194" y="3537"/>
                          <a:chExt cx="11024" cy="758"/>
                        </a:xfrm>
                      </wpg:grpSpPr>
                      <wps:wsp>
                        <wps:cNvPr id="44" name="文本框 63"/>
                        <wps:cNvSpPr txBox="1"/>
                        <wps:spPr>
                          <a:xfrm>
                            <a:off x="4720" y="3537"/>
                            <a:ext cx="1400" cy="6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color w:val="3F3F3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3F3F3F"/>
                                  <w:spacing w:val="0"/>
                                  <w:kern w:val="0"/>
                                  <w:sz w:val="21"/>
                                  <w:szCs w:val="21"/>
                                  <w:vertAlign w:val="baseline"/>
                                  <w:lang w:val="en-US" w:eastAsia="zh-CN" w:bidi="ar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直接连接符 13"/>
                        <wps:cNvCnPr/>
                        <wps:spPr>
                          <a:xfrm flipV="1">
                            <a:off x="4194" y="4254"/>
                            <a:ext cx="11024" cy="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图形 28"/>
                        <wps:cNvSpPr/>
                        <wps:spPr>
                          <a:xfrm>
                            <a:off x="4292" y="3799"/>
                            <a:ext cx="300" cy="261"/>
                          </a:xfrm>
                          <a:custGeom>
                            <a:avLst/>
                            <a:gdLst>
                              <a:gd name="connsiteX0" fmla="*/ 449327 w 487800"/>
                              <a:gd name="connsiteY0" fmla="*/ 63642 h 423632"/>
                              <a:gd name="connsiteX1" fmla="*/ 333170 w 487800"/>
                              <a:gd name="connsiteY1" fmla="*/ 63642 h 423632"/>
                              <a:gd name="connsiteX2" fmla="*/ 333170 w 487800"/>
                              <a:gd name="connsiteY2" fmla="*/ 26980 h 423632"/>
                              <a:gd name="connsiteX3" fmla="*/ 304493 w 487800"/>
                              <a:gd name="connsiteY3" fmla="*/ 18 h 423632"/>
                              <a:gd name="connsiteX4" fmla="*/ 183532 w 487800"/>
                              <a:gd name="connsiteY4" fmla="*/ 18 h 423632"/>
                              <a:gd name="connsiteX5" fmla="*/ 154835 w 487800"/>
                              <a:gd name="connsiteY5" fmla="*/ 26980 h 423632"/>
                              <a:gd name="connsiteX6" fmla="*/ 154835 w 487800"/>
                              <a:gd name="connsiteY6" fmla="*/ 63642 h 423632"/>
                              <a:gd name="connsiteX7" fmla="*/ 38678 w 487800"/>
                              <a:gd name="connsiteY7" fmla="*/ 63642 h 423632"/>
                              <a:gd name="connsiteX8" fmla="*/ 18 w 487800"/>
                              <a:gd name="connsiteY8" fmla="*/ 100324 h 423632"/>
                              <a:gd name="connsiteX9" fmla="*/ 18 w 487800"/>
                              <a:gd name="connsiteY9" fmla="*/ 386957 h 423632"/>
                              <a:gd name="connsiteX10" fmla="*/ 38678 w 487800"/>
                              <a:gd name="connsiteY10" fmla="*/ 423660 h 423632"/>
                              <a:gd name="connsiteX11" fmla="*/ 449327 w 487800"/>
                              <a:gd name="connsiteY11" fmla="*/ 423660 h 423632"/>
                              <a:gd name="connsiteX12" fmla="*/ 487989 w 487800"/>
                              <a:gd name="connsiteY12" fmla="*/ 386957 h 423632"/>
                              <a:gd name="connsiteX13" fmla="*/ 487989 w 487800"/>
                              <a:gd name="connsiteY13" fmla="*/ 100324 h 423632"/>
                              <a:gd name="connsiteX14" fmla="*/ 449327 w 487800"/>
                              <a:gd name="connsiteY14" fmla="*/ 63642 h 423632"/>
                              <a:gd name="connsiteX15" fmla="*/ 449327 w 487800"/>
                              <a:gd name="connsiteY15" fmla="*/ 63642 h 423632"/>
                              <a:gd name="connsiteX16" fmla="*/ 449327 w 487800"/>
                              <a:gd name="connsiteY16" fmla="*/ 63642 h 423632"/>
                              <a:gd name="connsiteX17" fmla="*/ 174998 w 487800"/>
                              <a:gd name="connsiteY17" fmla="*/ 26980 h 423632"/>
                              <a:gd name="connsiteX18" fmla="*/ 183532 w 487800"/>
                              <a:gd name="connsiteY18" fmla="*/ 18965 h 423632"/>
                              <a:gd name="connsiteX19" fmla="*/ 304493 w 487800"/>
                              <a:gd name="connsiteY19" fmla="*/ 18965 h 423632"/>
                              <a:gd name="connsiteX20" fmla="*/ 313007 w 487800"/>
                              <a:gd name="connsiteY20" fmla="*/ 26980 h 423632"/>
                              <a:gd name="connsiteX21" fmla="*/ 313007 w 487800"/>
                              <a:gd name="connsiteY21" fmla="*/ 62650 h 423632"/>
                              <a:gd name="connsiteX22" fmla="*/ 174998 w 487800"/>
                              <a:gd name="connsiteY22" fmla="*/ 62650 h 423632"/>
                              <a:gd name="connsiteX23" fmla="*/ 174998 w 487800"/>
                              <a:gd name="connsiteY23" fmla="*/ 26980 h 423632"/>
                              <a:gd name="connsiteX24" fmla="*/ 174998 w 487800"/>
                              <a:gd name="connsiteY24" fmla="*/ 26980 h 423632"/>
                              <a:gd name="connsiteX25" fmla="*/ 174998 w 487800"/>
                              <a:gd name="connsiteY25" fmla="*/ 26980 h 423632"/>
                              <a:gd name="connsiteX26" fmla="*/ 479098 w 487800"/>
                              <a:gd name="connsiteY26" fmla="*/ 255307 h 423632"/>
                              <a:gd name="connsiteX27" fmla="*/ 303898 w 487800"/>
                              <a:gd name="connsiteY27" fmla="*/ 255307 h 423632"/>
                              <a:gd name="connsiteX28" fmla="*/ 303898 w 487800"/>
                              <a:gd name="connsiteY28" fmla="*/ 262647 h 423632"/>
                              <a:gd name="connsiteX29" fmla="*/ 294352 w 487800"/>
                              <a:gd name="connsiteY29" fmla="*/ 271614 h 423632"/>
                              <a:gd name="connsiteX30" fmla="*/ 195559 w 487800"/>
                              <a:gd name="connsiteY30" fmla="*/ 271614 h 423632"/>
                              <a:gd name="connsiteX31" fmla="*/ 186013 w 487800"/>
                              <a:gd name="connsiteY31" fmla="*/ 262647 h 423632"/>
                              <a:gd name="connsiteX32" fmla="*/ 186013 w 487800"/>
                              <a:gd name="connsiteY32" fmla="*/ 255307 h 423632"/>
                              <a:gd name="connsiteX33" fmla="*/ 4305 w 487800"/>
                              <a:gd name="connsiteY33" fmla="*/ 255307 h 423632"/>
                              <a:gd name="connsiteX34" fmla="*/ 4305 w 487800"/>
                              <a:gd name="connsiteY34" fmla="*/ 238503 h 423632"/>
                              <a:gd name="connsiteX35" fmla="*/ 186013 w 487800"/>
                              <a:gd name="connsiteY35" fmla="*/ 238503 h 423632"/>
                              <a:gd name="connsiteX36" fmla="*/ 186013 w 487800"/>
                              <a:gd name="connsiteY36" fmla="*/ 231222 h 423632"/>
                              <a:gd name="connsiteX37" fmla="*/ 195559 w 487800"/>
                              <a:gd name="connsiteY37" fmla="*/ 222235 h 423632"/>
                              <a:gd name="connsiteX38" fmla="*/ 294352 w 487800"/>
                              <a:gd name="connsiteY38" fmla="*/ 222235 h 423632"/>
                              <a:gd name="connsiteX39" fmla="*/ 303898 w 487800"/>
                              <a:gd name="connsiteY39" fmla="*/ 231222 h 423632"/>
                              <a:gd name="connsiteX40" fmla="*/ 303898 w 487800"/>
                              <a:gd name="connsiteY40" fmla="*/ 238503 h 423632"/>
                              <a:gd name="connsiteX41" fmla="*/ 479098 w 487800"/>
                              <a:gd name="connsiteY41" fmla="*/ 238503 h 423632"/>
                              <a:gd name="connsiteX42" fmla="*/ 479098 w 487800"/>
                              <a:gd name="connsiteY42" fmla="*/ 255307 h 423632"/>
                              <a:gd name="connsiteX43" fmla="*/ 479098 w 487800"/>
                              <a:gd name="connsiteY43" fmla="*/ 255307 h 423632"/>
                              <a:gd name="connsiteX44" fmla="*/ 479098 w 487800"/>
                              <a:gd name="connsiteY44" fmla="*/ 255307 h 4236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487800" h="423632">
                                <a:moveTo>
                                  <a:pt x="449327" y="63642"/>
                                </a:moveTo>
                                <a:lnTo>
                                  <a:pt x="333170" y="63642"/>
                                </a:lnTo>
                                <a:lnTo>
                                  <a:pt x="333170" y="26980"/>
                                </a:lnTo>
                                <a:cubicBezTo>
                                  <a:pt x="333170" y="12120"/>
                                  <a:pt x="320290" y="18"/>
                                  <a:pt x="304493" y="18"/>
                                </a:cubicBezTo>
                                <a:lnTo>
                                  <a:pt x="183532" y="18"/>
                                </a:lnTo>
                                <a:cubicBezTo>
                                  <a:pt x="167715" y="18"/>
                                  <a:pt x="154835" y="12120"/>
                                  <a:pt x="154835" y="26980"/>
                                </a:cubicBezTo>
                                <a:lnTo>
                                  <a:pt x="154835" y="63642"/>
                                </a:lnTo>
                                <a:lnTo>
                                  <a:pt x="38678" y="63642"/>
                                </a:lnTo>
                                <a:cubicBezTo>
                                  <a:pt x="17324" y="63642"/>
                                  <a:pt x="18" y="80069"/>
                                  <a:pt x="18" y="100324"/>
                                </a:cubicBezTo>
                                <a:lnTo>
                                  <a:pt x="18" y="386957"/>
                                </a:lnTo>
                                <a:cubicBezTo>
                                  <a:pt x="18" y="407213"/>
                                  <a:pt x="17324" y="423660"/>
                                  <a:pt x="38678" y="423660"/>
                                </a:cubicBezTo>
                                <a:lnTo>
                                  <a:pt x="449327" y="423660"/>
                                </a:lnTo>
                                <a:cubicBezTo>
                                  <a:pt x="470701" y="423660"/>
                                  <a:pt x="487989" y="407213"/>
                                  <a:pt x="487989" y="386957"/>
                                </a:cubicBezTo>
                                <a:lnTo>
                                  <a:pt x="487989" y="100324"/>
                                </a:lnTo>
                                <a:cubicBezTo>
                                  <a:pt x="487989" y="80069"/>
                                  <a:pt x="470701" y="63642"/>
                                  <a:pt x="449327" y="63642"/>
                                </a:cubicBezTo>
                                <a:lnTo>
                                  <a:pt x="449327" y="63642"/>
                                </a:lnTo>
                                <a:lnTo>
                                  <a:pt x="449327" y="63642"/>
                                </a:lnTo>
                                <a:close/>
                                <a:moveTo>
                                  <a:pt x="174998" y="26980"/>
                                </a:moveTo>
                                <a:cubicBezTo>
                                  <a:pt x="174998" y="22556"/>
                                  <a:pt x="178829" y="18965"/>
                                  <a:pt x="183532" y="18965"/>
                                </a:cubicBezTo>
                                <a:lnTo>
                                  <a:pt x="304493" y="18965"/>
                                </a:lnTo>
                                <a:cubicBezTo>
                                  <a:pt x="309176" y="18965"/>
                                  <a:pt x="313007" y="22556"/>
                                  <a:pt x="313007" y="26980"/>
                                </a:cubicBezTo>
                                <a:lnTo>
                                  <a:pt x="313007" y="62650"/>
                                </a:lnTo>
                                <a:lnTo>
                                  <a:pt x="174998" y="62650"/>
                                </a:lnTo>
                                <a:lnTo>
                                  <a:pt x="174998" y="26980"/>
                                </a:lnTo>
                                <a:lnTo>
                                  <a:pt x="174998" y="26980"/>
                                </a:lnTo>
                                <a:lnTo>
                                  <a:pt x="174998" y="26980"/>
                                </a:lnTo>
                                <a:close/>
                                <a:moveTo>
                                  <a:pt x="479098" y="255307"/>
                                </a:moveTo>
                                <a:lnTo>
                                  <a:pt x="303898" y="255307"/>
                                </a:lnTo>
                                <a:lnTo>
                                  <a:pt x="303898" y="262647"/>
                                </a:lnTo>
                                <a:cubicBezTo>
                                  <a:pt x="303898" y="267606"/>
                                  <a:pt x="299631" y="271614"/>
                                  <a:pt x="294352" y="271614"/>
                                </a:cubicBezTo>
                                <a:lnTo>
                                  <a:pt x="195559" y="271614"/>
                                </a:lnTo>
                                <a:cubicBezTo>
                                  <a:pt x="190280" y="271614"/>
                                  <a:pt x="186013" y="267606"/>
                                  <a:pt x="186013" y="262647"/>
                                </a:cubicBezTo>
                                <a:lnTo>
                                  <a:pt x="186013" y="255307"/>
                                </a:lnTo>
                                <a:lnTo>
                                  <a:pt x="4305" y="255307"/>
                                </a:lnTo>
                                <a:lnTo>
                                  <a:pt x="4305" y="238503"/>
                                </a:lnTo>
                                <a:lnTo>
                                  <a:pt x="186013" y="238503"/>
                                </a:lnTo>
                                <a:lnTo>
                                  <a:pt x="186013" y="231222"/>
                                </a:lnTo>
                                <a:cubicBezTo>
                                  <a:pt x="186013" y="226242"/>
                                  <a:pt x="190280" y="222235"/>
                                  <a:pt x="195559" y="222235"/>
                                </a:cubicBezTo>
                                <a:lnTo>
                                  <a:pt x="294352" y="222235"/>
                                </a:lnTo>
                                <a:cubicBezTo>
                                  <a:pt x="299630" y="222235"/>
                                  <a:pt x="303898" y="226242"/>
                                  <a:pt x="303898" y="231222"/>
                                </a:cubicBezTo>
                                <a:lnTo>
                                  <a:pt x="303898" y="238503"/>
                                </a:lnTo>
                                <a:lnTo>
                                  <a:pt x="479098" y="238503"/>
                                </a:lnTo>
                                <a:lnTo>
                                  <a:pt x="479098" y="255307"/>
                                </a:lnTo>
                                <a:lnTo>
                                  <a:pt x="479098" y="255307"/>
                                </a:lnTo>
                                <a:lnTo>
                                  <a:pt x="479098" y="255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202"/>
                          </a:solidFill>
                          <a:ln w="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3pt;margin-top:249.3pt;height:37.9pt;width:551.2pt;z-index:251679744;mso-width-relative:page;mso-height-relative:page;" coordorigin="4194,3537" coordsize="11024,758" o:gfxdata="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">
                <o:lock v:ext="edit" aspectratio="f"/>
                <v:shape id="文本框 63" o:spid="_x0000_s1026" o:spt="202" type="#_x0000_t202" style="position:absolute;left:4720;top:3537;height:641;width:1400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color w:val="3F3F3F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3F3F3F"/>
                            <w:spacing w:val="0"/>
                            <w:kern w:val="0"/>
                            <w:sz w:val="21"/>
                            <w:szCs w:val="21"/>
                            <w:vertAlign w:val="baseline"/>
                            <w:lang w:val="en-US" w:eastAsia="zh-CN" w:bidi="ar"/>
                          </w:rPr>
                          <w:t>实习经历</w:t>
                        </w:r>
                      </w:p>
                    </w:txbxContent>
                  </v:textbox>
                </v:shape>
                <v:line id="直接连接符 13" o:spid="_x0000_s1026" o:spt="20" style="position:absolute;left:4194;top:4254;flip:y;height:41;width:11024;" filled="f" stroked="t" coordsize="21600,21600" o:gfxdata="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c1N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  <v:shape id="图形 28" o:spid="_x0000_s1026" o:spt="100" style="position:absolute;left:4292;top:3799;height:261;width:300;v-text-anchor:middle;" fillcolor="#020202" filled="t" stroked="f" coordsize="487800,423632" o:gfxdata="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SeJcvQAA&#10;ANsAAAAPAAAAAAAAAAEAIAAAACIAAABkcnMvZG93bnJldi54bWxQSwECFAAUAAAACACHTuJAMy8F&#10;njsAAAA5AAAAEAAAAAAAAAABACAAAAAMAQAAZHJzL3NoYXBleG1sLnhtbFBLBQYAAAAABgAGAFsB&#10;AAC2AwAAAAA=&#10;" path="m449327,63642l333170,63642,333170,26980c333170,12120,320290,18,304493,18l183532,18c167715,18,154835,12120,154835,26980l154835,63642,38678,63642c17324,63642,18,80069,18,100324l18,386957c18,407213,17324,423660,38678,423660l449327,423660c470701,423660,487989,407213,487989,386957l487989,100324c487989,80069,470701,63642,449327,63642l449327,63642,449327,63642xm174998,26980c174998,22556,178829,18965,183532,18965l304493,18965c309176,18965,313007,22556,313007,26980l313007,62650,174998,62650,174998,26980,174998,26980,174998,26980xm479098,255307l303898,255307,303898,262647c303898,267606,299631,271614,294352,271614l195559,271614c190280,271614,186013,267606,186013,262647l186013,255307,4305,255307,4305,238503,186013,238503,186013,231222c186013,226242,190280,222235,195559,222235l294352,222235c299630,222235,303898,226242,303898,231222l303898,238503,479098,238503,479098,255307,479098,255307,479098,255307xe">
                  <v:path o:connectlocs="276,39;204,39;204,16;187,0;112,0;95,16;95,39;23,39;0,61;0,238;23,261;276,261;300,238;300,61;276,39;276,39;276,39;107,16;112,11;187,11;192,16;192,38;107,38;107,16;107,16;107,16;294,157;186,157;186,161;181,167;120,167;114,161;114,157;2,157;2,146;114,146;114,142;120,136;181,136;186,142;186,146;294,146;294,157;294,157;294,157" o:connectangles="0,0,0,0,0,0,0,0,0,0,0,0,0,0,0,0,0,0,0,0,0,0,0,0,0,0,0,0,0,0,0,0,0,0,0,0,0,0,0,0,0,0,0,0,0"/>
                  <v:fill on="t" focussize="0,0"/>
                  <v:stroke on="f" weight="0.0375590551181102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2626995</wp:posOffset>
                </wp:positionV>
                <wp:extent cx="7011670" cy="565785"/>
                <wp:effectExtent l="0" t="0" r="0" b="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1670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主修课程：高等数学、线性代数、概率论与数理统计、离散数学、计算机原理、人工智能、程序设计基础、面向对象程序设计、数字逻辑电路、电路电子技术、数据结构与算法等。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3pt;margin-top:206.85pt;height:44.55pt;width:552.1pt;z-index:251663360;mso-width-relative:page;mso-height-relative:page;" filled="f" stroked="f" coordsize="21600,21600" o:gfxdata="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FYeRc3QAAAAwBAAAPAAAAAAAAAAEA&#10;IAAAACIAAABkcnMvZG93bnJldi54bWxQSwECFAAUAAAACACHTuJATuFVZEMCAAB4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主修课程：高等数学、线性代数、概率论与数理统计、离散数学、计算机原理、人工智能、程序设计基础、面向对象程序设计、数字逻辑电路、电路电子技术、数据结构与算法等。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2237105</wp:posOffset>
                </wp:positionV>
                <wp:extent cx="7021830" cy="380365"/>
                <wp:effectExtent l="0" t="0" r="0" b="0"/>
                <wp:wrapNone/>
                <wp:docPr id="7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4950" y="3140075"/>
                          <a:ext cx="702183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广技师学院                                    计算机专业 (本科 )                             20XX.9-20XX.8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69.2pt;margin-top:176.15pt;height:29.95pt;width:552.9pt;z-index:251671552;mso-width-relative:page;mso-height-relative:page;" filled="f" stroked="f" coordsize="21600,21600" o:gfxdata="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1Vfu3aAAAADAEAAA8A&#10;AAAAAAAAAQAgAAAAIgAAAGRycy9kb3ducmV2LnhtbFBLAQIUABQAAAAIAIdO4kBHwgEMFQIAACIE&#10;AAAOAAAAAAAAAAEAIAAAACk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广技师学院                                    计算机专业 (本科 )                             20XX.9-20XX.8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5038090</wp:posOffset>
                </wp:positionH>
                <wp:positionV relativeFrom="paragraph">
                  <wp:posOffset>-566420</wp:posOffset>
                </wp:positionV>
                <wp:extent cx="990600" cy="1294765"/>
                <wp:effectExtent l="13970" t="13970" r="24130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294765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 w="28575">
                          <a:solidFill>
                            <a:srgbClr val="595959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" style="position:absolute;left:0pt;margin-left:396.7pt;margin-top:-44.6pt;height:101.95pt;width:78pt;z-index:251672576;v-text-anchor:middle;mso-width-relative:page;mso-height-relative:page;" filled="t" stroked="t" coordsize="21600,21600" o:gfxdata="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">
                <v:fill type="frame" on="t" o:title="形象照1" focussize="0,0" recolor="t" rotate="t" r:id="rId5"/>
                <v:stroke weight="2.25pt" color="#595959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-808355</wp:posOffset>
                </wp:positionH>
                <wp:positionV relativeFrom="paragraph">
                  <wp:posOffset>-375285</wp:posOffset>
                </wp:positionV>
                <wp:extent cx="1095375" cy="362585"/>
                <wp:effectExtent l="0" t="0" r="0" b="0"/>
                <wp:wrapNone/>
                <wp:docPr id="14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6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/>
                                <w:kern w:val="2"/>
                                <w:sz w:val="36"/>
                                <w:szCs w:val="3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/>
                                <w:kern w:val="2"/>
                                <w:sz w:val="36"/>
                                <w:szCs w:val="36"/>
                                <w:lang w:val="en-US" w:eastAsia="zh-CN" w:bidi="ar-SA"/>
                              </w:rPr>
                              <w:t>佰通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63.65pt;margin-top:-29.55pt;height:28.55pt;width:86.25pt;z-index:251674624;mso-width-relative:page;mso-height-relative:page;" filled="f" stroked="f" coordsize="21600,21600" o:gfxdata="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qfGzvXAAAACgEAAA8AAAAAAAAAAQAgAAAAIgAA&#10;AGRycy9kb3ducmV2LnhtbFBLAQIUABQAAAAIAIdO4kCYIC1JCQIAABc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/>
                          <w:kern w:val="2"/>
                          <w:sz w:val="36"/>
                          <w:szCs w:val="36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/>
                          <w:kern w:val="2"/>
                          <w:sz w:val="36"/>
                          <w:szCs w:val="36"/>
                          <w:lang w:val="en-US" w:eastAsia="zh-CN" w:bidi="ar-SA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-857885</wp:posOffset>
                </wp:positionH>
                <wp:positionV relativeFrom="paragraph">
                  <wp:posOffset>41275</wp:posOffset>
                </wp:positionV>
                <wp:extent cx="5636895" cy="254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6895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95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55pt;margin-top:3.25pt;height:0.2pt;width:443.85pt;z-index:251676672;mso-width-relative:page;mso-height-relative:page;" filled="f" stroked="t" coordsize="21600,21600" o:gfxdata="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a7gXtcAAAAIAQAADwAAAAAAAAABACAAAAAiAAAAZHJzL2Rvd25yZXYueG1sUEsBAhQAFAAAAAgA&#10;h07iQGAbkCjtAQAAtQMAAA4AAAAAAAAAAQAgAAAAJgEAAGRycy9lMm9Eb2MueG1sUEsFBgAAAAAG&#10;AAYAWQEAAIUFAAAAAA==&#10;">
                <v:fill on="f" focussize="0,0"/>
                <v:stroke weight="1pt" color="#59595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871855</wp:posOffset>
                </wp:positionV>
                <wp:extent cx="1238885" cy="33147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88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性 别：男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95pt;margin-top:68.65pt;height:26.1pt;width:97.55pt;z-index:251666432;mso-width-relative:page;mso-height-relative:page;" filled="f" stroked="f" coordsize="21600,21600" o:gfxdata="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EP6DNwAAAALAQAADwAAAAAAAAABACAAAAAiAAAA&#10;ZHJzL2Rvd25yZXYueG1sUEsBAhQAFAAAAAgAh07iQPm2Q2w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性 别：男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864870</wp:posOffset>
                </wp:positionV>
                <wp:extent cx="7022465" cy="8255"/>
                <wp:effectExtent l="0" t="6350" r="6985" b="139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2465" cy="82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95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8.6pt;margin-top:68.1pt;height:0.65pt;width:552.95pt;z-index:251678720;mso-width-relative:page;mso-height-relative:page;" filled="f" stroked="t" coordsize="21600,21600" o:gfxdata="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Y+5433gAAAAwBAAAPAAAAAAAAAAEAIAAAACIAAABkcnMvZG93bnJldi54bWxQ&#10;SwECFAAUAAAACACHTuJALzDVIfEBAAC/AwAADgAAAAAAAAABACAAAAAtAQAAZHJzL2Uyb0RvYy54&#10;bWxQSwUGAAAAAAYABgBZAQAAkAUAAAAA&#10;">
                <v:fill on="f" focussize="0,0"/>
                <v:stroke weight="1pt" color="#59595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1215390</wp:posOffset>
                </wp:positionV>
                <wp:extent cx="7022465" cy="8255"/>
                <wp:effectExtent l="0" t="6350" r="6985" b="1397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7345" y="2503805"/>
                          <a:ext cx="7022465" cy="82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95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8.7pt;margin-top:95.7pt;height:0.65pt;width:552.95pt;z-index:251675648;mso-width-relative:page;mso-height-relative:page;" filled="f" stroked="t" coordsize="21600,21600" o:gfxdata="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lDalfdAAAADAEAAA8AAAAAAAAAAQAgAAAAIgAAAGRy&#10;cy9kb3ducmV2LnhtbFBLAQIUABQAAAAIAIdO4kCR78sEAAIAAMwDAAAOAAAAAAAAAAEAIAAAACwB&#10;AABkcnMvZTJvRG9jLnhtbFBLBQYAAAAABgAGAFkBAACeBQAAAAA=&#10;">
                <v:fill on="f" focussize="0,0"/>
                <v:stroke weight="1pt" color="#59595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1564640</wp:posOffset>
                </wp:positionV>
                <wp:extent cx="7022465" cy="8255"/>
                <wp:effectExtent l="0" t="6350" r="6985" b="1397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2465" cy="82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95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7.95pt;margin-top:123.2pt;height:0.65pt;width:552.95pt;z-index:251677696;mso-width-relative:page;mso-height-relative:page;" filled="f" stroked="t" coordsize="21600,21600" o:gfxdata="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5O2M94AAAAMAQAADwAAAAAAAAABACAAAAAiAAAAZHJzL2Rvd25yZXYueG1s&#10;UEsBAhQAFAAAAAgAh07iQPASmsDyAQAAvwMAAA4AAAAAAAAAAQAgAAAALQEAAGRycy9lMm9Eb2Mu&#10;eG1sUEsFBgAAAAAGAAYAWQEAAJEFAAAAAA==&#10;">
                <v:fill on="f" focussize="0,0"/>
                <v:stroke weight="1pt" color="#59595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-104775</wp:posOffset>
                </wp:positionV>
                <wp:extent cx="3430905" cy="5715"/>
                <wp:effectExtent l="0" t="0" r="0" b="0"/>
                <wp:wrapNone/>
                <wp:docPr id="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91205" y="809625"/>
                          <a:ext cx="3430905" cy="5715"/>
                        </a:xfrm>
                        <a:prstGeom prst="line">
                          <a:avLst/>
                        </a:prstGeom>
                        <a:ln w="9525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3" o:spid="_x0000_s1026" o:spt="20" style="position:absolute;left:0pt;margin-left:169.15pt;margin-top:-8.25pt;height:0.45pt;width:270.15pt;z-index:251673600;mso-width-relative:page;mso-height-relative:page;" filled="f" stroked="f" coordsize="21600,21600" o:gfxdata="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WXmfHZAAAA&#10;CwEAAA8AAAAAAAAAAQAgAAAAIgAAAGRycy9kb3ducmV2LnhtbFBLAQIUABQAAAAIAIdO4kD31hci&#10;4wEAAJcDAAAOAAAAAAAAAAEAIAAAACgBAABkcnMvZTJvRG9jLnhtbFBLBQYAAAAABgAGAFkBAAB9&#10;BQAAAAA=&#10;">
                <v:fill on="f" focussize="0,0"/>
                <v:stroke on="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86"/>
    <w:family w:val="auto"/>
    <w:pitch w:val="default"/>
    <w:sig w:usb0="A00002EF" w:usb1="4000204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DB487"/>
    <w:multiLevelType w:val="singleLevel"/>
    <w:tmpl w:val="858DB4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55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9122A"/>
    <w:rsid w:val="00BE4601"/>
    <w:rsid w:val="00FB498F"/>
    <w:rsid w:val="02F36F0A"/>
    <w:rsid w:val="0319500D"/>
    <w:rsid w:val="03DD6ABD"/>
    <w:rsid w:val="069757F5"/>
    <w:rsid w:val="088D31D5"/>
    <w:rsid w:val="08F22471"/>
    <w:rsid w:val="09E2412B"/>
    <w:rsid w:val="0B5C48AA"/>
    <w:rsid w:val="0BCB52CC"/>
    <w:rsid w:val="0CB35B0D"/>
    <w:rsid w:val="0F223555"/>
    <w:rsid w:val="11A947E9"/>
    <w:rsid w:val="12BB04FE"/>
    <w:rsid w:val="14E24547"/>
    <w:rsid w:val="15A20744"/>
    <w:rsid w:val="16135533"/>
    <w:rsid w:val="162D71D6"/>
    <w:rsid w:val="167D1421"/>
    <w:rsid w:val="16B134BC"/>
    <w:rsid w:val="17333B1A"/>
    <w:rsid w:val="17D1088B"/>
    <w:rsid w:val="180943A0"/>
    <w:rsid w:val="194E49ED"/>
    <w:rsid w:val="1B617BCC"/>
    <w:rsid w:val="1D5B01A4"/>
    <w:rsid w:val="1DA26943"/>
    <w:rsid w:val="1EC630DB"/>
    <w:rsid w:val="223B2BA5"/>
    <w:rsid w:val="225B4825"/>
    <w:rsid w:val="2273454C"/>
    <w:rsid w:val="242803AD"/>
    <w:rsid w:val="25AF32D4"/>
    <w:rsid w:val="261D15AE"/>
    <w:rsid w:val="26B43106"/>
    <w:rsid w:val="280929A6"/>
    <w:rsid w:val="29294F2E"/>
    <w:rsid w:val="2B542C1C"/>
    <w:rsid w:val="2BA176DD"/>
    <w:rsid w:val="2D75717B"/>
    <w:rsid w:val="2DBB25A5"/>
    <w:rsid w:val="2E6D157F"/>
    <w:rsid w:val="2ED06171"/>
    <w:rsid w:val="2FB95A00"/>
    <w:rsid w:val="31EC2F0E"/>
    <w:rsid w:val="32643CC5"/>
    <w:rsid w:val="337D1C12"/>
    <w:rsid w:val="33A11ABC"/>
    <w:rsid w:val="36A51192"/>
    <w:rsid w:val="37300668"/>
    <w:rsid w:val="37A61891"/>
    <w:rsid w:val="39EC7070"/>
    <w:rsid w:val="3BE51D73"/>
    <w:rsid w:val="3BF97E8D"/>
    <w:rsid w:val="3F893530"/>
    <w:rsid w:val="40C2635A"/>
    <w:rsid w:val="46BA4349"/>
    <w:rsid w:val="478226DC"/>
    <w:rsid w:val="482663C1"/>
    <w:rsid w:val="489E7D75"/>
    <w:rsid w:val="49BE1911"/>
    <w:rsid w:val="4B2C14E6"/>
    <w:rsid w:val="4B355D2A"/>
    <w:rsid w:val="4C8B5871"/>
    <w:rsid w:val="4C9A286A"/>
    <w:rsid w:val="51617466"/>
    <w:rsid w:val="51A85DD0"/>
    <w:rsid w:val="536D10FA"/>
    <w:rsid w:val="55B875A0"/>
    <w:rsid w:val="58C8168A"/>
    <w:rsid w:val="5B2A4BE8"/>
    <w:rsid w:val="5DD679E9"/>
    <w:rsid w:val="603651AE"/>
    <w:rsid w:val="607B4DDB"/>
    <w:rsid w:val="60EE45F7"/>
    <w:rsid w:val="614D0755"/>
    <w:rsid w:val="628F4F39"/>
    <w:rsid w:val="63B53EA9"/>
    <w:rsid w:val="64530EE7"/>
    <w:rsid w:val="64D51507"/>
    <w:rsid w:val="655671FC"/>
    <w:rsid w:val="65A87A60"/>
    <w:rsid w:val="660D0D67"/>
    <w:rsid w:val="6629122A"/>
    <w:rsid w:val="66CA0F9B"/>
    <w:rsid w:val="67387BB4"/>
    <w:rsid w:val="68D02985"/>
    <w:rsid w:val="692A37C0"/>
    <w:rsid w:val="695F4145"/>
    <w:rsid w:val="69CB0629"/>
    <w:rsid w:val="69D61696"/>
    <w:rsid w:val="6A654717"/>
    <w:rsid w:val="6BC049D4"/>
    <w:rsid w:val="6CB72443"/>
    <w:rsid w:val="6D2A618F"/>
    <w:rsid w:val="6D506781"/>
    <w:rsid w:val="6D535020"/>
    <w:rsid w:val="6ECA3741"/>
    <w:rsid w:val="6F042920"/>
    <w:rsid w:val="708650EC"/>
    <w:rsid w:val="713A6530"/>
    <w:rsid w:val="71511607"/>
    <w:rsid w:val="72235A13"/>
    <w:rsid w:val="72425267"/>
    <w:rsid w:val="734469A0"/>
    <w:rsid w:val="73B879BB"/>
    <w:rsid w:val="770C75D1"/>
    <w:rsid w:val="79913859"/>
    <w:rsid w:val="7A726161"/>
    <w:rsid w:val="7BB166A0"/>
    <w:rsid w:val="7C721437"/>
    <w:rsid w:val="7D070F0B"/>
    <w:rsid w:val="7D5D2537"/>
    <w:rsid w:val="7E33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tantia" w:hAnsi="Constantia" w:eastAsia="Constant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onstantia" w:hAnsi="Constantia" w:eastAsia="Constantia" w:cs="Constantia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5">
    <w:name w:val="Emphasis"/>
    <w:basedOn w:val="4"/>
    <w:qFormat/>
    <w:uiPriority w:val="0"/>
    <w:rPr>
      <w:i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143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2018-07-27T17:47:00Z</dcterms:created>
  <dc:creator>yali1413363569</dc:creator>
  <cp:lastModifiedBy>慕岑</cp:lastModifiedBy>
  <dcterms:modified xsi:type="dcterms:W3CDTF">2022-02-02T13:34:39Z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v1.0_mb_H2SprYN5pk4FbXvLWyYsKA==</vt:lpwstr>
  </property>
  <property fmtid="{D5CDD505-2E9C-101B-9397-08002B2CF9AE}" pid="5" name="ICV">
    <vt:lpwstr>3F6AF6563C2A4B02B3AD9297F1DB94DF</vt:lpwstr>
  </property>
</Properties>
</file>