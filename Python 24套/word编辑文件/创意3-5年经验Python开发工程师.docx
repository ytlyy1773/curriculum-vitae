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6897370</wp:posOffset>
                </wp:positionV>
                <wp:extent cx="7199630" cy="1017905"/>
                <wp:effectExtent l="0" t="6350" r="20320" b="2349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1017905"/>
                          <a:chOff x="2557" y="12585"/>
                          <a:chExt cx="11338" cy="1603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2557" y="12684"/>
                            <a:ext cx="783" cy="1376"/>
                            <a:chOff x="2567" y="3719"/>
                            <a:chExt cx="783" cy="1376"/>
                          </a:xfrm>
                        </wpg:grpSpPr>
                        <wps:wsp>
                          <wps:cNvPr id="50" name="圆角矩形 43"/>
                          <wps:cNvSpPr/>
                          <wps:spPr>
                            <a:xfrm>
                              <a:off x="2707" y="3719"/>
                              <a:ext cx="643" cy="1376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文本框 8"/>
                          <wps:cNvSpPr txBox="1"/>
                          <wps:spPr>
                            <a:xfrm>
                              <a:off x="2567" y="3807"/>
                              <a:ext cx="674" cy="11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kern w:val="0"/>
                                    <w:sz w:val="21"/>
                                    <w:szCs w:val="21"/>
                                    <w:vertAlign w:val="baseline"/>
                                    <w:lang w:val="en-US" w:eastAsia="zh-CN" w:bidi="ar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kern w:val="0"/>
                                    <w:sz w:val="20"/>
                                    <w:szCs w:val="20"/>
                                    <w:vertAlign w:val="baseline"/>
                                    <w:lang w:val="en-US" w:eastAsia="zh-CN" w:bidi="ar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圆角矩形 52"/>
                        <wps:cNvSpPr/>
                        <wps:spPr>
                          <a:xfrm>
                            <a:off x="3061" y="12585"/>
                            <a:ext cx="10834" cy="1603"/>
                          </a:xfrm>
                          <a:prstGeom prst="roundRect">
                            <a:avLst>
                              <a:gd name="adj" fmla="val 13100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pt;margin-top:543.1pt;height:80.15pt;width:566.9pt;z-index:-251649024;mso-width-relative:page;mso-height-relative:page;" coordorigin="2557,12585" coordsize="11338,1603" o:gfxdata="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AW9Lry3QAAAA4BAAAPAAAAAAAAAAEAIAAA&#10;ACIAAABkcnMvZG93bnJldi54bWxQSwECFAAUAAAACACHTuJAGKllbAgEAACLDQAADgAAAAAAAAAB&#10;ACAAAAAsAQAAZHJzL2Uyb0RvYy54bWxQSwUGAAAAAAYABgBZAQAApgcAAAAA&#10;">
                <o:lock v:ext="edit" aspectratio="f"/>
                <v:group id="_x0000_s1026" o:spid="_x0000_s1026" o:spt="203" style="position:absolute;left:2557;top:12684;height:1376;width:783;" coordorigin="2567,3719" coordsize="783,1376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43" o:spid="_x0000_s1026" o:spt="2" style="position:absolute;left:2707;top:3719;height:1376;width:643;v-text-anchor:middle;" fillcolor="#0070C0" filled="t" stroked="t" coordsize="21600,21600" arcsize="0.166666666666667" o:gfxdata="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hGw2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oundrect>
                  <v:shape id="文本框 8" o:spid="_x0000_s1026" o:spt="202" type="#_x0000_t202" style="position:absolute;left:2567;top:3807;height:1189;width:674;" filled="f" stroked="f" coordsize="21600,21600" o:gfxdata="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DAI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FFFFFF" w:themeColor="background1"/>
                              <w:spacing w:val="0"/>
                              <w:kern w:val="0"/>
                              <w:sz w:val="21"/>
                              <w:szCs w:val="21"/>
                              <w:vertAlign w:val="baseline"/>
                              <w:lang w:val="en-US" w:eastAsia="zh-CN" w:bidi="ar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FFFFFF" w:themeColor="background1"/>
                              <w:spacing w:val="0"/>
                              <w:kern w:val="0"/>
                              <w:sz w:val="20"/>
                              <w:szCs w:val="20"/>
                              <w:vertAlign w:val="baseline"/>
                              <w:lang w:val="en-US" w:eastAsia="zh-CN" w:bidi="ar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shape>
                </v:group>
                <v:roundrect id="_x0000_s1026" o:spid="_x0000_s1026" o:spt="2" style="position:absolute;left:3061;top:12585;height:1603;width:10834;v-text-anchor:middle;" fillcolor="#FFFFFF [3212]" filled="t" stroked="t" coordsize="21600,21600" arcsize="0.131018518518519" o:gfxdata="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N9I8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-433070</wp:posOffset>
                </wp:positionV>
                <wp:extent cx="2078355" cy="129286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1292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年   龄：29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住   址：广州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性   别：男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电  话：138001380000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邮  箱：1008611@qq.com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5pt;margin-top:-34.1pt;height:101.8pt;width:163.65pt;z-index:251671552;mso-width-relative:page;mso-height-relative:page;" filled="f" stroked="f" coordsize="21600,21600" o:gfxdata="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OSI27cAAAACwEAAA8AAAAAAAAAAQAgAAAA&#10;IgAAAGRycy9kb3ducmV2LnhtbFBLAQIUABQAAAAIAIdO4kCoMFqYQAIAAGk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年   龄：29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住   址：广州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性   别：男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电  话：138001380000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邮  箱：1008611@qq.com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144780</wp:posOffset>
                </wp:positionV>
                <wp:extent cx="2255520" cy="322580"/>
                <wp:effectExtent l="0" t="0" r="0" b="0"/>
                <wp:wrapNone/>
                <wp:docPr id="6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6175" y="1222375"/>
                          <a:ext cx="22555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70C0"/>
                                <w:spacing w:val="0"/>
                                <w:kern w:val="0"/>
                                <w:sz w:val="21"/>
                                <w:szCs w:val="21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70C0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求职意向：python开发工程师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72.6pt;margin-top:11.4pt;height:25.4pt;width:177.6pt;z-index:251673600;mso-width-relative:page;mso-height-relative:page;" filled="f" stroked="f" coordsize="21600,21600" o:gfxdata="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Bciw82gAAAAkBAAAPAAAAAAAAAAEA&#10;IAAAACIAAABkcnMvZG93bnJldi54bWxQSwECFAAUAAAACACHTuJA/lOQV0YCAABz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70C0"/>
                          <w:spacing w:val="0"/>
                          <w:kern w:val="0"/>
                          <w:sz w:val="21"/>
                          <w:szCs w:val="21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70C0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求职意向：python开发工程师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-322580</wp:posOffset>
                </wp:positionV>
                <wp:extent cx="1081405" cy="428625"/>
                <wp:effectExtent l="0" t="0" r="444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1429" cy="428625"/>
                          <a:chOff x="2505" y="3717"/>
                          <a:chExt cx="1282" cy="508"/>
                        </a:xfrm>
                      </wpg:grpSpPr>
                      <wps:wsp>
                        <wps:cNvPr id="4" name="矩形 141"/>
                        <wps:cNvSpPr/>
                        <wps:spPr>
                          <a:xfrm>
                            <a:off x="2505" y="3826"/>
                            <a:ext cx="1282" cy="33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文本框 8"/>
                        <wps:cNvSpPr txBox="1"/>
                        <wps:spPr>
                          <a:xfrm>
                            <a:off x="2573" y="3717"/>
                            <a:ext cx="1115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36"/>
                                  <w:szCs w:val="36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32"/>
                                  <w:szCs w:val="32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05pt;margin-top:-25.4pt;height:33.75pt;width:85.15pt;z-index:251672576;mso-width-relative:page;mso-height-relative:page;" coordorigin="2505,3717" coordsize="1282,508" o:gfxdata="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AVUDIb&#10;2QAAAAoBAAAPAAAAAAAAAAEAIAAAACIAAABkcnMvZG93bnJldi54bWxQSwECFAAUAAAACACHTuJA&#10;zbrXlT0DAACFCAAADgAAAAAAAAABACAAAAAoAQAAZHJzL2Uyb0RvYy54bWxQSwUGAAAAAAYABgBZ&#10;AQAA1wYAAAAA&#10;">
                <o:lock v:ext="edit" aspectratio="f"/>
                <v:rect id="矩形 141" o:spid="_x0000_s1026" o:spt="1" style="position:absolute;left:2505;top:3826;height:330;width:1282;v-text-anchor:middle;" fillcolor="#0070C0" filled="t" stroked="f" coordsize="21600,21600" o:gfxdata="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D97/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8" o:spid="_x0000_s1026" o:spt="202" type="#_x0000_t202" style="position:absolute;left:2573;top:3717;height:508;width:1115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36"/>
                            <w:szCs w:val="36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32"/>
                            <w:szCs w:val="32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ragraph">
                  <wp:posOffset>-469265</wp:posOffset>
                </wp:positionV>
                <wp:extent cx="1285240" cy="1285240"/>
                <wp:effectExtent l="6350" t="6350" r="22860" b="228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-54.6pt;margin-top:-36.95pt;height:101.2pt;width:101.2pt;z-index:251666432;v-text-anchor:middle;mso-width-relative:page;mso-height-relative:page;" filled="t" stroked="t" coordsize="21600,21600" o:gfxdata="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">
                <v:fill type="frame" on="t" o:title="形象照2" focussize="0,0" recolor="t" rotate="t" r:id="rId4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-976630</wp:posOffset>
                </wp:positionV>
                <wp:extent cx="7792720" cy="10809605"/>
                <wp:effectExtent l="0" t="0" r="17780" b="10795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720" cy="10809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6.9pt;height:851.15pt;width:613.6pt;z-index:-251657216;v-text-anchor:middle;mso-width-relative:page;mso-height-relative:page;" fillcolor="#FFFFFF [3212]" filled="t" stroked="f" coordsize="21600,21600" o:gfxdata="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+zoRncAAAADwEAAA8AAAAAAAAAAQAgAAAAIgAAAGRycy9kb3du&#10;cmV2LnhtbFBLAQIUABQAAAAIAIdO4kA5DRpRbQIAANEEAAAOAAAAAAAAAAEAIAAAACs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2484755</wp:posOffset>
                </wp:positionV>
                <wp:extent cx="6879590" cy="4199890"/>
                <wp:effectExtent l="6350" t="6350" r="10160" b="2286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9590" cy="4199890"/>
                        </a:xfrm>
                        <a:prstGeom prst="roundRect">
                          <a:avLst>
                            <a:gd name="adj" fmla="val 364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1.45pt;margin-top:195.65pt;height:330.7pt;width:541.7pt;z-index:-251652096;v-text-anchor:middle;mso-width-relative:page;mso-height-relative:page;" fillcolor="#FFFFFF [3212]" filled="t" stroked="t" coordsize="21600,21600" arcsize="0.0364351851851852" o:gfxdata="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Oo5skPZAAAADQEAAA8AAAAAAAAAAQAgAAAAIgAAAGRycy9kb3du&#10;cmV2LnhtbFBLAQIUABQAAAAIAIdO4kDwA8KjqQIAAE4FAAAOAAAAAAAAAAEAIAAAACg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-538480</wp:posOffset>
                </wp:positionH>
                <wp:positionV relativeFrom="paragraph">
                  <wp:posOffset>8424545</wp:posOffset>
                </wp:positionV>
                <wp:extent cx="6520815" cy="612140"/>
                <wp:effectExtent l="0" t="0" r="0" b="0"/>
                <wp:wrapNone/>
                <wp:docPr id="173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81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熟练掌握python言语及常用的开发框架，同时能使用多种不同的开发语言者优先；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有高度的责任心和良好的团队合作意识，能承受工作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压力。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42.4pt;margin-top:663.35pt;height:48.2pt;width:513.45pt;mso-position-horizontal-relative:margin;z-index:251670528;mso-width-relative:page;mso-height-relative:page;" filled="f" stroked="f" coordsize="21600,21600" o:gfxdata="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RNi4NoAAAANAQAADwAAAAAAAAABACAA&#10;AAAiAAAAZHJzL2Rvd25yZXYueG1sUEsBAhQAFAAAAAgAh07iQIsTMswLAgAAGA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熟练掌握python言语及常用的开发框架，同时能使用多种不同的开发语言者优先；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有高度的责任心和良好的团队合作意识，能承受工作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压力。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8255000</wp:posOffset>
                </wp:positionV>
                <wp:extent cx="7199630" cy="1017905"/>
                <wp:effectExtent l="0" t="6350" r="20320" b="2349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1017905"/>
                          <a:chOff x="2557" y="12585"/>
                          <a:chExt cx="11338" cy="1603"/>
                        </a:xfrm>
                      </wpg:grpSpPr>
                      <wpg:grpSp>
                        <wpg:cNvPr id="68" name="组合 49"/>
                        <wpg:cNvGrpSpPr/>
                        <wpg:grpSpPr>
                          <a:xfrm>
                            <a:off x="2557" y="12684"/>
                            <a:ext cx="783" cy="1376"/>
                            <a:chOff x="2567" y="3719"/>
                            <a:chExt cx="783" cy="1376"/>
                          </a:xfrm>
                        </wpg:grpSpPr>
                        <wps:wsp>
                          <wps:cNvPr id="69" name="圆角矩形 43"/>
                          <wps:cNvSpPr/>
                          <wps:spPr>
                            <a:xfrm>
                              <a:off x="2707" y="3719"/>
                              <a:ext cx="643" cy="1376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文本框 8"/>
                          <wps:cNvSpPr txBox="1"/>
                          <wps:spPr>
                            <a:xfrm>
                              <a:off x="2567" y="3818"/>
                              <a:ext cx="674" cy="1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kern w:val="0"/>
                                    <w:sz w:val="21"/>
                                    <w:szCs w:val="21"/>
                                    <w:vertAlign w:val="baseline"/>
                                    <w:lang w:val="en-US" w:eastAsia="zh-CN" w:bidi="ar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kern w:val="0"/>
                                    <w:sz w:val="20"/>
                                    <w:szCs w:val="20"/>
                                    <w:vertAlign w:val="baseline"/>
                                    <w:lang w:val="en-US" w:eastAsia="zh-CN" w:bidi="ar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1" name="圆角矩形 52"/>
                        <wps:cNvSpPr/>
                        <wps:spPr>
                          <a:xfrm>
                            <a:off x="3061" y="12585"/>
                            <a:ext cx="10834" cy="1603"/>
                          </a:xfrm>
                          <a:prstGeom prst="roundRect">
                            <a:avLst>
                              <a:gd name="adj" fmla="val 13100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3pt;margin-top:650pt;height:80.15pt;width:566.9pt;z-index:-251649024;mso-width-relative:page;mso-height-relative:page;" coordorigin="2557,12585" coordsize="11338,1603" o:gfxdata="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g0Bq93QAAAA4B&#10;AAAPAAAAAAAAAAEAIAAAACIAAABkcnMvZG93bnJldi54bWxQSwECFAAUAAAACACHTuJAU+/I7BcE&#10;AACLDQAADgAAAAAAAAABACAAAAAsAQAAZHJzL2Uyb0RvYy54bWxQSwUGAAAAAAYABgBZAQAAtQcA&#10;AAAA&#10;">
                <o:lock v:ext="edit" aspectratio="f"/>
                <v:group id="组合 49" o:spid="_x0000_s1026" o:spt="203" style="position:absolute;left:2557;top:12684;height:1376;width:783;" coordorigin="2567,3719" coordsize="783,1376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圆角矩形 43" o:spid="_x0000_s1026" o:spt="2" style="position:absolute;left:2707;top:3719;height:1376;width:643;v-text-anchor:middle;" fillcolor="#0070C0" filled="t" stroked="t" coordsize="21600,21600" arcsize="0.166666666666667" o:gfxdata="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d3gt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oundrect>
                  <v:shape id="文本框 8" o:spid="_x0000_s1026" o:spt="202" type="#_x0000_t202" style="position:absolute;left:2567;top:3818;height:1270;width:674;" filled="f" stroked="f" coordsize="21600,21600" o:gfxdata="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Ovl+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FFFFFF" w:themeColor="background1"/>
                              <w:spacing w:val="0"/>
                              <w:kern w:val="0"/>
                              <w:sz w:val="21"/>
                              <w:szCs w:val="21"/>
                              <w:vertAlign w:val="baseline"/>
                              <w:lang w:val="en-US" w:eastAsia="zh-CN" w:bidi="ar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FFFFFF" w:themeColor="background1"/>
                              <w:spacing w:val="0"/>
                              <w:kern w:val="0"/>
                              <w:sz w:val="20"/>
                              <w:szCs w:val="20"/>
                              <w:vertAlign w:val="baseline"/>
                              <w:lang w:val="en-US" w:eastAsia="zh-CN" w:bidi="ar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roundrect id="圆角矩形 52" o:spid="_x0000_s1026" o:spt="2" style="position:absolute;left:3061;top:12585;height:1603;width:10834;v-text-anchor:middle;" fillcolor="#FFFFFF [3212]" filled="t" stroked="t" coordsize="21600,21600" arcsize="0.131018518518519" o:gfxdata="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BAr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-606425</wp:posOffset>
                </wp:positionH>
                <wp:positionV relativeFrom="paragraph">
                  <wp:posOffset>6955155</wp:posOffset>
                </wp:positionV>
                <wp:extent cx="6844665" cy="866140"/>
                <wp:effectExtent l="0" t="0" r="0" b="0"/>
                <wp:wrapNone/>
                <wp:docPr id="1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6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1、能使用Hadoop \Spark\Elasticsearch等大数据分析挖掘工具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2、了解前端相关技术，vue、html、javascript、css等；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3、英语 获得六级证书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47.75pt;margin-top:547.65pt;height:68.2pt;width:538.95pt;mso-position-horizontal-relative:margin;z-index:251665408;mso-width-relative:page;mso-height-relative:page;" filled="f" stroked="f" coordsize="21600,21600" o:gfxdata="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94fe79kAAAANAQAADwAAAAAAAAABACAAAAAi&#10;AAAAZHJzL2Rvd25yZXYueG1sUEsBAhQAFAAAAAgAh07iQC3IerA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1、能使用Hadoop \Spark\Elasticsearch等大数据分析挖掘工具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2、了解前端相关技术，vue、html、javascript、css等；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3、英语 获得六级证书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-977900</wp:posOffset>
                </wp:positionH>
                <wp:positionV relativeFrom="paragraph">
                  <wp:posOffset>3578860</wp:posOffset>
                </wp:positionV>
                <wp:extent cx="489585" cy="873760"/>
                <wp:effectExtent l="0" t="6350" r="24765" b="152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873760"/>
                          <a:chOff x="2579" y="3719"/>
                          <a:chExt cx="771" cy="1376"/>
                        </a:xfrm>
                      </wpg:grpSpPr>
                      <wps:wsp>
                        <wps:cNvPr id="47" name="圆角矩形 43"/>
                        <wps:cNvSpPr/>
                        <wps:spPr>
                          <a:xfrm>
                            <a:off x="2707" y="3719"/>
                            <a:ext cx="643" cy="1376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8"/>
                        <wps:cNvSpPr txBox="1"/>
                        <wps:spPr>
                          <a:xfrm>
                            <a:off x="2579" y="3752"/>
                            <a:ext cx="674" cy="11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pt;margin-top:281.8pt;height:68.8pt;width:38.55pt;z-index:-251656192;mso-width-relative:page;mso-height-relative:page;" coordorigin="2579,3719" coordsize="771,1376" o:gfxdata="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BdWhj7dAAAADAEAAA8AAAAAAAAAAQAgAAAAIgAAAGRycy9kb3ducmV2LnhtbFBLAQIUABQAAAAI&#10;AIdO4kBA7vTTdwMAAN0IAAAOAAAAAAAAAAEAIAAAACwBAABkcnMvZTJvRG9jLnhtbFBLBQYAAAAA&#10;BgAGAFkBAAAVBwAAAAA=&#10;">
                <o:lock v:ext="edit" aspectratio="f"/>
                <v:roundrect id="圆角矩形 43" o:spid="_x0000_s1026" o:spt="2" style="position:absolute;left:2707;top:3719;height:1376;width:643;v-text-anchor:middle;" fillcolor="#0070C0" filled="t" stroked="t" coordsize="21600,21600" arcsize="0.166666666666667" o:gfxdata="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EVp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oundrect>
                <v:shape id="文本框 8" o:spid="_x0000_s1026" o:spt="202" type="#_x0000_t202" style="position:absolute;left:2579;top:3752;height:1189;width:674;" filled="f" stroked="f" coordsize="21600,21600" o:gfxdata="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A/x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snapToGrid w:val="0"/>
                          <w:jc w:val="center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-606425</wp:posOffset>
                </wp:positionH>
                <wp:positionV relativeFrom="paragraph">
                  <wp:posOffset>2831465</wp:posOffset>
                </wp:positionV>
                <wp:extent cx="6720840" cy="3700780"/>
                <wp:effectExtent l="0" t="0" r="0" b="0"/>
                <wp:wrapNone/>
                <wp:docPr id="162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370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36C8A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36C8A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</w:rPr>
                              <w:t>20XX/08--20XX/02            广州某某信息科技有限公司          python开发工程师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1、熟练掌握flask/tornado等web开发框架，并对其原理有一定了解；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2、能参与分布式系统的设计与实现；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3、熟悉相关调试工具，能够快速定位解决问题；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70C0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36C8A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36C8A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</w:rPr>
                              <w:t>20XX/03--20XX/01            广州某某信息科技有限公司          python开发工程师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1.负责人工智能、机器学习相关项目的应用开发；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2.参与和推动技术落地到项目应用上，包括但不限于图像处理、语音、大数据等前沿技术；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3、熟悉相关调试工具，能够快速定位解决问题；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36C8A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36C8A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</w:rPr>
                              <w:t>20XX/03--20XX/01            广州某某信息科技有限公司           python开发工程师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1.负责人工智能、机器学习相关项目的应用开发；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2.参与和推动技术落地到项目应用上，包括但不限于图像处理、语音、大数据等前沿技术；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3、熟悉相关调试工具，能够快速定位解决问题；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47.75pt;margin-top:222.95pt;height:291.4pt;width:529.2pt;mso-position-horizontal-relative:margin;z-index:251668480;mso-width-relative:page;mso-height-relative:page;" filled="f" stroked="f" coordsize="21600,21600" o:gfxdata="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ymEQTZAAAADAEAAA8AAAAAAAAAAQAgAAAA&#10;IgAAAGRycy9kb3ducmV2LnhtbFBLAQIUABQAAAAIAIdO4kCqE/qpCgIAABk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36C8A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36C8A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</w:rPr>
                        <w:t>20XX/08--20XX/02            广州某某信息科技有限公司          python开发工程师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1、熟练掌握flask/tornado等web开发框架，并对其原理有一定了解；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2、能参与分布式系统的设计与实现；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3、熟悉相关调试工具，能够快速定位解决问题；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70C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36C8A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36C8A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</w:rPr>
                        <w:t>20XX/03--20XX/01            广州某某信息科技有限公司          python开发工程师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1.负责人工智能、机器学习相关项目的应用开发；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2.参与和推动技术落地到项目应用上，包括但不限于图像处理、语音、大数据等前沿技术；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3、熟悉相关调试工具，能够快速定位解决问题；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36C8A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36C8A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</w:rPr>
                        <w:t>20XX/03--20XX/01            广州某某信息科技有限公司           python开发工程师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1.负责人工智能、机器学习相关项目的应用开发；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2.参与和推动技术落地到项目应用上，包括但不限于图像处理、语音、大数据等前沿技术；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3、熟悉相关调试工具，能够快速定位解决问题；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-991235</wp:posOffset>
                </wp:positionH>
                <wp:positionV relativeFrom="paragraph">
                  <wp:posOffset>1267460</wp:posOffset>
                </wp:positionV>
                <wp:extent cx="496570" cy="873760"/>
                <wp:effectExtent l="0" t="6350" r="19050" b="1524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570" cy="873760"/>
                          <a:chOff x="2567" y="3719"/>
                          <a:chExt cx="782" cy="1376"/>
                        </a:xfrm>
                      </wpg:grpSpPr>
                      <wps:wsp>
                        <wps:cNvPr id="43" name="圆角矩形 43"/>
                        <wps:cNvSpPr/>
                        <wps:spPr>
                          <a:xfrm>
                            <a:off x="2707" y="3719"/>
                            <a:ext cx="643" cy="1376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文本框 8"/>
                        <wps:cNvSpPr txBox="1"/>
                        <wps:spPr>
                          <a:xfrm>
                            <a:off x="2567" y="3818"/>
                            <a:ext cx="674" cy="11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0"/>
                                  <w:szCs w:val="20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05pt;margin-top:99.8pt;height:68.8pt;width:39.1pt;z-index:-251655168;mso-width-relative:page;mso-height-relative:page;" coordorigin="2567,3719" coordsize="782,1376" o:gfxdata="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Bamz39wAAAAMAQAADwAAAAAAAAABACAAAAAiAAAAZHJzL2Rvd25yZXYueG1sUEsBAhQAFAAAAAgA&#10;h07iQOO+UWd3AwAA3ggAAA4AAAAAAAAAAQAgAAAAKwEAAGRycy9lMm9Eb2MueG1sUEsFBgAAAAAG&#10;AAYAWQEAABQHAAAAAA==&#10;">
                <o:lock v:ext="edit" aspectratio="f"/>
                <v:roundrect id="_x0000_s1026" o:spid="_x0000_s1026" o:spt="2" style="position:absolute;left:2707;top:3719;height:1376;width:643;v-text-anchor:middle;" fillcolor="#0070C0" filled="t" stroked="t" coordsize="21600,21600" arcsize="0.166666666666667" o:gfxdata="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SoTp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oundrect>
                <v:shape id="文本框 8" o:spid="_x0000_s1026" o:spt="202" type="#_x0000_t202" style="position:absolute;left:2567;top:3818;height:1189;width:674;" filled="f" stroked="f" coordsize="21600,21600" o:gfxdata="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1Q32K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snapToGrid w:val="0"/>
                          <w:jc w:val="center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0"/>
                            <w:szCs w:val="20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1204595</wp:posOffset>
                </wp:positionV>
                <wp:extent cx="6879590" cy="1017905"/>
                <wp:effectExtent l="6350" t="6350" r="10160" b="2349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120" y="2523490"/>
                          <a:ext cx="6879590" cy="1017905"/>
                        </a:xfrm>
                        <a:prstGeom prst="roundRect">
                          <a:avLst>
                            <a:gd name="adj" fmla="val 131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85pt;margin-top:94.85pt;height:80.15pt;width:541.7pt;z-index:-251654144;v-text-anchor:middle;mso-width-relative:page;mso-height-relative:page;" fillcolor="#FFFFFF [3212]" filled="t" stroked="t" coordsize="21600,21600" arcsize="0.131018518518519" o:gfxdata="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zHgg/2gAAAAwBAAAPAAAAAAAAAAEAIAAA&#10;ACIAAABkcnMvZG93bnJldi54bWxQSwECFAAUAAAACACHTuJAftsExLUCAABaBQAADgAAAAAAAAAB&#10;ACAAAAApAQAAZHJzL2Uyb0RvYy54bWxQSwUGAAAAAAYABgBZAQAAUA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1583690</wp:posOffset>
                </wp:positionV>
                <wp:extent cx="6580505" cy="56451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主修课程：计算机程序设计，算法版数据结构，操作系统，网络技术，数据库原理，电路与电子，嵌入式系统，汇编语言，JAVA，编译，软件工程，权高等数学等。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95pt;margin-top:124.7pt;height:44.45pt;width:518.15pt;z-index:251663360;mso-width-relative:page;mso-height-relative:page;" filled="f" stroked="f" coordsize="21600,21600" o:gfxdata="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Mm4zdwAAAALAQAADwAAAAAAAAABACAA&#10;AAAiAAAAZHJzL2Rvd25yZXYueG1sUEsBAhQAFAAAAAgAh07iQP7QEgB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主修课程：计算机程序设计，算法版数据结构，操作系统，网络技术，数据库原理，电路与电子，嵌入式系统，汇编语言，JAVA，编译，软件工程，权高等数学等。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1256665</wp:posOffset>
                </wp:positionV>
                <wp:extent cx="6589395" cy="355600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39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36C8A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36C8A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</w:rPr>
                              <w:t>20XX/09-20XX/06                   广州大学                       计算机专业:本科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pt;margin-top:98.95pt;height:28pt;width:518.85pt;z-index:251669504;mso-width-relative:page;mso-height-relative:page;" filled="f" stroked="f" coordsize="21600,21600" o:gfxdata="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X/yR43AAAAAsBAAAPAAAAAAAAAAEA&#10;IAAAACIAAABkcnMvZG93bnJldi54bWxQSwECFAAUAAAACACHTuJASakVmEQCAAB4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36C8A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36C8A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</w:rPr>
                        <w:t>20XX/09-20XX/06                   广州大学                       计算机专业:本科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86"/>
    <w:family w:val="auto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57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9122A"/>
    <w:rsid w:val="00BE4601"/>
    <w:rsid w:val="00FB498F"/>
    <w:rsid w:val="03DD6ABD"/>
    <w:rsid w:val="088D31D5"/>
    <w:rsid w:val="08F22471"/>
    <w:rsid w:val="09E2412B"/>
    <w:rsid w:val="0B5C48AA"/>
    <w:rsid w:val="0CB35B0D"/>
    <w:rsid w:val="0F223555"/>
    <w:rsid w:val="11F372A1"/>
    <w:rsid w:val="14E24547"/>
    <w:rsid w:val="15A20744"/>
    <w:rsid w:val="16135533"/>
    <w:rsid w:val="162D71D6"/>
    <w:rsid w:val="16860495"/>
    <w:rsid w:val="16B134BC"/>
    <w:rsid w:val="17333B1A"/>
    <w:rsid w:val="17D1088B"/>
    <w:rsid w:val="180943A0"/>
    <w:rsid w:val="1B617BCC"/>
    <w:rsid w:val="1D5B01A4"/>
    <w:rsid w:val="1DA26943"/>
    <w:rsid w:val="1EC630DB"/>
    <w:rsid w:val="1F245434"/>
    <w:rsid w:val="223B2BA5"/>
    <w:rsid w:val="2273454C"/>
    <w:rsid w:val="25AF32D4"/>
    <w:rsid w:val="25D72DE1"/>
    <w:rsid w:val="26B43106"/>
    <w:rsid w:val="27AF6E14"/>
    <w:rsid w:val="280929A6"/>
    <w:rsid w:val="29294F2E"/>
    <w:rsid w:val="2A413B00"/>
    <w:rsid w:val="2B542C1C"/>
    <w:rsid w:val="2BA176DD"/>
    <w:rsid w:val="2DBB25A5"/>
    <w:rsid w:val="2E6D157F"/>
    <w:rsid w:val="2ED06171"/>
    <w:rsid w:val="31EC2F0E"/>
    <w:rsid w:val="36A51192"/>
    <w:rsid w:val="37300668"/>
    <w:rsid w:val="37A61891"/>
    <w:rsid w:val="39EC7070"/>
    <w:rsid w:val="3AE40DE3"/>
    <w:rsid w:val="3BE51D73"/>
    <w:rsid w:val="3BF97E8D"/>
    <w:rsid w:val="405F1E66"/>
    <w:rsid w:val="441D7631"/>
    <w:rsid w:val="46BA4349"/>
    <w:rsid w:val="478226DC"/>
    <w:rsid w:val="482663C1"/>
    <w:rsid w:val="49BE1911"/>
    <w:rsid w:val="4B2C14E6"/>
    <w:rsid w:val="4C086E23"/>
    <w:rsid w:val="4C9A286A"/>
    <w:rsid w:val="51617466"/>
    <w:rsid w:val="536D10FA"/>
    <w:rsid w:val="58C8168A"/>
    <w:rsid w:val="5B2A4BE8"/>
    <w:rsid w:val="5DD679E9"/>
    <w:rsid w:val="603651AE"/>
    <w:rsid w:val="607B4DDB"/>
    <w:rsid w:val="614D0755"/>
    <w:rsid w:val="64530EE7"/>
    <w:rsid w:val="655671FC"/>
    <w:rsid w:val="65A87A60"/>
    <w:rsid w:val="6629122A"/>
    <w:rsid w:val="663435AC"/>
    <w:rsid w:val="67387BB4"/>
    <w:rsid w:val="692A37C0"/>
    <w:rsid w:val="695F4145"/>
    <w:rsid w:val="69A52120"/>
    <w:rsid w:val="69CB0629"/>
    <w:rsid w:val="69D61696"/>
    <w:rsid w:val="6A654717"/>
    <w:rsid w:val="6BC049D4"/>
    <w:rsid w:val="6D2A618F"/>
    <w:rsid w:val="6D535020"/>
    <w:rsid w:val="6E651935"/>
    <w:rsid w:val="6ECA3741"/>
    <w:rsid w:val="6F042920"/>
    <w:rsid w:val="708650EC"/>
    <w:rsid w:val="713A6530"/>
    <w:rsid w:val="72425267"/>
    <w:rsid w:val="734469A0"/>
    <w:rsid w:val="73B879BB"/>
    <w:rsid w:val="770C75D1"/>
    <w:rsid w:val="79913859"/>
    <w:rsid w:val="7A726161"/>
    <w:rsid w:val="7D070F0B"/>
    <w:rsid w:val="7D5D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tantia" w:hAnsi="Constantia" w:eastAsia="Constant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onstantia" w:hAnsi="Constantia" w:eastAsia="Constantia" w:cs="Constantia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5">
    <w:name w:val="Emphasis"/>
    <w:basedOn w:val="4"/>
    <w:qFormat/>
    <w:uiPriority w:val="0"/>
    <w:rPr>
      <w:i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13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2018-07-27T17:47:00Z</dcterms:created>
  <dc:creator>yali1413363569</dc:creator>
  <cp:lastModifiedBy>慕岑</cp:lastModifiedBy>
  <dcterms:modified xsi:type="dcterms:W3CDTF">2022-02-02T13:46:08Z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v1.0_mb_ZIyhsLC5MKuGRpjWh9hnJQ==</vt:lpwstr>
  </property>
  <property fmtid="{D5CDD505-2E9C-101B-9397-08002B2CF9AE}" pid="5" name="ICV">
    <vt:lpwstr>EB5689B28B0B4ABC9DB3A4B8464B0924</vt:lpwstr>
  </property>
</Properties>
</file>