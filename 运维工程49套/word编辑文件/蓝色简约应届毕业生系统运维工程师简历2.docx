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-176530</wp:posOffset>
                </wp:positionV>
                <wp:extent cx="4368800" cy="131635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0" cy="1316355"/>
                          <a:chOff x="2059" y="1560"/>
                          <a:chExt cx="6880" cy="2073"/>
                        </a:xfrm>
                      </wpg:grpSpPr>
                      <wpg:grpSp>
                        <wpg:cNvPr id="17" name="组合 12"/>
                        <wpg:cNvGrpSpPr/>
                        <wpg:grpSpPr>
                          <a:xfrm rot="0">
                            <a:off x="2059" y="1560"/>
                            <a:ext cx="6331" cy="1039"/>
                            <a:chOff x="11571" y="1885"/>
                            <a:chExt cx="5828" cy="1039"/>
                          </a:xfrm>
                        </wpg:grpSpPr>
                        <wps:wsp>
                          <wps:cNvPr id="18" name="文本框 6"/>
                          <wps:cNvSpPr txBox="1"/>
                          <wps:spPr>
                            <a:xfrm>
                              <a:off x="11571" y="1885"/>
                              <a:ext cx="1850" cy="8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文本框 8"/>
                          <wps:cNvSpPr txBox="1"/>
                          <wps:spPr>
                            <a:xfrm>
                              <a:off x="14040" y="2072"/>
                              <a:ext cx="3359" cy="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72C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72C4"/>
                                    <w:sz w:val="28"/>
                                    <w:szCs w:val="28"/>
                                    <w:lang w:val="en-US" w:eastAsia="zh-CN"/>
                                  </w:rPr>
                                  <w:t>求职意向：系统运维工程师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2059" y="2621"/>
                            <a:ext cx="6880" cy="10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出生年月：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籍贯：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广东深圳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88-XXXX-XXXX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"mailto:8888@163.com"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13.9pt;height:103.65pt;width:344pt;z-index:251659264;mso-width-relative:page;mso-height-relative:page;" coordorigin="2059,1560" coordsize="6880,2073" o:gfxdata="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DhF2I3aAAAACwEAAA8AAAAAAAAAAQAgAAAAIgAAAGRycy9kb3ducmV2LnhtbFBLAQIUABQA&#10;AAAIAIdO4kCiVDQwRAMAAO4LAAAOAAAAAAAAAAEAIAAAACkBAABkcnMvZTJvRG9jLnhtbFBLBQYA&#10;AAAABgAGAFkBAADfBgAAAAA=&#10;">
                <o:lock v:ext="edit" aspectratio="f"/>
                <v:group id="组合 12" o:spid="_x0000_s1026" o:spt="203" style="position:absolute;left:2059;top:1560;height:1039;width:6331;" coordorigin="11571,1885" coordsize="5828,103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11571;top:1885;height:881;width:18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4040;top:2072;height:852;width:335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72C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72C4"/>
                              <w:sz w:val="28"/>
                              <w:szCs w:val="28"/>
                              <w:lang w:val="en-US" w:eastAsia="zh-CN"/>
                            </w:rPr>
                            <w:t>求职意向：系统运维工程师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059;top:2621;height:1012;width:6880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出生年月：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籍贯：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广东深圳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88-XXXX-XXXX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"mailto:8888@163.com"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-225425</wp:posOffset>
            </wp:positionV>
            <wp:extent cx="1330325" cy="1330325"/>
            <wp:effectExtent l="38100" t="38100" r="41275" b="41275"/>
            <wp:wrapNone/>
            <wp:docPr id="71" name="Camille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amille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1330325"/>
                    </a:xfrm>
                    <a:prstGeom prst="ellipse">
                      <a:avLst/>
                    </a:prstGeom>
                    <a:ln w="3810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-1428750</wp:posOffset>
            </wp:positionH>
            <wp:positionV relativeFrom="paragraph">
              <wp:posOffset>429895</wp:posOffset>
            </wp:positionV>
            <wp:extent cx="1182370" cy="1182370"/>
            <wp:effectExtent l="0" t="0" r="11430" b="11430"/>
            <wp:wrapNone/>
            <wp:docPr id="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8970645</wp:posOffset>
            </wp:positionV>
            <wp:extent cx="1182370" cy="1182370"/>
            <wp:effectExtent l="0" t="0" r="11430" b="11430"/>
            <wp:wrapNone/>
            <wp:docPr id="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-1331595</wp:posOffset>
                </wp:positionH>
                <wp:positionV relativeFrom="paragraph">
                  <wp:posOffset>-1078230</wp:posOffset>
                </wp:positionV>
                <wp:extent cx="8032115" cy="11128375"/>
                <wp:effectExtent l="0" t="0" r="6985" b="95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405" y="645795"/>
                          <a:ext cx="8032115" cy="1112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4.85pt;margin-top:-84.9pt;height:876.25pt;width:632.45pt;z-index:-251652096;v-text-anchor:middle;mso-width-relative:page;mso-height-relative:page;" fillcolor="#FFFFFF [3212]" filled="t" stroked="f" coordsize="21600,21600" o:gfxdata="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f3cBfdAAAADwEAAA8AAAAAAAAAAQAgAAAA&#10;IgAAAGRycy9kb3ducmV2LnhtbFBLAQIUABQAAAAIAIdO4kAc8wjZeAIAANkEAAAOAAAAAAAAAAEA&#10;IAAAACw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7874000</wp:posOffset>
            </wp:positionV>
            <wp:extent cx="4450715" cy="4194175"/>
            <wp:effectExtent l="510540" t="0" r="248285" b="271145"/>
            <wp:wrapNone/>
            <wp:docPr id="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7620000">
                      <a:off x="0" y="0"/>
                      <a:ext cx="445071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-2568575</wp:posOffset>
            </wp:positionH>
            <wp:positionV relativeFrom="paragraph">
              <wp:posOffset>-2438400</wp:posOffset>
            </wp:positionV>
            <wp:extent cx="4450715" cy="4194175"/>
            <wp:effectExtent l="0" t="0" r="378460" b="0"/>
            <wp:wrapNone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7400000">
                      <a:off x="0" y="0"/>
                      <a:ext cx="445071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2991485</wp:posOffset>
                </wp:positionV>
                <wp:extent cx="6607175" cy="1707515"/>
                <wp:effectExtent l="0" t="0" r="952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1707515"/>
                          <a:chOff x="1824" y="3981"/>
                          <a:chExt cx="10405" cy="2689"/>
                        </a:xfrm>
                      </wpg:grpSpPr>
                      <wps:wsp>
                        <wps:cNvPr id="25" name="矩形 58"/>
                        <wps:cNvSpPr/>
                        <wps:spPr>
                          <a:xfrm>
                            <a:off x="1855" y="4682"/>
                            <a:ext cx="10374" cy="1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XX科技有限公司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(XX年XX日-XX年XX日）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系统运维工程师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7" name="组合 12"/>
                        <wpg:cNvGrpSpPr/>
                        <wpg:grpSpPr>
                          <a:xfrm>
                            <a:off x="1824" y="3981"/>
                            <a:ext cx="10386" cy="734"/>
                            <a:chOff x="1734" y="4071"/>
                            <a:chExt cx="10386" cy="734"/>
                          </a:xfrm>
                        </wpg:grpSpPr>
                        <wpg:grpSp>
                          <wpg:cNvPr id="28" name="组合 6"/>
                          <wpg:cNvGrpSpPr/>
                          <wpg:grpSpPr>
                            <a:xfrm>
                              <a:off x="1734" y="4071"/>
                              <a:ext cx="10386" cy="734"/>
                              <a:chOff x="1734" y="4071"/>
                              <a:chExt cx="10386" cy="734"/>
                            </a:xfrm>
                          </wpg:grpSpPr>
                          <wps:wsp>
                            <wps:cNvPr id="32" name="任意多边形 35"/>
                            <wps:cNvSpPr/>
                            <wps:spPr>
                              <a:xfrm rot="5400000">
                                <a:off x="2260" y="3724"/>
                                <a:ext cx="476" cy="152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文本框 5"/>
                            <wps:cNvSpPr txBox="1"/>
                            <wps:spPr>
                              <a:xfrm>
                                <a:off x="1734" y="4071"/>
                                <a:ext cx="10335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工作经历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Work experience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4" name="圆角矩形 7"/>
                            <wps:cNvSpPr/>
                            <wps:spPr>
                              <a:xfrm>
                                <a:off x="12000" y="4243"/>
                                <a:ext cx="120" cy="4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直接连接符 11"/>
                          <wps:cNvCnPr/>
                          <wps:spPr>
                            <a:xfrm>
                              <a:off x="3174" y="4478"/>
                              <a:ext cx="6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235.55pt;height:134.45pt;width:520.25pt;z-index:251661312;mso-width-relative:page;mso-height-relative:page;" coordorigin="1824,3981" coordsize="10405,2689" o:gfxdata="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FMzFe7cAAAADAEAAA8AAAAAAAAAAQAgAAAAIgAAAGRycy9kb3ducmV2&#10;LnhtbFBLAQIUABQAAAAIAIdO4kA/iCfV3QQAAPQRAAAOAAAAAAAAAAEAIAAAACsBAABkcnMvZTJv&#10;RG9jLnhtbFBLBQYAAAAABgAGAFkBAAB6CAAAAAA=&#10;">
                <o:lock v:ext="edit" aspectratio="f"/>
                <v:rect id="矩形 58" o:spid="_x0000_s1026" o:spt="1" style="position:absolute;left:1855;top:4682;height:1988;width:10374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XX科技有限公司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(XX年XX日-XX年XX日）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          系统运维工程师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组合 12" o:spid="_x0000_s1026" o:spt="203" style="position:absolute;left:1824;top:3981;height:734;width:10386;" coordorigin="1734,4071" coordsize="10386,73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" o:spid="_x0000_s1026" o:spt="203" style="position:absolute;left:1734;top:4071;height:734;width:10386;" coordorigin="1734,4071" coordsize="10386,7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35" o:spid="_x0000_s1026" style="position:absolute;left:2260;top:3724;height:1529;width:476;rotation:5898240f;v-text-anchor:middle;" fillcolor="#4472C4" filled="t" stroked="f" coordsize="476,1529" o:gfxdata="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YRP74A&#10;AADbAAAADwAAAAAAAAABACAAAAAiAAAAZHJzL2Rvd25yZXYueG1sUEsBAhQAFAAAAAgAh07iQDMv&#10;BZ47AAAAOQAAABAAAAAAAAAAAQAgAAAADQEAAGRycy9zaGFwZXhtbC54bWxQSwUGAAAAAAYABgBb&#10;AQAAtwMAAAAA&#10;" path="m238,0l238,0c369,0,476,107,476,238l476,1529,476,1529,0,1529,0,1529,0,238c0,107,107,0,238,0xe">
                      <v:path o:connectlocs="476,764;238,1529;0,764;238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34;top:4071;height:734;width:1033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Work experience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roundrect id="圆角矩形 7" o:spid="_x0000_s1026" o:spt="2" style="position:absolute;left:12000;top:4243;height:490;width:120;v-text-anchor:middle;" fillcolor="#4472C4" filled="t" stroked="f" coordsize="21600,21600" arcsize="0.5" o:gfxdata="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KN8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line id="直接连接符 11" o:spid="_x0000_s1026" o:spt="20" style="position:absolute;left:3174;top:4478;height:0;width:6006;" filled="f" stroked="t" coordsize="21600,21600" o:gfxdata="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NdC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4904740</wp:posOffset>
                </wp:positionV>
                <wp:extent cx="6607175" cy="2863215"/>
                <wp:effectExtent l="0" t="0" r="95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2863215"/>
                          <a:chOff x="1824" y="3981"/>
                          <a:chExt cx="10405" cy="4509"/>
                        </a:xfrm>
                      </wpg:grpSpPr>
                      <wps:wsp>
                        <wps:cNvPr id="47" name="矩形 58"/>
                        <wps:cNvSpPr/>
                        <wps:spPr>
                          <a:xfrm>
                            <a:off x="1855" y="4682"/>
                            <a:ext cx="10374" cy="3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X系统优化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(XX年XX日-XX年XX日）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项目背景：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网站访问量持续增多，客户人数变多，为减轻数据库服务器的压力,保障数据的安全性。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项目步骤：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添加一台数据库服务器与原先的数据库服务器实现主从复制;添加一台服务器做mycat数据库读写分离;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添加三台日志存储服务器，过滤日志服务器。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48" name="组合 12"/>
                        <wpg:cNvGrpSpPr/>
                        <wpg:grpSpPr>
                          <a:xfrm>
                            <a:off x="1824" y="3981"/>
                            <a:ext cx="10386" cy="734"/>
                            <a:chOff x="1734" y="4071"/>
                            <a:chExt cx="10386" cy="734"/>
                          </a:xfrm>
                        </wpg:grpSpPr>
                        <wpg:grpSp>
                          <wpg:cNvPr id="49" name="组合 6"/>
                          <wpg:cNvGrpSpPr/>
                          <wpg:grpSpPr>
                            <a:xfrm>
                              <a:off x="1734" y="4071"/>
                              <a:ext cx="10386" cy="734"/>
                              <a:chOff x="1734" y="4071"/>
                              <a:chExt cx="10386" cy="734"/>
                            </a:xfrm>
                          </wpg:grpSpPr>
                          <wps:wsp>
                            <wps:cNvPr id="50" name="任意多边形 35"/>
                            <wps:cNvSpPr/>
                            <wps:spPr>
                              <a:xfrm rot="5400000">
                                <a:off x="2260" y="3724"/>
                                <a:ext cx="476" cy="152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文本框 5"/>
                            <wps:cNvSpPr txBox="1"/>
                            <wps:spPr>
                              <a:xfrm>
                                <a:off x="1734" y="4071"/>
                                <a:ext cx="10335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项目经历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Project experience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2" name="圆角矩形 7"/>
                            <wps:cNvSpPr/>
                            <wps:spPr>
                              <a:xfrm>
                                <a:off x="12000" y="4243"/>
                                <a:ext cx="120" cy="4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3" name="直接连接符 11"/>
                          <wps:cNvCnPr/>
                          <wps:spPr>
                            <a:xfrm>
                              <a:off x="3174" y="4478"/>
                              <a:ext cx="6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386.2pt;height:225.45pt;width:520.25pt;z-index:251662336;mso-width-relative:page;mso-height-relative:page;" coordorigin="1824,3981" coordsize="10405,4509" o:gfxdata="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Drrjl73AAAAA0BAAAPAAAAAAAAAAEAIAAAACIAAABkcnMvZG93bnJl&#10;di54bWxQSwECFAAUAAAACACHTuJAfLAjt94EAAD0EQAADgAAAAAAAAABACAAAAArAQAAZHJzL2Uy&#10;b0RvYy54bWxQSwUGAAAAAAYABgBZAQAAewgAAAAA&#10;">
                <o:lock v:ext="edit" aspectratio="f"/>
                <v:rect id="矩形 58" o:spid="_x0000_s1026" o:spt="1" style="position:absolute;left:1855;top:4682;height:3808;width:10374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X系统优化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(XX年XX日-XX年XX日）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项目背景：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网站访问量持续增多，客户人数变多，为减轻数据库服务器的压力,保障数据的安全性。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项目步骤：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添加一台数据库服务器与原先的数据库服务器实现主从复制;添加一台服务器做mycat数据库读写分离;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添加三台日志存储服务器，过滤日志服务器。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主要职责：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</w:r>
                      </w:p>
                    </w:txbxContent>
                  </v:textbox>
                </v:rect>
                <v:group id="组合 12" o:spid="_x0000_s1026" o:spt="203" style="position:absolute;left:1824;top:3981;height:734;width:10386;" coordorigin="1734,4071" coordsize="10386,73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" o:spid="_x0000_s1026" o:spt="203" style="position:absolute;left:1734;top:4071;height:734;width:10386;" coordorigin="1734,4071" coordsize="10386,73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35" o:spid="_x0000_s1026" style="position:absolute;left:2260;top:3724;height:1529;width:476;rotation:5898240f;v-text-anchor:middle;" fillcolor="#4472C4" filled="t" stroked="f" coordsize="476,1529" o:gfxdata="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3z3O5AAAA2wAA&#10;AA8AAAAAAAAAAQAgAAAAIgAAAGRycy9kb3ducmV2LnhtbFBLAQIUABQAAAAIAIdO4kAzLwWeOwAA&#10;ADkAAAAQAAAAAAAAAAEAIAAAAAgBAABkcnMvc2hhcGV4bWwueG1sUEsFBgAAAAAGAAYAWwEAALID&#10;AAAAAA==&#10;" path="m238,0l238,0c369,0,476,107,476,238l476,1529,476,1529,0,1529,0,1529,0,238c0,107,107,0,238,0xe">
                      <v:path o:connectlocs="476,764;238,1529;0,764;238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34;top:4071;height:734;width:10335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项目经历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>Project experience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roundrect id="圆角矩形 7" o:spid="_x0000_s1026" o:spt="2" style="position:absolute;left:12000;top:4243;height:490;width:120;v-text-anchor:middle;" fillcolor="#4472C4" filled="t" stroked="f" coordsize="21600,21600" arcsize="0.5" o:gfxdata="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ac+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line id="直接连接符 11" o:spid="_x0000_s1026" o:spt="20" style="position:absolute;left:3174;top:4478;height:0;width:6006;" filled="f" stroked="t" coordsize="21600,21600" o:gfxdata="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/2O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1433830</wp:posOffset>
                </wp:positionV>
                <wp:extent cx="6607175" cy="1351915"/>
                <wp:effectExtent l="0" t="0" r="952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1351915"/>
                          <a:chOff x="1824" y="3981"/>
                          <a:chExt cx="10405" cy="2129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1855" y="4682"/>
                            <a:ext cx="10374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XX大学 / 本科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XX年XX日-XX年XX日）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电子商务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管理学、微观经济学、宏观经济学、会计学、统计学、财务管理、经济法、市场营销学、营销策划案例、管理信息系统等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1824" y="3981"/>
                            <a:ext cx="10386" cy="734"/>
                            <a:chOff x="1734" y="4071"/>
                            <a:chExt cx="10386" cy="734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734" y="4071"/>
                              <a:ext cx="10386" cy="734"/>
                              <a:chOff x="1734" y="4071"/>
                              <a:chExt cx="10386" cy="734"/>
                            </a:xfrm>
                          </wpg:grpSpPr>
                          <wps:wsp>
                            <wps:cNvPr id="35" name="任意多边形 35"/>
                            <wps:cNvSpPr/>
                            <wps:spPr>
                              <a:xfrm rot="5400000">
                                <a:off x="2260" y="3724"/>
                                <a:ext cx="476" cy="152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文本框 5"/>
                            <wps:cNvSpPr txBox="1"/>
                            <wps:spPr>
                              <a:xfrm>
                                <a:off x="1734" y="4071"/>
                                <a:ext cx="10335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Educational background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12000" y="4243"/>
                                <a:ext cx="120" cy="4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" name="直接连接符 11"/>
                          <wps:cNvCnPr/>
                          <wps:spPr>
                            <a:xfrm>
                              <a:off x="3174" y="4478"/>
                              <a:ext cx="51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112.9pt;height:106.45pt;width:520.25pt;z-index:251660288;mso-width-relative:page;mso-height-relative:page;" coordorigin="1824,3981" coordsize="10405,2129" o:gfxdata="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">
                <o:lock v:ext="edit" aspectratio="f"/>
                <v:rect id="_x0000_s1026" o:spid="_x0000_s1026" o:spt="1" style="position:absolute;left:1855;top:4682;height:1428;width:10374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XX大学 / 本科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XX年XX日-XX年XX日）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               电子商务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管理学、微观经济学、宏观经济学、会计学、统计学、财务管理、经济法、市场营销学、营销策划案例、管理信息系统等</w:t>
                        </w:r>
                      </w:p>
                    </w:txbxContent>
                  </v:textbox>
                </v:rect>
                <v:group id="_x0000_s1026" o:spid="_x0000_s1026" o:spt="203" style="position:absolute;left:1824;top:3981;height:734;width:10386;" coordorigin="1734,4071" coordsize="10386,73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734;top:4071;height:734;width:10386;" coordorigin="1734,4071" coordsize="10386,73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35" o:spid="_x0000_s1026" style="position:absolute;left:2260;top:3724;height:1529;width:476;rotation:5898240f;v-text-anchor:middle;" fillcolor="#4472C4" filled="t" stroked="f" coordsize="476,1529" o:gfxdata="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+JS74A&#10;AADbAAAADwAAAAAAAAABACAAAAAiAAAAZHJzL2Rvd25yZXYueG1sUEsBAhQAFAAAAAgAh07iQDMv&#10;BZ47AAAAOQAAABAAAAAAAAAAAQAgAAAADQEAAGRycy9zaGFwZXhtbC54bWxQSwUGAAAAAAYABgBb&#10;AQAAtwMAAAAA&#10;" path="m238,0l238,0c369,0,476,107,476,238l476,1529,476,1529,0,1529,0,1529,0,238c0,107,107,0,238,0xe">
                      <v:path o:connectlocs="476,764;238,1529;0,764;238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34;top:4071;height:734;width:1033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>Educational background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  <v:roundrect id="_x0000_s1026" o:spid="_x0000_s1026" o:spt="2" style="position:absolute;left:12000;top:4243;height:490;width:120;v-text-anchor:middle;" fillcolor="#4472C4" filled="t" stroked="f" coordsize="21600,21600" arcsize="0.5" o:gfxdata="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spKi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line id="_x0000_s1026" o:spid="_x0000_s1026" o:spt="20" style="position:absolute;left:3174;top:4478;height:0;width:5106;" filled="f" stroked="t" coordsize="21600,21600" o:gfxdata="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rdB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7973695</wp:posOffset>
                </wp:positionV>
                <wp:extent cx="6607175" cy="1072515"/>
                <wp:effectExtent l="0" t="0" r="95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1072515"/>
                          <a:chOff x="1824" y="3981"/>
                          <a:chExt cx="10405" cy="1689"/>
                        </a:xfrm>
                      </wpg:grpSpPr>
                      <wps:wsp>
                        <wps:cNvPr id="55" name="矩形 58"/>
                        <wps:cNvSpPr/>
                        <wps:spPr>
                          <a:xfrm>
                            <a:off x="1855" y="4682"/>
                            <a:ext cx="10374" cy="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工作中有良好的团队意识和独立思考问题的能力，具备较强的抗压能力和责任心，善于问问题，发现问题并总结解决问题的方法，对待工作认真负责，善于主动学习和交流。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56" name="组合 12"/>
                        <wpg:cNvGrpSpPr/>
                        <wpg:grpSpPr>
                          <a:xfrm>
                            <a:off x="1824" y="3981"/>
                            <a:ext cx="10386" cy="734"/>
                            <a:chOff x="1734" y="4071"/>
                            <a:chExt cx="10386" cy="734"/>
                          </a:xfrm>
                        </wpg:grpSpPr>
                        <wpg:grpSp>
                          <wpg:cNvPr id="57" name="组合 6"/>
                          <wpg:cNvGrpSpPr/>
                          <wpg:grpSpPr>
                            <a:xfrm>
                              <a:off x="1734" y="4071"/>
                              <a:ext cx="10386" cy="734"/>
                              <a:chOff x="1734" y="4071"/>
                              <a:chExt cx="10386" cy="734"/>
                            </a:xfrm>
                          </wpg:grpSpPr>
                          <wps:wsp>
                            <wps:cNvPr id="59" name="任意多边形 35"/>
                            <wps:cNvSpPr/>
                            <wps:spPr>
                              <a:xfrm rot="5400000">
                                <a:off x="2260" y="3724"/>
                                <a:ext cx="476" cy="152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文本框 5"/>
                            <wps:cNvSpPr txBox="1"/>
                            <wps:spPr>
                              <a:xfrm>
                                <a:off x="1734" y="4071"/>
                                <a:ext cx="10335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自我评价  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Self evaluation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1" name="圆角矩形 7"/>
                            <wps:cNvSpPr/>
                            <wps:spPr>
                              <a:xfrm>
                                <a:off x="12000" y="4243"/>
                                <a:ext cx="120" cy="4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11"/>
                          <wps:cNvCnPr/>
                          <wps:spPr>
                            <a:xfrm>
                              <a:off x="3174" y="4478"/>
                              <a:ext cx="63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627.85pt;height:84.45pt;width:520.25pt;z-index:251663360;mso-width-relative:page;mso-height-relative:page;" coordorigin="1824,3981" coordsize="10405,1689" o:gfxdata="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4zz2J90AAAAOAQAADwAAAAAAAAABACAAAAAiAAAAZHJzL2Rv&#10;d25yZXYueG1sUEsBAhQAFAAAAAgAh07iQDuYRBvhBAAA8xEAAA4AAAAAAAAAAQAgAAAALAEAAGRy&#10;cy9lMm9Eb2MueG1sUEsFBgAAAAAGAAYAWQEAAH8IAAAAAA==&#10;">
                <o:lock v:ext="edit" aspectratio="f"/>
                <v:rect id="矩形 58" o:spid="_x0000_s1026" o:spt="1" style="position:absolute;left:1855;top:4682;height:988;width:10374;" filled="f" stroked="f" coordsize="21600,21600" o:gfxdata="UEsDBAoAAAAAAIdO4kAAAAAAAAAAAAAAAAAEAAAAZHJzL1BLAwQUAAAACACHTuJAliK+SL4AAADb&#10;AAAADwAAAGRycy9kb3ducmV2LnhtbEWPQWuDQBSE74X+h+UVeil1Tc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K+S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工作中有良好的团队意识和独立思考问题的能力，具备较强的抗压能力和责任心，善于问问题，发现问题并总结解决问题的方法，对待工作认真负责，善于主动学习和交流。</w:t>
                        </w:r>
                      </w:p>
                    </w:txbxContent>
                  </v:textbox>
                </v:rect>
                <v:group id="组合 12" o:spid="_x0000_s1026" o:spt="203" style="position:absolute;left:1824;top:3981;height:734;width:10386;" coordorigin="1734,4071" coordsize="10386,73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1734;top:4071;height:734;width:10386;" coordorigin="1734,4071" coordsize="10386,73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35" o:spid="_x0000_s1026" style="position:absolute;left:2260;top:3724;height:1529;width:476;rotation:5898240f;v-text-anchor:middle;" fillcolor="#4472C4" filled="t" stroked="f" coordsize="476,1529" o:gfxdata="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WbuvQAA&#10;ANsAAAAPAAAAAAAAAAEAIAAAACIAAABkcnMvZG93bnJldi54bWxQSwECFAAUAAAACACHTuJAMy8F&#10;njsAAAA5AAAAEAAAAAAAAAABACAAAAAMAQAAZHJzL3NoYXBleG1sLnhtbFBLBQYAAAAABgAGAFsB&#10;AAC2AwAAAAA=&#10;" path="m238,0l238,0c369,0,476,107,476,238l476,1529,476,1529,0,1529,0,1529,0,238c0,107,107,0,238,0xe">
                      <v:path o:connectlocs="476,764;238,1529;0,764;238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34;top:4071;height:734;width:10335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Self evaluation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roundrect id="圆角矩形 7" o:spid="_x0000_s1026" o:spt="2" style="position:absolute;left:12000;top:4243;height:490;width:120;v-text-anchor:middle;" fillcolor="#4472C4" filled="t" stroked="f" coordsize="21600,21600" arcsize="0.5" o:gfxdata="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IyD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line id="直接连接符 11" o:spid="_x0000_s1026" o:spt="20" style="position:absolute;left:3174;top:4478;height:0;width:6366;" filled="f" stroked="t" coordsize="21600,21600" o:gfxdata="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+ZH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50C23"/>
    <w:rsid w:val="211223BB"/>
    <w:rsid w:val="52650C23"/>
    <w:rsid w:val="5BA006F4"/>
    <w:rsid w:val="689F5BF8"/>
    <w:rsid w:val="68B30149"/>
    <w:rsid w:val="786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%20Tsai\AppData\Roaming\kingsoft\office6\templates\download\4540b49e-0a3f-4862-8180-3e5fe9fe8918\&#24212;&#23626;&#27605;&#19994;&#29983;&#31995;&#32479;&#36816;&#32500;&#24037;&#31243;&#2407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应届毕业生系统运维工程师简历.docx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2021-08-17T01:43:00Z</dcterms:created>
  <dc:creator>camille</dc:creator>
  <cp:lastModifiedBy>曾燕</cp:lastModifiedBy>
  <dcterms:modified xsi:type="dcterms:W3CDTF">2022-02-10T05:18:57Z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87F420F2C4714576B1E1D41F4D4B0015</vt:lpwstr>
  </property>
  <property fmtid="{D5CDD505-2E9C-101B-9397-08002B2CF9AE}" pid="4" name="KSOTemplateUUID">
    <vt:lpwstr>v1.0_mb_VLm5m4VOrH+O/tD1IHEMKw==</vt:lpwstr>
  </property>
</Properties>
</file>