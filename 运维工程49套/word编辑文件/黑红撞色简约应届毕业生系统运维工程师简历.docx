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265430</wp:posOffset>
            </wp:positionV>
            <wp:extent cx="1151255" cy="1304925"/>
            <wp:effectExtent l="0" t="0" r="6985" b="5715"/>
            <wp:wrapNone/>
            <wp:docPr id="5" name="图片 5" descr="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形象照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5043805</wp:posOffset>
                </wp:positionV>
                <wp:extent cx="6386195" cy="292481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2924810"/>
                          <a:chOff x="12377" y="9611"/>
                          <a:chExt cx="10057" cy="4606"/>
                        </a:xfrm>
                      </wpg:grpSpPr>
                      <wps:wsp>
                        <wps:cNvPr id="31" name="矩形 58"/>
                        <wps:cNvSpPr/>
                        <wps:spPr>
                          <a:xfrm>
                            <a:off x="12720" y="10364"/>
                            <a:ext cx="9714" cy="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X系统优化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 rot="0">
                            <a:off x="12377" y="9611"/>
                            <a:ext cx="4684" cy="734"/>
                            <a:chOff x="1740" y="4111"/>
                            <a:chExt cx="4684" cy="734"/>
                          </a:xfrm>
                        </wpg:grpSpPr>
                        <wps:wsp>
                          <wps:cNvPr id="32" name="剪去同侧角的矩形 3"/>
                          <wps:cNvSpPr/>
                          <wps:spPr>
                            <a:xfrm rot="5400000">
                              <a:off x="2230" y="3800"/>
                              <a:ext cx="460" cy="1440"/>
                            </a:xfrm>
                            <a:prstGeom prst="snip2Same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5"/>
                          <wps:cNvSpPr txBox="1"/>
                          <wps:spPr>
                            <a:xfrm>
                              <a:off x="1752" y="4111"/>
                              <a:ext cx="4672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Project 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等腰三角形 6"/>
                          <wps:cNvSpPr/>
                          <wps:spPr>
                            <a:xfrm rot="5400000">
                              <a:off x="3210" y="4460"/>
                              <a:ext cx="210" cy="119"/>
                            </a:xfrm>
                            <a:prstGeom prst="triangle">
                              <a:avLst/>
                            </a:prstGeom>
                            <a:solidFill>
                              <a:srgbClr val="BB46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397.15pt;height:230.3pt;width:502.85pt;z-index:251660288;mso-width-relative:page;mso-height-relative:page;" coordorigin="12377,9611" coordsize="10057,4606" o:gfxdata="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AdJndB3QAAAA0BAAAPAAAAAAAAAAEAIAAAACIAAABk&#10;cnMvZG93bnJldi54bWxQSwECFAAUAAAACACHTuJAZozNXHQEAADEDgAADgAAAAAAAAABACAAAAAs&#10;AQAAZHJzL2Uyb0RvYy54bWxQSwUGAAAAAAYABgBZAQAAEggAAAAA&#10;">
                <o:lock v:ext="edit" aspectratio="f"/>
                <v:rect id="矩形 58" o:spid="_x0000_s1026" o:spt="1" style="position:absolute;left:12720;top:10364;height:3853;width:9714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X系统优化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  <v:group id="_x0000_s1026" o:spid="_x0000_s1026" o:spt="203" style="position:absolute;left:12377;top:9611;height:734;width:4684;" coordorigin="1740,4111" coordsize="4684,7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tHc2KL0AAADb&#10;AAAADwAAAGRycy9kb3ducmV2LnhtbEWPQWsCMRSE7wX/Q3iCt5poQepqFBUKe/Cytod6e2yeu6ub&#10;lyWJuvrrm0Khx2FmvmGW69624kY+NI41TMYKBHHpTMOVhq/Pj9d3ECEiG2wdk4YHBVivBi9LzIy7&#10;c0G3Q6xEgnDIUEMdY5dJGcqaLIax64iTd3LeYkzSV9J4vCe4beVUqZm02HBaqLGjXU3l5XC1Gmbn&#10;vVHfm6N8FtZv+3nuiuM213o0nKgFiEh9/A//tXOj4W0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zYovQAA&#10;ANsAAAAPAAAAAAAAAAEAIAAAACIAAABkcnMvZG93bnJldi54bWxQSwECFAAUAAAACACHTuJAMy8F&#10;njsAAAA5AAAAEAAAAAAAAAABACAAAAAMAQAAZHJzL3NoYXBleG1sLnhtbFBLBQYAAAAABgAGAFsB&#10;AAC2AwAAAAA=&#10;" path="m76,0l383,0,460,76,460,1440,460,1440,0,1440,0,1440,0,76xe">
                    <v:path o:connectlocs="460,720;230,1440;0,720;230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5" o:spid="_x0000_s1026" o:spt="202" type="#_x0000_t202" style="position:absolute;left:1752;top:4111;height:734;width:4672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  <w:t>Project experience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EMg83LcAAADb&#10;AAAADwAAAGRycy9kb3ducmV2LnhtbEVPy6rCMBDdX/AfwghuLpoqIqUaXQg+VoJVdDs0Y1tsJiWJ&#10;Vv/eLASXh/NerF6mEU9yvrasYDxKQBAXVtdcKjifNsMUhA/IGhvLpOBNHlbL3t8CM207PtIzD6WI&#10;IewzVFCF0GZS+qIig35kW+LI3awzGCJ0pdQOuxhuGjlJkpk0WHNsqLCldUXFPX8YBds8dZf/oA/n&#10;h9XrtOh23O6uSg3642QOItAr/MRf914rmMb18U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yDzc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3096260</wp:posOffset>
                </wp:positionV>
                <wp:extent cx="6386195" cy="178308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783080"/>
                          <a:chOff x="12317" y="6501"/>
                          <a:chExt cx="10057" cy="2808"/>
                        </a:xfrm>
                      </wpg:grpSpPr>
                      <wps:wsp>
                        <wps:cNvPr id="23" name="矩形 58"/>
                        <wps:cNvSpPr/>
                        <wps:spPr>
                          <a:xfrm>
                            <a:off x="12660" y="7395"/>
                            <a:ext cx="9714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 rot="0">
                            <a:off x="12317" y="6501"/>
                            <a:ext cx="4434" cy="734"/>
                            <a:chOff x="1740" y="4111"/>
                            <a:chExt cx="4434" cy="734"/>
                          </a:xfrm>
                        </wpg:grpSpPr>
                        <wps:wsp>
                          <wps:cNvPr id="16" name="剪去同侧角的矩形 3"/>
                          <wps:cNvSpPr/>
                          <wps:spPr>
                            <a:xfrm rot="5400000">
                              <a:off x="2230" y="3800"/>
                              <a:ext cx="460" cy="1440"/>
                            </a:xfrm>
                            <a:prstGeom prst="snip2Same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5"/>
                          <wps:cNvSpPr txBox="1"/>
                          <wps:spPr>
                            <a:xfrm>
                              <a:off x="1752" y="4111"/>
                              <a:ext cx="4422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工作经历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Work 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等腰三角形 6"/>
                          <wps:cNvSpPr/>
                          <wps:spPr>
                            <a:xfrm rot="5400000">
                              <a:off x="3210" y="4460"/>
                              <a:ext cx="210" cy="119"/>
                            </a:xfrm>
                            <a:prstGeom prst="triangle">
                              <a:avLst/>
                            </a:prstGeom>
                            <a:solidFill>
                              <a:srgbClr val="BB46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243.8pt;height:140.4pt;width:502.85pt;z-index:251660288;mso-width-relative:page;mso-height-relative:page;" coordorigin="12317,6501" coordsize="10057,2808" o:gfxdata="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EyzXLdAAAADAEAAA8AAAAAAAAAAQAgAAAAIgAAAGRycy9kb3ducmV2&#10;LnhtbFBLAQIUABQAAAAIAIdO4kB9cdiwagQAAMMOAAAOAAAAAAAAAAEAIAAAACwBAABkcnMvZTJv&#10;RG9jLnhtbFBLBQYAAAAABgAGAFkBAAAICAAAAAA=&#10;">
                <o:lock v:ext="edit" aspectratio="f"/>
                <v:rect id="矩形 58" o:spid="_x0000_s1026" o:spt="1" style="position:absolute;left:12660;top:7395;height:1914;width:9714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2317;top:6501;height:734;width:4434;" coordorigin="1740,4111" coordsize="4434,73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gPlsS7sAAADb&#10;AAAADwAAAGRycy9kb3ducmV2LnhtbEVPPW/CMBDdK/EfrENiKzYdojZgECAhZWAJ7QDbKT6SQHyO&#10;bBfS/voaCanbPb3PW6wG24kb+dA61jCbKhDElTMt1xq+Pnev7yBCRDbYOSYNPxRgtRy9LDA37s4l&#10;3Q6xFimEQ44amhj7XMpQNWQxTF1PnLiz8xZjgr6WxuM9hdtOvimVSYstp4YGe9o2VF0P31ZDdtkb&#10;dVyf5G9p/Wb4KFx52hRaT8YzNQcRaYj/4qe7MGl+Bo9f0g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lsS7sAAADb&#10;AAAADwAAAAAAAAABACAAAAAiAAAAZHJzL2Rvd25yZXYueG1sUEsBAhQAFAAAAAgAh07iQDMvBZ47&#10;AAAAOQAAABAAAAAAAAAAAQAgAAAACgEAAGRycy9zaGFwZXhtbC54bWxQSwUGAAAAAAYABgBbAQAA&#10;tAMAAAAA&#10;" path="m76,0l383,0,460,76,460,1440,460,1440,0,1440,0,1440,0,76xe">
                    <v:path o:connectlocs="460,720;230,1440;0,720;230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5" o:spid="_x0000_s1026" o:spt="202" type="#_x0000_t202" style="position:absolute;left:1752;top:4111;height:734;width:4422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工作经历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  <w:t xml:space="preserve"> Work experience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UonikLwAAADb&#10;AAAADwAAAGRycy9kb3ducmV2LnhtbEWPQWuDQBSE74X+h+UVeil1jYcg1tVDILWnQmxIrw/3VSXu&#10;W9ldY/rvu4FAj8PMfMOU9dVM4kLOj5YVbJIUBHFn9ci9guPX/jUH4QOyxskyKfglD3X1+FBioe3K&#10;B7q0oRcRwr5ABUMIcyGl7wYy6BM7E0fvxzqDIUrXS+1wjXAzySxNt9LgyHFhwJl2A3XndjEK3tvc&#10;nV6C/jwuVu/ybm14br6Ven7apG8gAl3Df/je/tAKsgxuX+IPk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4pC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1516380</wp:posOffset>
                </wp:positionV>
                <wp:extent cx="6386195" cy="141541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415415"/>
                          <a:chOff x="12628" y="4111"/>
                          <a:chExt cx="10057" cy="2229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12971" y="4912"/>
                            <a:ext cx="971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12628" y="4111"/>
                            <a:ext cx="5433" cy="734"/>
                            <a:chOff x="1740" y="4111"/>
                            <a:chExt cx="5433" cy="734"/>
                          </a:xfrm>
                        </wpg:grpSpPr>
                        <wps:wsp>
                          <wps:cNvPr id="3" name="剪去同侧角的矩形 3"/>
                          <wps:cNvSpPr/>
                          <wps:spPr>
                            <a:xfrm rot="5400000">
                              <a:off x="2230" y="3800"/>
                              <a:ext cx="460" cy="1440"/>
                            </a:xfrm>
                            <a:prstGeom prst="snip2Same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5"/>
                          <wps:cNvSpPr txBox="1"/>
                          <wps:spPr>
                            <a:xfrm>
                              <a:off x="1752" y="4111"/>
                              <a:ext cx="5421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67ABD9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  <w:t>Educational background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6AAA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" name="等腰三角形 6"/>
                          <wps:cNvSpPr/>
                          <wps:spPr>
                            <a:xfrm rot="5400000">
                              <a:off x="3210" y="4460"/>
                              <a:ext cx="210" cy="119"/>
                            </a:xfrm>
                            <a:prstGeom prst="triangle">
                              <a:avLst/>
                            </a:prstGeom>
                            <a:solidFill>
                              <a:srgbClr val="BB46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119.4pt;height:111.45pt;width:502.85pt;z-index:251661312;mso-width-relative:page;mso-height-relative:page;" coordorigin="12628,4111" coordsize="10057,2229" o:gfxdata="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JgKO0bdAAAADAEAAA8AAAAAAAAAAQAgAAAAIgAAAGRycy9kb3ducmV2Lnht&#10;bFBLAQIUABQAAAAIAIdO4kA3TBh+ZwQAALkOAAAOAAAAAAAAAAEAIAAAACwBAABkcnMvZTJvRG9j&#10;LnhtbFBLBQYAAAAABgAGAFkBAAAFCAAAAAA=&#10;">
                <o:lock v:ext="edit" aspectratio="f"/>
                <v:rect id="_x0000_s1026" o:spid="_x0000_s1026" o:spt="1" style="position:absolute;left:12971;top:4912;height:1428;width:971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  <v:group id="_x0000_s1026" o:spid="_x0000_s1026" o:spt="203" style="position:absolute;left:12628;top:4111;height:734;width:5433;" coordorigin="1740,4111" coordsize="5433,73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2230;top:3800;height:1440;width:460;rotation:5898240f;v-text-anchor:middle;" fillcolor="#404040 [2429]" filled="t" stroked="f" coordsize="460,1440" o:gfxdata="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hz1+8AAAA&#10;2gAAAA8AAAAAAAAAAQAgAAAAIgAAAGRycy9kb3ducmV2LnhtbFBLAQIUABQAAAAIAIdO4kAzLwWe&#10;OwAAADkAAAAQAAAAAAAAAAEAIAAAAAsBAABkcnMvc2hhcGV4bWwueG1sUEsFBgAAAAAGAAYAWwEA&#10;ALUDAAAAAA==&#10;" path="m76,0l383,0,460,76,460,1440,460,1440,0,1440,0,1440,0,76xe">
                    <v:path o:connectlocs="460,720;230,1440;0,720;230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5" o:spid="_x0000_s1026" o:spt="202" type="#_x0000_t202" style="position:absolute;left:1752;top:4111;height:734;width:5421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67ABD9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  <w:t>Educational background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6AAA4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5zOSNbkAAADa&#10;AAAADwAAAGRycy9kb3ducmV2LnhtbEWPQYvCMBSE74L/ITzBi6ypHqTURg/CqifBKnp9NG/bss1L&#10;SaLVf28EweMwM98w+fphWnEn5xvLCmbTBARxaXXDlYLz6fcnBeEDssbWMil4kof1ajjIMdO25yPd&#10;i1CJCGGfoYI6hC6T0pc1GfRT2xFH7886gyFKV0ntsI9w08p5kiykwYbjQo0dbWoq/4ubUbAtUneZ&#10;BH0436zepGW/4253VWo8miVLEIEe4Rv+tPdawQLeV+IN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zkjW5AAAA2g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8132445</wp:posOffset>
                </wp:positionV>
                <wp:extent cx="6386195" cy="110807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108075"/>
                          <a:chOff x="12407" y="14531"/>
                          <a:chExt cx="10057" cy="1745"/>
                        </a:xfrm>
                      </wpg:grpSpPr>
                      <wps:wsp>
                        <wps:cNvPr id="38" name="矩形 58"/>
                        <wps:cNvSpPr/>
                        <wps:spPr>
                          <a:xfrm>
                            <a:off x="12750" y="15272"/>
                            <a:ext cx="9714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 rot="0">
                            <a:off x="12407" y="14531"/>
                            <a:ext cx="4051" cy="734"/>
                            <a:chOff x="1740" y="4111"/>
                            <a:chExt cx="4051" cy="734"/>
                          </a:xfrm>
                        </wpg:grpSpPr>
                        <wps:wsp>
                          <wps:cNvPr id="46" name="剪去同侧角的矩形 3"/>
                          <wps:cNvSpPr/>
                          <wps:spPr>
                            <a:xfrm rot="5400000">
                              <a:off x="2230" y="3800"/>
                              <a:ext cx="460" cy="1440"/>
                            </a:xfrm>
                            <a:prstGeom prst="snip2Same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文本框 5"/>
                          <wps:cNvSpPr txBox="1"/>
                          <wps:spPr>
                            <a:xfrm>
                              <a:off x="1752" y="4111"/>
                              <a:ext cx="4039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自我评价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BB462A"/>
                                    <w:sz w:val="28"/>
                                    <w:szCs w:val="28"/>
                                    <w:lang w:val="en-US" w:eastAsia="zh-CN"/>
                                  </w:rPr>
                                  <w:t>Self evaluation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8" name="等腰三角形 6"/>
                          <wps:cNvSpPr/>
                          <wps:spPr>
                            <a:xfrm rot="5400000">
                              <a:off x="3210" y="4460"/>
                              <a:ext cx="210" cy="119"/>
                            </a:xfrm>
                            <a:prstGeom prst="triangle">
                              <a:avLst/>
                            </a:prstGeom>
                            <a:solidFill>
                              <a:srgbClr val="BB46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640.35pt;height:87.25pt;width:502.85pt;z-index:251661312;mso-width-relative:page;mso-height-relative:page;" coordorigin="12407,14531" coordsize="10057,1745" o:gfxdata="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KVsbYTdAAAADgEAAA8AAAAAAAAAAQAgAAAA&#10;IgAAAGRycy9kb3ducmV2LnhtbFBLAQIUABQAAAAIAIdO4kDA2OAQeQQAAMYOAAAOAAAAAAAAAAEA&#10;IAAAACwBAABkcnMvZTJvRG9jLnhtbFBLBQYAAAAABgAGAFkBAAAXCAAAAAA=&#10;">
                <o:lock v:ext="edit" aspectratio="f"/>
                <v:rect id="矩形 58" o:spid="_x0000_s1026" o:spt="1" style="position:absolute;left:12750;top:15272;height:1004;width:9714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group id="_x0000_s1026" o:spid="_x0000_s1026" o:spt="203" style="position:absolute;left:12407;top:14531;height:734;width:4051;" coordorigin="1740,4111" coordsize="4051,73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剪去同侧角的矩形 3" o:spid="_x0000_s1026" style="position:absolute;left:2230;top:3800;height:1440;width:460;rotation:5898240f;v-text-anchor:middle;" fillcolor="#404040 [2429]" filled="t" stroked="f" coordsize="460,1440" o:gfxdata="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pDVr4A&#10;AADbAAAADwAAAAAAAAABACAAAAAiAAAAZHJzL2Rvd25yZXYueG1sUEsBAhQAFAAAAAgAh07iQDMv&#10;BZ47AAAAOQAAABAAAAAAAAAAAQAgAAAADQEAAGRycy9zaGFwZXhtbC54bWxQSwUGAAAAAAYABgBb&#10;AQAAtwMAAAAA&#10;" path="m76,0l383,0,460,76,460,1440,460,1440,0,1440,0,1440,0,76xe">
                    <v:path o:connectlocs="460,720;230,1440;0,720;230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5" o:spid="_x0000_s1026" o:spt="202" type="#_x0000_t202" style="position:absolute;left:1752;top:4111;height:734;width:403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自我评价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BB462A"/>
                              <w:sz w:val="28"/>
                              <w:szCs w:val="28"/>
                              <w:lang w:val="en-US" w:eastAsia="zh-CN"/>
                            </w:rPr>
                            <w:t>Self evaluation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等腰三角形 6" o:spid="_x0000_s1026" o:spt="5" type="#_x0000_t5" style="position:absolute;left:3210;top:4460;height:119;width:210;rotation:5898240f;v-text-anchor:middle;" fillcolor="#BB462A" filled="t" stroked="f" coordsize="21600,21600" o:gfxdata="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vjDa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5318760</wp:posOffset>
                </wp:positionV>
                <wp:extent cx="35026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26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40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35pt;margin-top:418.8pt;height:0pt;width:275.8pt;z-index:251669504;mso-width-relative:page;mso-height-relative:page;" filled="f" stroked="t" coordsize="21600,21600" o:gfxdata="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r4wd9cA&#10;AAALAQAADwAAAAAAAAABACAAAAAiAAAAZHJzL2Rvd25yZXYueG1sUEsBAhQAFAAAAAgAh07iQA52&#10;RfTnAQAAsQMAAA4AAAAAAAAAAQAgAAAAJgEAAGRycy9lMm9Eb2MueG1sUEsFBgAAAAAGAAYAWQEA&#10;AH8FAAAAAA==&#10;">
                <v:fill on="f" focussize="0,0"/>
                <v:stroke weight="0.5pt" color="#C1402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3361055</wp:posOffset>
                </wp:positionV>
                <wp:extent cx="35560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40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15pt;margin-top:264.65pt;height:0pt;width:280pt;z-index:251668480;mso-width-relative:page;mso-height-relative:page;" filled="f" stroked="t" coordsize="21600,21600" o:gfxdata="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9QJt1gAA&#10;AAsBAAAPAAAAAAAAAAEAIAAAACIAAABkcnMvZG93bnJldi54bWxQSwECFAAUAAAACACHTuJAqaot&#10;CucBAACxAwAADgAAAAAAAAABACAAAAAlAQAAZHJzL2Uyb0RvYy54bWxQSwUGAAAAAAYABgBZAQAA&#10;fgUAAAAA&#10;">
                <v:fill on="f" focussize="0,0"/>
                <v:stroke weight="0.5pt" color="#C1402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8387715</wp:posOffset>
                </wp:positionV>
                <wp:extent cx="392620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40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pt;margin-top:660.45pt;height:0pt;width:309.15pt;z-index:251670528;mso-width-relative:page;mso-height-relative:page;" filled="f" stroked="t" coordsize="21600,21600" o:gfxdata="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SVC&#10;y9cAAAANAQAADwAAAAAAAAABACAAAAAiAAAAZHJzL2Rvd25yZXYueG1sUEsBAhQAFAAAAAgAh07i&#10;QG/cFUPqAQAAswMAAA4AAAAAAAAAAQAgAAAAJgEAAGRycy9lMm9Eb2MueG1sUEsFBgAAAAAGAAYA&#10;WQEAAIIFAAAAAA==&#10;">
                <v:fill on="f" focussize="0,0"/>
                <v:stroke weight="0.5pt" color="#C1402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1795145</wp:posOffset>
                </wp:positionV>
                <wp:extent cx="302641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9995" y="2709545"/>
                          <a:ext cx="3026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40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85pt;margin-top:141.35pt;height:0pt;width:238.3pt;z-index:251667456;mso-width-relative:page;mso-height-relative:page;" filled="f" stroked="t" coordsize="21600,21600" o:gfxdata="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CcMBtcAAAALAQAADwAAAAAAAAABACAAAAAiAAAAZHJzL2Rvd25yZXYueG1sUEsB&#10;AhQAFAAAAAgAh07iQPXK+rz2AQAAvQMAAA4AAAAAAAAAAQAgAAAAJgEAAGRycy9lMm9Eb2MueG1s&#10;UEsFBgAAAAAGAAYAWQEAAI4FAAAAAA==&#10;">
                <v:fill on="f" focussize="0,0"/>
                <v:stroke weight="0.5pt" color="#C1402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673735</wp:posOffset>
                </wp:positionV>
                <wp:extent cx="4368800" cy="6426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XX年XX日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88-XXXX-XXXX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5pt;margin-top:53.05pt;height:50.6pt;width:344pt;z-index:251659264;mso-width-relative:page;mso-height-relative:page;" filled="f" stroked="f" coordsize="21600,21600" o:gfxdata="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gitNtsAAAALAQAADwAAAAAAAAABACAAAAAiAAAA&#10;ZHJzL2Rvd25yZXYueG1sUEsBAhQAFAAAAAgAh07iQKHO2W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XX年XX日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88-XXXX-XXXX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-128270</wp:posOffset>
                </wp:positionV>
                <wp:extent cx="586740" cy="179705"/>
                <wp:effectExtent l="0" t="0" r="10160" b="10795"/>
                <wp:wrapNone/>
                <wp:docPr id="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" y="786130"/>
                          <a:ext cx="586740" cy="179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93.6pt;margin-top:-10.1pt;height:14.15pt;width:46.2pt;z-index:251663360;v-text-anchor:middle;mso-width-relative:page;mso-height-relative:page;" fillcolor="#404040 [2429]" filled="t" stroked="f" coordsize="21600,21600" o:gfxdata="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FEIw/1wAAAAoB&#10;AAAPAAAAAAAAAAEAIAAAACIAAABkcnMvZG93bnJldi54bWxQSwECFAAUAAAACACHTuJAONPVHI4C&#10;AAANBQAADgAAAAAAAAABACAAAAAm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76200</wp:posOffset>
                </wp:positionV>
                <wp:extent cx="5862320" cy="28575"/>
                <wp:effectExtent l="0" t="0" r="5080" b="95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898650" y="990600"/>
                          <a:ext cx="5862320" cy="28575"/>
                        </a:xfrm>
                        <a:prstGeom prst="rect">
                          <a:avLst/>
                        </a:prstGeom>
                        <a:solidFill>
                          <a:srgbClr val="C140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59.5pt;margin-top:6pt;height:2.25pt;width:461.6pt;z-index:251666432;v-text-anchor:middle;mso-width-relative:page;mso-height-relative:page;" fillcolor="#C14027" filled="t" stroked="f" coordsize="21600,21600" o:gfxdata="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8SUUzVAAAACgEAAA8AAAAAAAAAAQAgAAAA&#10;IgAAAGRycy9kb3ducmV2LnhtbFBLAQIUABQAAAAIAIdO4kCmfxYFgAIAAOM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-1093470</wp:posOffset>
                </wp:positionH>
                <wp:positionV relativeFrom="paragraph">
                  <wp:posOffset>76200</wp:posOffset>
                </wp:positionV>
                <wp:extent cx="491490" cy="28575"/>
                <wp:effectExtent l="0" t="0" r="3810" b="952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9530" y="990600"/>
                          <a:ext cx="491490" cy="28575"/>
                        </a:xfrm>
                        <a:prstGeom prst="rect">
                          <a:avLst/>
                        </a:prstGeom>
                        <a:solidFill>
                          <a:srgbClr val="C140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86.1pt;margin-top:6pt;height:2.25pt;width:38.7pt;z-index:251665408;v-text-anchor:middle;mso-width-relative:page;mso-height-relative:page;" fillcolor="#C14027" filled="t" stroked="f" coordsize="21600,21600" o:gfxdata="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9BE1C2AAAAAoBAAAPAAAAAAAAAAEAIAAAACIA&#10;AABkcnMvZG93bnJldi54bWxQSwECFAAUAAAACACHTuJAiDpimHsCAADgBAAADgAAAAAAAAABACAA&#10;AAAn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-128270</wp:posOffset>
                </wp:positionV>
                <wp:extent cx="5862320" cy="179705"/>
                <wp:effectExtent l="0" t="0" r="5080" b="107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8650" y="786130"/>
                          <a:ext cx="5862320" cy="179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5pt;margin-top:-10.1pt;height:14.15pt;width:461.6pt;z-index:251664384;v-text-anchor:middle;mso-width-relative:page;mso-height-relative:page;" fillcolor="#404040 [2429]" filled="t" stroked="f" coordsize="21600,21600" o:gfxdata="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SQrx1gAA&#10;AAoBAAAPAAAAAAAAAAEAIAAAACIAAABkcnMvZG93bnJldi54bWxQSwECFAAUAAAACACHTuJAFylX&#10;4pICAAARBQAADgAAAAAAAAABACAAAAAl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-404495</wp:posOffset>
                </wp:positionV>
                <wp:extent cx="2317115" cy="1152525"/>
                <wp:effectExtent l="0" t="0" r="0" b="0"/>
                <wp:wrapNone/>
                <wp:docPr id="1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8640" y="509905"/>
                          <a:ext cx="2317115" cy="1152525"/>
                          <a:chOff x="11286" y="835"/>
                          <a:chExt cx="3359" cy="1815"/>
                        </a:xfrm>
                      </wpg:grpSpPr>
                      <wps:wsp>
                        <wps:cNvPr id="18" name="文本框 6"/>
                        <wps:cNvSpPr txBox="1"/>
                        <wps:spPr>
                          <a:xfrm>
                            <a:off x="11372" y="835"/>
                            <a:ext cx="1850" cy="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11286" y="1798"/>
                            <a:ext cx="3359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BE4327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BE4327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求职意向：系统运维工程师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6.8pt;margin-top:-31.85pt;height:90.75pt;width:182.45pt;z-index:251662336;mso-width-relative:page;mso-height-relative:page;" coordorigin="11286,835" coordsize="3359,1815" o:gfxdata="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/2PbZdsAAAALAQAADwAAAAAAAAABACAA&#10;AAAiAAAAZHJzL2Rvd25yZXYueG1sUEsBAhQAFAAAAAgAh07iQFREA6PuAgAANggAAA4AAAAAAAAA&#10;AQAgAAAAKgEAAGRycy9lMm9Eb2MueG1sUEsFBgAAAAAGAAYAWQEAAIoGAAAAAA==&#10;">
                <o:lock v:ext="edit" aspectratio="f"/>
                <v:shape id="文本框 6" o:spid="_x0000_s1026" o:spt="202" type="#_x0000_t202" style="position:absolute;left:11372;top:835;height:881;width:18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1286;top:1798;height:852;width:335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BE4327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BE4327"/>
                            <w:sz w:val="28"/>
                            <w:szCs w:val="28"/>
                            <w:lang w:val="en-US" w:eastAsia="zh-CN"/>
                          </w:rPr>
                          <w:t>求职意向：系统运维工程师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B6230"/>
    <w:rsid w:val="10B318BF"/>
    <w:rsid w:val="211223BB"/>
    <w:rsid w:val="400C33E5"/>
    <w:rsid w:val="457B6230"/>
    <w:rsid w:val="5BA006F4"/>
    <w:rsid w:val="689F5BF8"/>
    <w:rsid w:val="72903B4F"/>
    <w:rsid w:val="786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cc01a8a7-cf2a-4e82-946b-1c99d82c2cf0\&#40657;&#32418;&#25758;&#33394;&#31616;&#32422;&#24212;&#23626;&#27605;&#19994;&#29983;&#31995;&#32479;&#36816;&#32500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黑红撞色简约应届毕业生系统运维工程师简历.docx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2021-06-30T06:38:00Z</dcterms:created>
  <dc:creator>camille</dc:creator>
  <cp:lastModifiedBy>曾燕</cp:lastModifiedBy>
  <dcterms:modified xsi:type="dcterms:W3CDTF">2022-02-10T05:07:42Z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04755E11414F4523928503A64D2A9011</vt:lpwstr>
  </property>
  <property fmtid="{D5CDD505-2E9C-101B-9397-08002B2CF9AE}" pid="4" name="KSOTemplateUUID">
    <vt:lpwstr>v1.0_mb_fHFCpiDk4G4oNlW4nucKnA==</vt:lpwstr>
  </property>
</Properties>
</file>