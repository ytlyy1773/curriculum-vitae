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-986155</wp:posOffset>
            </wp:positionV>
            <wp:extent cx="7574915" cy="10726420"/>
            <wp:effectExtent l="0" t="0" r="6985" b="508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107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5534025</wp:posOffset>
                </wp:positionV>
                <wp:extent cx="3048000" cy="1809750"/>
                <wp:effectExtent l="6350" t="6350" r="63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730" y="6630670"/>
                          <a:ext cx="30480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CECE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9pt;margin-top:435.75pt;height:142.5pt;width:240pt;z-index:251664384;v-text-anchor:middle;mso-width-relative:page;mso-height-relative:page;" filled="f" stroked="t" coordsize="21600,21600" o:gfxdata="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eA6aHYAAAADAEAAA8AAAAAAAAAAQAgAAAAIgAAAGRy&#10;cy9kb3ducmV2LnhtbFBLAQIUABQAAAAIAIdO4kC8c+fhdwIAANoEAAAOAAAAAAAAAAEAIAAAACcB&#10;AABkcnMvZTJvRG9jLnhtbFBLBQYAAAAABgAGAFkBAAAQBgAAAAA=&#10;">
                <v:fill on="f" focussize="0,0"/>
                <v:stroke weight="1pt" color="#ECECE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1589405</wp:posOffset>
                </wp:positionV>
                <wp:extent cx="5309870" cy="201422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870" cy="2014220"/>
                          <a:chOff x="7316" y="4730"/>
                          <a:chExt cx="8362" cy="3172"/>
                        </a:xfrm>
                      </wpg:grpSpPr>
                      <wps:wsp>
                        <wps:cNvPr id="6" name="矩形 31"/>
                        <wps:cNvSpPr/>
                        <wps:spPr>
                          <a:xfrm>
                            <a:off x="8820" y="4730"/>
                            <a:ext cx="5403" cy="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Theme="minorAscii" w:hAnsiTheme="minorEastAsia" w:eastAsia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rsonal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Theme="minorAscii" w:hAnsi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316" y="5015"/>
                            <a:ext cx="8362" cy="288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color w:val="06347E"/>
                                  <w:sz w:val="192"/>
                                  <w:szCs w:val="19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6347E"/>
                                  <w:sz w:val="192"/>
                                  <w:szCs w:val="192"/>
                                  <w:lang w:val="en-US" w:eastAsia="zh-CN"/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45pt;margin-top:125.15pt;height:158.6pt;width:418.1pt;z-index:251663360;mso-width-relative:page;mso-height-relative:page;" coordorigin="7316,4730" coordsize="8362,3172" o:gfxdata="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GXK/Q3aAAAACgEAAA8AAAAAAAAA&#10;AQAgAAAAIgAAAGRycy9kb3ducmV2LnhtbFBLAQIUABQAAAAIAIdO4kB9RGUm8wIAAPUGAAAOAAAA&#10;AAAAAAEAIAAAACkBAABkcnMvZTJvRG9jLnhtbFBLBQYAAAAABgAGAFkBAACOBgAAAAA=&#10;">
                <o:lock v:ext="edit" aspectratio="f"/>
                <v:rect id="矩形 31" o:spid="_x0000_s1026" o:spt="1" style="position:absolute;left:8820;top:4730;height:1080;width:5403;mso-wrap-style:none;" filled="f" stroked="f" coordsize="21600,21600" o:gfxdata="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tWV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default" w:asciiTheme="minorAscii" w:hAnsiTheme="minorEastAsia" w:eastAsia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Ascii" w:hAnsi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</w:rPr>
                          <w:t>e</w:t>
                        </w:r>
                        <w:r>
                          <w:rPr>
                            <w:rFonts w:hint="eastAsia" w:asciiTheme="minorAscii" w:hAnsi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rsonal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hint="eastAsia" w:asciiTheme="minorAscii" w:hAnsi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Resume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7316;top:5015;height:2887;width:8362;" filled="f" stroked="f" coordsize="21600,21600" o:gfxdata="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WXVy&#10;wAAAANo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color w:val="06347E"/>
                            <w:sz w:val="192"/>
                            <w:szCs w:val="19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6347E"/>
                            <w:sz w:val="192"/>
                            <w:szCs w:val="192"/>
                            <w:lang w:val="en-US" w:eastAsia="zh-CN"/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9658985</wp:posOffset>
                </wp:positionV>
                <wp:extent cx="7889240" cy="11175365"/>
                <wp:effectExtent l="0" t="0" r="10160" b="63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3835" y="10771505"/>
                          <a:ext cx="7889240" cy="11175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05pt;margin-top:760.55pt;height:879.95pt;width:621.2pt;z-index:251665408;v-text-anchor:middle;mso-width-relative:page;mso-height-relative:page;" fillcolor="#FFFFFF [3212]" filled="t" stroked="f" coordsize="21600,21600" o:gfxdata="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mNf6twAAAAPAQAADwAAAAAAAAABACAA&#10;AAAiAAAAZHJzL2Rvd25yZXYueG1sUEsBAhQAFAAAAAgAh07iQDHH/dh7AgAA3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5776595</wp:posOffset>
                </wp:positionV>
                <wp:extent cx="2474595" cy="13823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5295" y="7569200"/>
                          <a:ext cx="2474595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188-XXXX-8888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pt;margin-top:454.85pt;height:108.85pt;width:194.85pt;z-index:251661312;mso-width-relative:page;mso-height-relative:page;" filled="f" stroked="f" coordsize="21600,21600" o:gfxdata="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skVxrcAAAADAEAAA8AAAAA&#10;AAAAAQAgAAAAIgAAAGRycy9kb3ducmV2LnhtbFBLAQIUABQAAAAIAIdO4kD6U2tHSQIAAHU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188-XXXX-8888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-925830</wp:posOffset>
            </wp:positionV>
            <wp:extent cx="7603490" cy="10734040"/>
            <wp:effectExtent l="0" t="0" r="3810" b="10160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3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102870</wp:posOffset>
                </wp:positionV>
                <wp:extent cx="5233670" cy="179197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670" cy="1791970"/>
                          <a:chOff x="16441" y="1735"/>
                          <a:chExt cx="8242" cy="2822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18571" y="2614"/>
                            <a:ext cx="3982" cy="19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6347E"/>
                                  <w:sz w:val="96"/>
                                  <w:szCs w:val="16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6347E"/>
                                  <w:sz w:val="96"/>
                                  <w:szCs w:val="160"/>
                                  <w:lang w:eastAsia="zh-CN"/>
                                </w:rPr>
                                <w:t>自荐信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06347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矩形 31"/>
                        <wps:cNvSpPr/>
                        <wps:spPr>
                          <a:xfrm>
                            <a:off x="16441" y="1735"/>
                            <a:ext cx="8242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Ascii" w:hAnsiTheme="minorEastAsia" w:eastAsia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0975A6"/>
                                  <w:kern w:val="24"/>
                                  <w:sz w:val="96"/>
                                  <w:szCs w:val="96"/>
                                </w:rPr>
                                <w:t>L</w:t>
                              </w:r>
                              <w:r>
                                <w:rPr>
                                  <w:rFonts w:hint="eastAsia" w:asciiTheme="minorAscii" w:hAnsiTheme="minorEastAsia" w:eastAsiaTheme="minorEastAsia"/>
                                  <w:b/>
                                  <w:color w:val="0975A6"/>
                                  <w:kern w:val="24"/>
                                  <w:sz w:val="72"/>
                                  <w:szCs w:val="72"/>
                                </w:rPr>
                                <w:t>etter of recommendation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2pt;margin-top:8.1pt;height:141.1pt;width:412.1pt;z-index:251660288;mso-width-relative:page;mso-height-relative:page;" coordorigin="16441,1735" coordsize="8242,2822" o:gfxdata="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18cUrZAAAACAEAAA8A&#10;AAAAAAAAAQAgAAAAIgAAAGRycy9kb3ducmV2LnhtbFBLAQIUABQAAAAIAIdO4kBtXSex+gIAAAYH&#10;AAAOAAAAAAAAAAEAIAAAACgBAABkcnMvZTJvRG9jLnhtbFBLBQYAAAAABgAGAFkBAACUBgAAAAA=&#10;">
                <o:lock v:ext="edit" aspectratio="f"/>
                <v:shape id="_x0000_s1026" o:spid="_x0000_s1026" o:spt="202" type="#_x0000_t202" style="position:absolute;left:18571;top:2614;height:1943;width:3982;" filled="f" stroked="f" coordsize="21600,21600" o:gfxdata="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AhaO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6347E"/>
                            <w:sz w:val="96"/>
                            <w:szCs w:val="16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6347E"/>
                            <w:sz w:val="96"/>
                            <w:szCs w:val="160"/>
                            <w:lang w:eastAsia="zh-CN"/>
                          </w:rPr>
                          <w:t>自荐信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color w:val="06347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31" o:spid="_x0000_s1026" o:spt="1" style="position:absolute;left:16441;top:1735;height:1392;width:8242;mso-wrap-style:none;" filled="f" stroked="f" coordsize="21600,21600" o:gfxdata="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Um9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asciiTheme="minorAscii" w:hAnsiTheme="minorEastAsia" w:eastAsia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0975A6"/>
                            <w:kern w:val="24"/>
                            <w:sz w:val="96"/>
                            <w:szCs w:val="96"/>
                          </w:rPr>
                          <w:t>L</w:t>
                        </w:r>
                        <w:r>
                          <w:rPr>
                            <w:rFonts w:hint="eastAsia" w:asciiTheme="minorAscii" w:hAnsiTheme="minorEastAsia" w:eastAsiaTheme="minorEastAsia"/>
                            <w:b/>
                            <w:color w:val="0975A6"/>
                            <w:kern w:val="24"/>
                            <w:sz w:val="72"/>
                            <w:szCs w:val="72"/>
                          </w:rPr>
                          <w:t>etter of recommendation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1692275</wp:posOffset>
                </wp:positionV>
                <wp:extent cx="6143625" cy="6936740"/>
                <wp:effectExtent l="6350" t="6350" r="9525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93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ECE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55pt;margin-top:133.25pt;height:546.2pt;width:483.75pt;z-index:-251648000;v-text-anchor:middle;mso-width-relative:page;mso-height-relative:page;" fillcolor="#FFFFFF [3212]" filled="t" stroked="t" coordsize="21600,21600" o:gfxdata="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P2Q3PcAAAADAEAAA8AAAAAAAAAAQAgAAAAIgAA&#10;AGRycy9kb3ducmV2LnhtbFBLAQIUABQAAAAIAIdO4kAMSYKSdgIAAPcEAAAOAAAAAAAAAAEAIAAA&#10;ACsBAABkcnMvZTJvRG9jLnhtbFBLBQYAAAAABgAGAFkBAAATBgAAAAA=&#10;">
                <v:fill on="t" focussize="0,0"/>
                <v:stroke weight="1pt" color="#ECECE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1941195</wp:posOffset>
                </wp:positionV>
                <wp:extent cx="5628005" cy="6438900"/>
                <wp:effectExtent l="0" t="0" r="0" b="0"/>
                <wp:wrapNone/>
                <wp:docPr id="5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643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公司领导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非常感谢您在百忙之中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抽空阅读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我的自荐书。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XX大学XX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毕业生稻小壳。在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各种社会实践，提高了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的综合素质，我获得了宝贵的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经验，并在实习中取得优异成绩。这些都为我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进入职场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打下了坚实的基础。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firstLine="4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我是一个有比较强的适应能力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希望通过我的这封自荐信，能使您对我有一个更全面深入的了解。我愿意以极大的热情与责任心投入到工作中，您的选择是我的期望!期待你的回复。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20XX年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14.25pt;margin-top:152.85pt;height:507pt;width:443.15pt;z-index:251659264;mso-width-relative:page;mso-height-relative:page;" filled="f" stroked="f" coordsize="21600,21600" o:gfxdata="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Q/rz7cAAAADAEAAA8AAAAAAAAAAQAgAAAA&#10;IgAAAGRycy9kb3ducmV2LnhtbFBLAQIUABQAAAAIAIdO4kDkKLFV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公司领导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非常感谢您在百忙之中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抽空阅读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我的自荐书。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XX大学XX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毕业生稻小壳。在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大学的四年时光里，我抓紧时间，刻苦学习，以优异的成绩完成了基础理论课的学习。在学好专业课的同时，我也注重综合知识和综合技能的培养与提高，此外，我还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各种社会实践，提高了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的综合素质，我获得了宝贵的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经验，并在实习中取得优异成绩。这些都为我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进入职场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打下了坚实的基础。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firstLine="42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我是一个有比较强的适应能力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希望通过我的这封自荐信，能使您对我有一个更全面深入的了解。我愿意以极大的热情与责任心投入到工作中，您的选择是我的期望!期待你的回复。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20XX年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4665980</wp:posOffset>
            </wp:positionH>
            <wp:positionV relativeFrom="paragraph">
              <wp:posOffset>-132080</wp:posOffset>
            </wp:positionV>
            <wp:extent cx="1094105" cy="1316990"/>
            <wp:effectExtent l="0" t="0" r="3175" b="1270"/>
            <wp:wrapNone/>
            <wp:docPr id="73" name="图片 1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4642485" y="1237615"/>
                      <a:ext cx="109410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8126730</wp:posOffset>
                </wp:positionV>
                <wp:extent cx="6583045" cy="1114425"/>
                <wp:effectExtent l="0" t="0" r="8255" b="0"/>
                <wp:wrapNone/>
                <wp:docPr id="54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5460" y="9041130"/>
                          <a:ext cx="6583045" cy="1114425"/>
                          <a:chOff x="1883" y="13851"/>
                          <a:chExt cx="10367" cy="1755"/>
                        </a:xfrm>
                      </wpg:grpSpPr>
                      <wps:wsp>
                        <wps:cNvPr id="55" name="任意多边形 35"/>
                        <wps:cNvSpPr/>
                        <wps:spPr>
                          <a:xfrm>
                            <a:off x="1884" y="14004"/>
                            <a:ext cx="1594" cy="498"/>
                          </a:xfrm>
                          <a:prstGeom prst="homePlate">
                            <a:avLst/>
                          </a:prstGeom>
                          <a:solidFill>
                            <a:srgbClr val="0634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直接连接符 61"/>
                        <wps:cNvCnPr/>
                        <wps:spPr>
                          <a:xfrm>
                            <a:off x="3470" y="14234"/>
                            <a:ext cx="6410" cy="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ECECE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"/>
                        <wps:cNvSpPr txBox="1"/>
                        <wps:spPr>
                          <a:xfrm>
                            <a:off x="1883" y="13851"/>
                            <a:ext cx="10367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975A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975A6"/>
                                  <w:sz w:val="28"/>
                                  <w:szCs w:val="28"/>
                                  <w:lang w:val="en-US" w:eastAsia="zh-CN"/>
                                </w:rPr>
                                <w:t>Self evaluation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矩形 7"/>
                        <wps:cNvSpPr/>
                        <wps:spPr>
                          <a:xfrm>
                            <a:off x="12120" y="13983"/>
                            <a:ext cx="120" cy="490"/>
                          </a:xfrm>
                          <a:prstGeom prst="rect">
                            <a:avLst/>
                          </a:prstGeom>
                          <a:solidFill>
                            <a:srgbClr val="0634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8"/>
                        <wps:cNvSpPr/>
                        <wps:spPr>
                          <a:xfrm>
                            <a:off x="2205" y="14602"/>
                            <a:ext cx="9714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49.7pt;margin-top:639.9pt;height:87.75pt;width:518.35pt;z-index:251673600;mso-width-relative:page;mso-height-relative:page;" coordorigin="1883,13851" coordsize="10367,1755" o:gfxdata="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hi2VB3QAA&#10;AA0BAAAPAAAAAAAAAAEAIAAAACIAAABkcnMvZG93bnJldi54bWxQSwECFAAUAAAACACHTuJAAPEb&#10;21MEAAAHDwAADgAAAAAAAAABACAAAAAsAQAAZHJzL2Uyb0RvYy54bWxQSwUGAAAAAAYABgBZAQAA&#10;8QcAAAAA&#10;">
                <o:lock v:ext="edit" aspectratio="f"/>
                <v:shape id="任意多边形 35" o:spid="_x0000_s1026" o:spt="15" type="#_x0000_t15" style="position:absolute;left:1884;top:14004;height:498;width:1594;v-text-anchor:middle;" fillcolor="#06347E" filled="t" stroked="f" coordsize="21600,21600" o:gfxdata="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B81r4A&#10;AADbAAAADwAAAAAAAAABACAAAAAiAAAAZHJzL2Rvd25yZXYueG1sUEsBAhQAFAAAAAgAh07iQDMv&#10;BZ47AAAAOQAAABAAAAAAAAAAAQAgAAAADQEAAGRycy9zaGFwZXhtbC54bWxQSwUGAAAAAAYABgBb&#10;AQAAtwMAAAAA&#10;" adj="1822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1" o:spid="_x0000_s1026" o:spt="20" style="position:absolute;left:3470;top:14234;height:9;width:6410;" filled="f" stroked="t" coordsize="21600,21600" o:gfxdata="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TLw/vQAA&#10;ANsAAAAPAAAAAAAAAAEAIAAAACIAAABkcnMvZG93bnJldi54bWxQSwECFAAUAAAACACHTuJAMy8F&#10;njsAAAA5AAAAEAAAAAAAAAABACAAAAAMAQAAZHJzL3NoYXBleG1sLnhtbFBLBQYAAAAABgAGAFsB&#10;AAC2AwAAAAA=&#10;">
                  <v:fill on="f" focussize="0,0"/>
                  <v:stroke color="#ECECEC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883;top:13851;height:734;width:10367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975A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975A6"/>
                            <w:sz w:val="28"/>
                            <w:szCs w:val="28"/>
                            <w:lang w:val="en-US" w:eastAsia="zh-CN"/>
                          </w:rPr>
                          <w:t>Self evaluation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7" o:spid="_x0000_s1026" o:spt="1" style="position:absolute;left:12120;top:13983;height:490;width:120;v-text-anchor:middle;" fillcolor="#06347E" filled="t" stroked="f" coordsize="21600,21600" o:gfxdata="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29Mc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8" o:spid="_x0000_s1026" o:spt="1" style="position:absolute;left:2205;top:14602;height:1004;width:9714;" filled="f" stroked="f" coordsize="21600,21600" o:gfxdata="UEsDBAoAAAAAAIdO4kAAAAAAAAAAAAAAAAAEAAAAZHJzL1BLAwQUAAAACACHTuJAF2+0Tb4AAADb&#10;AAAADwAAAGRycy9kb3ducmV2LnhtbEWPQWvCQBSE7wX/w/KEXopuIrT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+0T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工作中有良好的团队意识和独立思考问题的能力，具备较强的抗压能力和责任心，善于问问题，发现问题并总结解决问题的方法，对待工作认真负责，善于主动学习和交流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5010150</wp:posOffset>
                </wp:positionV>
                <wp:extent cx="6596380" cy="2923540"/>
                <wp:effectExtent l="0" t="0" r="762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6410" y="5924550"/>
                          <a:ext cx="6596380" cy="2923540"/>
                          <a:chOff x="12377" y="9771"/>
                          <a:chExt cx="10388" cy="4604"/>
                        </a:xfrm>
                      </wpg:grpSpPr>
                      <wps:wsp>
                        <wps:cNvPr id="45" name="任意多边形 35"/>
                        <wps:cNvSpPr/>
                        <wps:spPr>
                          <a:xfrm>
                            <a:off x="12399" y="9924"/>
                            <a:ext cx="1594" cy="498"/>
                          </a:xfrm>
                          <a:prstGeom prst="homePlate">
                            <a:avLst/>
                          </a:prstGeom>
                          <a:solidFill>
                            <a:srgbClr val="0634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5"/>
                        <wps:cNvSpPr txBox="1"/>
                        <wps:spPr>
                          <a:xfrm>
                            <a:off x="12377" y="9771"/>
                            <a:ext cx="10388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975A6"/>
                                  <w:sz w:val="28"/>
                                  <w:szCs w:val="28"/>
                                  <w:lang w:val="en-US" w:eastAsia="zh-CN"/>
                                </w:rPr>
                                <w:t>Project 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矩形 7"/>
                        <wps:cNvSpPr/>
                        <wps:spPr>
                          <a:xfrm>
                            <a:off x="22605" y="9903"/>
                            <a:ext cx="120" cy="490"/>
                          </a:xfrm>
                          <a:prstGeom prst="rect">
                            <a:avLst/>
                          </a:prstGeom>
                          <a:solidFill>
                            <a:srgbClr val="0634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58"/>
                        <wps:cNvSpPr/>
                        <wps:spPr>
                          <a:xfrm>
                            <a:off x="12720" y="10522"/>
                            <a:ext cx="9714" cy="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X系统优化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：网站访问量持续增多，客户人数变多，为减轻数据库服务器的压力,保障数据的安全性。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项目步骤：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添加一台数据库服务器与原先的数据库服务器实现主从复制;添加一台服务器做mycat数据库读写分离;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添加三台日志存储服务器，过滤日志服务器。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5pt;margin-top:394.5pt;height:230.2pt;width:519.4pt;z-index:251671552;mso-width-relative:page;mso-height-relative:page;" coordorigin="12377,9771" coordsize="10388,4604" o:gfxdata="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8A0W63QAAAA0BAAAPAAAAAAAAAAEAIAAAACIAAABkcnMvZG93bnJldi54&#10;bWxQSwECFAAUAAAACACHTuJAx89A3PYDAAAtDQAADgAAAAAAAAABACAAAAAsAQAAZHJzL2Uyb0Rv&#10;Yy54bWxQSwUGAAAAAAYABgBZAQAAlAcAAAAA&#10;">
                <o:lock v:ext="edit" aspectratio="f"/>
                <v:shape id="任意多边形 35" o:spid="_x0000_s1026" o:spt="15" type="#_x0000_t15" style="position:absolute;left:12399;top:9924;height:498;width:1594;v-text-anchor:middle;" fillcolor="#06347E" filled="t" stroked="f" coordsize="21600,21600" o:gfxdata="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nqC74A&#10;AADbAAAADwAAAAAAAAABACAAAAAiAAAAZHJzL2Rvd25yZXYueG1sUEsBAhQAFAAAAAgAh07iQDMv&#10;BZ47AAAAOQAAABAAAAAAAAAAAQAgAAAADQEAAGRycy9zaGFwZXhtbC54bWxQSwUGAAAAAAYABgBb&#10;AQAAtwMAAAAA&#10;" adj="1822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12377;top:9771;height:734;width:10388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975A6"/>
                            <w:sz w:val="28"/>
                            <w:szCs w:val="28"/>
                            <w:lang w:val="en-US" w:eastAsia="zh-CN"/>
                          </w:rPr>
                          <w:t>Project 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7" o:spid="_x0000_s1026" o:spt="1" style="position:absolute;left:22605;top:9903;height:490;width:120;v-text-anchor:middle;" fillcolor="#06347E" filled="t" stroked="f" coordsize="21600,21600" o:gfxdata="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2gY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8" o:spid="_x0000_s1026" o:spt="1" style="position:absolute;left:12720;top:10522;height:3853;width:9714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X系统优化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：网站访问量持续增多，客户人数变多，为减轻数据库服务器的压力,保障数据的安全性。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项目步骤：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添加一台数据库服务器与原先的数据库服务器实现主从复制;添加一台服务器做mycat数据库读写分离;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添加三台日志存储服务器，过滤日志服务器。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主要职责：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1548130</wp:posOffset>
                </wp:positionV>
                <wp:extent cx="6576695" cy="1383665"/>
                <wp:effectExtent l="0" t="0" r="190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2462530"/>
                          <a:ext cx="6576695" cy="1383665"/>
                          <a:chOff x="1703" y="4161"/>
                          <a:chExt cx="10357" cy="2179"/>
                        </a:xfrm>
                      </wpg:grpSpPr>
                      <wpg:grpSp>
                        <wpg:cNvPr id="62" name="组合 8"/>
                        <wpg:cNvGrpSpPr/>
                        <wpg:grpSpPr>
                          <a:xfrm>
                            <a:off x="1703" y="4161"/>
                            <a:ext cx="10357" cy="734"/>
                            <a:chOff x="1703" y="4161"/>
                            <a:chExt cx="10357" cy="734"/>
                          </a:xfrm>
                        </wpg:grpSpPr>
                        <wpg:grpSp>
                          <wpg:cNvPr id="63" name="组合 5"/>
                          <wpg:cNvGrpSpPr/>
                          <wpg:grpSpPr>
                            <a:xfrm rot="0">
                              <a:off x="1703" y="4161"/>
                              <a:ext cx="10357" cy="734"/>
                              <a:chOff x="6731" y="4163"/>
                              <a:chExt cx="10357" cy="734"/>
                            </a:xfrm>
                          </wpg:grpSpPr>
                          <wpg:grpSp>
                            <wpg:cNvPr id="64" name="组合 4"/>
                            <wpg:cNvGrpSpPr/>
                            <wpg:grpSpPr>
                              <a:xfrm>
                                <a:off x="6742" y="4316"/>
                                <a:ext cx="6703" cy="498"/>
                                <a:chOff x="6742" y="4348"/>
                                <a:chExt cx="6703" cy="498"/>
                              </a:xfrm>
                            </wpg:grpSpPr>
                            <wps:wsp>
                              <wps:cNvPr id="35" name="任意多边形 35"/>
                              <wps:cNvSpPr/>
                              <wps:spPr>
                                <a:xfrm>
                                  <a:off x="6742" y="4348"/>
                                  <a:ext cx="1594" cy="498"/>
                                </a:xfrm>
                                <a:prstGeom prst="homePlate">
                                  <a:avLst/>
                                </a:prstGeom>
                                <a:solidFill>
                                  <a:srgbClr val="06347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5" name="直接连接符 61"/>
                              <wps:cNvCnPr>
                                <a:stCxn id="35" idx="3"/>
                              </wps:cNvCnPr>
                              <wps:spPr>
                                <a:xfrm>
                                  <a:off x="8338" y="4597"/>
                                  <a:ext cx="5107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ECECE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6" name="文本框 5"/>
                            <wps:cNvSpPr txBox="1"/>
                            <wps:spPr>
                              <a:xfrm>
                                <a:off x="6731" y="4163"/>
                                <a:ext cx="10357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67ABD9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975A6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Educational background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7" name="矩形 7"/>
                          <wps:cNvSpPr/>
                          <wps:spPr>
                            <a:xfrm>
                              <a:off x="11910" y="4293"/>
                              <a:ext cx="120" cy="490"/>
                            </a:xfrm>
                            <a:prstGeom prst="rect">
                              <a:avLst/>
                            </a:prstGeom>
                            <a:solidFill>
                              <a:srgbClr val="0634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矩形 58"/>
                        <wps:cNvSpPr/>
                        <wps:spPr>
                          <a:xfrm>
                            <a:off x="2025" y="4912"/>
                            <a:ext cx="9714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XX大学 / 本科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电子商务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管理学、微观经济学、宏观经济学、会计学、统计学、财务管理、经济法、市场营销学、营销策划案例、管理信息系统等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pt;margin-top:121.9pt;height:108.95pt;width:517.85pt;z-index:251675648;mso-width-relative:page;mso-height-relative:page;" coordorigin="1703,4161" coordsize="10357,2179" o:gfxdata="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DEhV3Z3QAAAAwBAAAPAAAAAAAAAAEAIAAAACIAAABkcnMvZG93bnJldi54bWxQSwECFAAUAAAA&#10;CACHTuJAJXfSv84EAADREgAADgAAAAAAAAABACAAAAAsAQAAZHJzL2Uyb0RvYy54bWxQSwUGAAAA&#10;AAYABgBZAQAAbAgAAAAA&#10;">
                <o:lock v:ext="edit" aspectratio="f"/>
                <v:group id="组合 8" o:spid="_x0000_s1026" o:spt="203" style="position:absolute;left:1703;top:4161;height:734;width:10357;" coordorigin="1703,4161" coordsize="10357,73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" o:spid="_x0000_s1026" o:spt="203" style="position:absolute;left:1703;top:4161;height:734;width:10357;" coordorigin="6731,4163" coordsize="10357,734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4" o:spid="_x0000_s1026" o:spt="203" style="position:absolute;left:6742;top:4316;height:498;width:6703;" coordorigin="6742,4348" coordsize="6703,498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35" o:spid="_x0000_s1026" o:spt="15" type="#_x0000_t15" style="position:absolute;left:6742;top:4348;height:498;width:1594;v-text-anchor:middle;" fillcolor="#06347E" filled="t" stroked="f" coordsize="21600,21600" o:gfxdata="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+Zdr4A&#10;AADbAAAADwAAAAAAAAABACAAAAAiAAAAZHJzL2Rvd25yZXYueG1sUEsBAhQAFAAAAAgAh07iQDMv&#10;BZ47AAAAOQAAABAAAAAAAAAAAQAgAAAADQEAAGRycy9zaGFwZXhtbC54bWxQSwUGAAAAAAYABgBb&#10;AQAAtwMAAAAA&#10;" adj="18226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line id="直接连接符 61" o:spid="_x0000_s1026" o:spt="20" style="position:absolute;left:8338;top:4597;height:0;width:5107;" filled="f" stroked="t" coordsize="21600,21600" o:gfxdata="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k1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ECECEC [3204]" miterlimit="8" joinstyle="miter"/>
                        <v:imagedata o:title=""/>
                        <o:lock v:ext="edit" aspectratio="f"/>
                      </v:line>
                    </v:group>
                    <v:shape id="文本框 5" o:spid="_x0000_s1026" o:spt="202" type="#_x0000_t202" style="position:absolute;left:6731;top:4163;height:734;width:10357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7AB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975A6"/>
                                <w:sz w:val="28"/>
                                <w:szCs w:val="28"/>
                                <w:lang w:val="en-US" w:eastAsia="zh-CN"/>
                              </w:rPr>
                              <w:t>Educational background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7" o:spid="_x0000_s1026" o:spt="1" style="position:absolute;left:11910;top:4293;height:490;width:120;v-text-anchor:middle;" fillcolor="#06347E" filled="t" stroked="f" coordsize="21600,21600" o:gfxdata="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aPwB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矩形 58" o:spid="_x0000_s1026" o:spt="1" style="position:absolute;left:2025;top:4912;height:1428;width:9714;" filled="f" stroked="f" coordsize="21600,21600" o:gfxdata="UEsDBAoAAAAAAIdO4kAAAAAAAAAAAAAAAAAEAAAAZHJzL1BLAwQUAAAACACHTuJAtk/ba7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Y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/b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XX大学 / 本科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电子商务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管理学、微观经济学、宏观经济学、会计学、统计学、财务管理、经济法、市场营销学、营销策划案例、管理信息系统等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-988695</wp:posOffset>
                </wp:positionV>
                <wp:extent cx="7721600" cy="1084580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2940" y="382905"/>
                          <a:ext cx="7721600" cy="1084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pt;margin-top:-77.85pt;height:854pt;width:608pt;z-index:-251637760;v-text-anchor:middle;mso-width-relative:page;mso-height-relative:page;" fillcolor="#FFFFFF [3212]" filled="t" stroked="f" coordsize="21600,21600" o:gfxdata="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9KUqPdAAAADwEAAA8AAAAAAAAAAQAgAAAAIgAA&#10;AGRycy9kb3ducmV2LnhtbFBLAQIUABQAAAAIAIdO4kD70DlwdQIAANk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3124835</wp:posOffset>
                </wp:positionV>
                <wp:extent cx="6602730" cy="1692275"/>
                <wp:effectExtent l="0" t="0" r="1270" b="0"/>
                <wp:wrapNone/>
                <wp:docPr id="49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8310" y="4039235"/>
                          <a:ext cx="6602730" cy="1692275"/>
                          <a:chOff x="1794" y="6921"/>
                          <a:chExt cx="10398" cy="2665"/>
                        </a:xfrm>
                      </wpg:grpSpPr>
                      <wps:wsp>
                        <wps:cNvPr id="16" name="任意多边形 35"/>
                        <wps:cNvSpPr/>
                        <wps:spPr>
                          <a:xfrm>
                            <a:off x="1794" y="7074"/>
                            <a:ext cx="1594" cy="498"/>
                          </a:xfrm>
                          <a:prstGeom prst="homePlate">
                            <a:avLst/>
                          </a:prstGeom>
                          <a:solidFill>
                            <a:srgbClr val="0634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61"/>
                        <wps:cNvCnPr/>
                        <wps:spPr>
                          <a:xfrm>
                            <a:off x="3398" y="7313"/>
                            <a:ext cx="60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ECECE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5"/>
                        <wps:cNvSpPr txBox="1"/>
                        <wps:spPr>
                          <a:xfrm>
                            <a:off x="1804" y="6921"/>
                            <a:ext cx="10388" cy="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67ABD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975A6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Work 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AAA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7"/>
                        <wps:cNvSpPr/>
                        <wps:spPr>
                          <a:xfrm>
                            <a:off x="12000" y="7053"/>
                            <a:ext cx="120" cy="490"/>
                          </a:xfrm>
                          <a:prstGeom prst="rect">
                            <a:avLst/>
                          </a:prstGeom>
                          <a:solidFill>
                            <a:srgbClr val="0634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58"/>
                        <wps:cNvSpPr/>
                        <wps:spPr>
                          <a:xfrm>
                            <a:off x="2115" y="7672"/>
                            <a:ext cx="9714" cy="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XX年XX日-XX年XX日）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系统运维工程师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54.15pt;margin-top:246.05pt;height:133.25pt;width:519.9pt;z-index:251672576;mso-width-relative:page;mso-height-relative:page;" coordorigin="1794,6921" coordsize="10398,2665" o:gfxdata="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Phs&#10;dYrdAAAADAEAAA8AAAAAAAAAAQAgAAAAIgAAAGRycy9kb3ducmV2LnhtbFBLAQIUABQAAAAIAIdO&#10;4kAuJI0sWAQAAAEPAAAOAAAAAAAAAAEAIAAAACwBAABkcnMvZTJvRG9jLnhtbFBLBQYAAAAABgAG&#10;AFkBAAD2BwAAAAA=&#10;">
                <o:lock v:ext="edit" aspectratio="f"/>
                <v:shape id="任意多边形 35" o:spid="_x0000_s1026" o:spt="15" type="#_x0000_t15" style="position:absolute;left:1794;top:7074;height:498;width:1594;v-text-anchor:middle;" fillcolor="#06347E" filled="t" stroked="f" coordsize="21600,21600" o:gfxdata="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hbYbsAAADb&#10;AAAADwAAAAAAAAABACAAAAAiAAAAZHJzL2Rvd25yZXYueG1sUEsBAhQAFAAAAAgAh07iQDMvBZ47&#10;AAAAOQAAABAAAAAAAAAAAQAgAAAACgEAAGRycy9zaGFwZXhtbC54bWxQSwUGAAAAAAYABgBbAQAA&#10;tAMAAAAA&#10;" adj="1822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61" o:spid="_x0000_s1026" o:spt="20" style="position:absolute;left:3398;top:7313;height:0;width:6022;" filled="f" stroked="t" coordsize="21600,21600" o:gfxdata="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mB0L4A&#10;AADbAAAADwAAAAAAAAABACAAAAAiAAAAZHJzL2Rvd25yZXYueG1sUEsBAhQAFAAAAAgAh07iQDMv&#10;BZ47AAAAOQAAABAAAAAAAAAAAQAgAAAADQEAAGRycy9zaGFwZXhtbC54bWxQSwUGAAAAAAYABgBb&#10;AQAAtwMAAAAA&#10;">
                  <v:fill on="f" focussize="0,0"/>
                  <v:stroke color="#ECECEC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804;top:6921;height:734;width:1038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7ABD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975A6"/>
                            <w:sz w:val="28"/>
                            <w:szCs w:val="28"/>
                            <w:lang w:val="en-US" w:eastAsia="zh-CN"/>
                          </w:rPr>
                          <w:t xml:space="preserve"> Work 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AAA4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7" o:spid="_x0000_s1026" o:spt="1" style="position:absolute;left:12000;top:7053;height:490;width:120;v-text-anchor:middle;" fillcolor="#06347E" filled="t" stroked="f" coordsize="21600,21600" o:gfxdata="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PzC/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8" o:spid="_x0000_s1026" o:spt="1" style="position:absolute;left:2115;top:7672;height:1914;width:9714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XX年XX日-XX年XX日）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系统运维工程师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-103505</wp:posOffset>
                </wp:positionV>
                <wp:extent cx="2317115" cy="1294765"/>
                <wp:effectExtent l="0" t="0" r="0" b="0"/>
                <wp:wrapNone/>
                <wp:docPr id="60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3570" y="810895"/>
                          <a:ext cx="2317040" cy="1294765"/>
                          <a:chOff x="11536" y="1885"/>
                          <a:chExt cx="3359" cy="2039"/>
                        </a:xfrm>
                      </wpg:grpSpPr>
                      <wps:wsp>
                        <wps:cNvPr id="61" name="文本框 6"/>
                        <wps:cNvSpPr txBox="1"/>
                        <wps:spPr>
                          <a:xfrm>
                            <a:off x="11571" y="1885"/>
                            <a:ext cx="1850" cy="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11536" y="3072"/>
                            <a:ext cx="3359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6347E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6347E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求职意向：系统运维工程师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2.8pt;margin-top:-8.15pt;height:101.95pt;width:182.45pt;z-index:251674624;mso-width-relative:page;mso-height-relative:page;" coordorigin="11536,1885" coordsize="3359,2039" o:gfxdata="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oiSH+2gAAAAsBAAAPAAAAAAAAAAEA&#10;IAAAACIAAABkcnMvZG93bnJldi54bWxQSwECFAAUAAAACACHTuJA/3DgK/ECAAA4CAAADgAAAAAA&#10;AAABACAAAAApAQAAZHJzL2Uyb0RvYy54bWxQSwUGAAAAAAYABgBZAQAAjAYAAAAA&#10;">
                <o:lock v:ext="edit" aspectratio="f"/>
                <v:shape id="文本框 6" o:spid="_x0000_s1026" o:spt="202" type="#_x0000_t202" style="position:absolute;left:11571;top:1885;height:881;width:1850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1536;top:3072;height:852;width:335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6347E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6347E"/>
                            <w:sz w:val="28"/>
                            <w:szCs w:val="28"/>
                            <w:lang w:val="en-US" w:eastAsia="zh-CN"/>
                          </w:rPr>
                          <w:t>求职意向：系统运维工程师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-55245</wp:posOffset>
                </wp:positionV>
                <wp:extent cx="2037080" cy="1296670"/>
                <wp:effectExtent l="635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296670"/>
                          <a:chOff x="6111" y="1916"/>
                          <a:chExt cx="3208" cy="2042"/>
                        </a:xfrm>
                      </wpg:grpSpPr>
                      <wps:wsp>
                        <wps:cNvPr id="75" name="文本框 43"/>
                        <wps:cNvSpPr txBox="1"/>
                        <wps:spPr>
                          <a:xfrm>
                            <a:off x="6593" y="1916"/>
                            <a:ext cx="2726" cy="2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出生日期：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88-XXXX-XXXX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椭圆 3"/>
                        <wps:cNvSpPr/>
                        <wps:spPr>
                          <a:xfrm>
                            <a:off x="6111" y="2087"/>
                            <a:ext cx="441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CEC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1"/>
                        <wps:cNvSpPr/>
                        <wps:spPr>
                          <a:xfrm>
                            <a:off x="6223" y="2188"/>
                            <a:ext cx="238" cy="2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4887721" y="13932552"/>
                              </a:cxn>
                              <a:cxn ang="0">
                                <a:pos x="104887721" y="13932552"/>
                              </a:cxn>
                              <a:cxn ang="0">
                                <a:pos x="97790446" y="13932552"/>
                              </a:cxn>
                              <a:cxn ang="0">
                                <a:pos x="97790446" y="25762121"/>
                              </a:cxn>
                              <a:cxn ang="0">
                                <a:pos x="77022616" y="25762121"/>
                              </a:cxn>
                              <a:cxn ang="0">
                                <a:pos x="77022616" y="13932552"/>
                              </a:cxn>
                              <a:cxn ang="0">
                                <a:pos x="39694673" y="13932552"/>
                              </a:cxn>
                              <a:cxn ang="0">
                                <a:pos x="39694673" y="25762121"/>
                              </a:cxn>
                              <a:cxn ang="0">
                                <a:pos x="18664263" y="25762121"/>
                              </a:cxn>
                              <a:cxn ang="0">
                                <a:pos x="18664263" y="13932552"/>
                              </a:cxn>
                              <a:cxn ang="0">
                                <a:pos x="11829569" y="13932552"/>
                              </a:cxn>
                              <a:cxn ang="0">
                                <a:pos x="0" y="25762121"/>
                              </a:cxn>
                              <a:cxn ang="0">
                                <a:pos x="0" y="104887721"/>
                              </a:cxn>
                              <a:cxn ang="0">
                                <a:pos x="11829569" y="116454125"/>
                              </a:cxn>
                              <a:cxn ang="0">
                                <a:pos x="104887721" y="116454125"/>
                              </a:cxn>
                              <a:cxn ang="0">
                                <a:pos x="116454125" y="104887721"/>
                              </a:cxn>
                              <a:cxn ang="0">
                                <a:pos x="116454125" y="25762121"/>
                              </a:cxn>
                              <a:cxn ang="0">
                                <a:pos x="104887721" y="13932552"/>
                              </a:cxn>
                              <a:cxn ang="0">
                                <a:pos x="104887721" y="104887721"/>
                              </a:cxn>
                              <a:cxn ang="0">
                                <a:pos x="104887721" y="104887721"/>
                              </a:cxn>
                              <a:cxn ang="0">
                                <a:pos x="11829569" y="104887721"/>
                              </a:cxn>
                              <a:cxn ang="0">
                                <a:pos x="11829569" y="51523659"/>
                              </a:cxn>
                              <a:cxn ang="0">
                                <a:pos x="104887721" y="51523659"/>
                              </a:cxn>
                              <a:cxn ang="0">
                                <a:pos x="104887721" y="104887721"/>
                              </a:cxn>
                              <a:cxn ang="0">
                                <a:pos x="32596815" y="0"/>
                              </a:cxn>
                              <a:cxn ang="0">
                                <a:pos x="32596815" y="0"/>
                              </a:cxn>
                              <a:cxn ang="0">
                                <a:pos x="23395974" y="0"/>
                              </a:cxn>
                              <a:cxn ang="0">
                                <a:pos x="23395974" y="23395974"/>
                              </a:cxn>
                              <a:cxn ang="0">
                                <a:pos x="32596815" y="23395974"/>
                              </a:cxn>
                              <a:cxn ang="0">
                                <a:pos x="32596815" y="0"/>
                              </a:cxn>
                              <a:cxn ang="0">
                                <a:pos x="93058151" y="0"/>
                              </a:cxn>
                              <a:cxn ang="0">
                                <a:pos x="93058151" y="0"/>
                              </a:cxn>
                              <a:cxn ang="0">
                                <a:pos x="83857894" y="0"/>
                              </a:cxn>
                              <a:cxn ang="0">
                                <a:pos x="83857894" y="23395974"/>
                              </a:cxn>
                              <a:cxn ang="0">
                                <a:pos x="93058151" y="23395974"/>
                              </a:cxn>
                              <a:cxn ang="0">
                                <a:pos x="93058151" y="0"/>
                              </a:cxn>
                            </a:cxnLst>
                            <a:rect l="0" t="0" r="0" b="0"/>
                            <a:pathLst>
                              <a:path w="444" h="444">
                                <a:moveTo>
                                  <a:pt x="399" y="53"/>
                                </a:moveTo>
                                <a:lnTo>
                                  <a:pt x="399" y="53"/>
                                </a:lnTo>
                                <a:cubicBezTo>
                                  <a:pt x="372" y="53"/>
                                  <a:pt x="372" y="53"/>
                                  <a:pt x="372" y="53"/>
                                </a:cubicBezTo>
                                <a:cubicBezTo>
                                  <a:pt x="372" y="98"/>
                                  <a:pt x="372" y="98"/>
                                  <a:pt x="372" y="98"/>
                                </a:cubicBezTo>
                                <a:cubicBezTo>
                                  <a:pt x="293" y="98"/>
                                  <a:pt x="293" y="98"/>
                                  <a:pt x="293" y="98"/>
                                </a:cubicBezTo>
                                <a:cubicBezTo>
                                  <a:pt x="293" y="53"/>
                                  <a:pt x="293" y="53"/>
                                  <a:pt x="293" y="53"/>
                                </a:cubicBezTo>
                                <a:cubicBezTo>
                                  <a:pt x="151" y="53"/>
                                  <a:pt x="151" y="53"/>
                                  <a:pt x="151" y="53"/>
                                </a:cubicBezTo>
                                <a:cubicBezTo>
                                  <a:pt x="151" y="98"/>
                                  <a:pt x="151" y="98"/>
                                  <a:pt x="151" y="98"/>
                                </a:cubicBezTo>
                                <a:cubicBezTo>
                                  <a:pt x="71" y="98"/>
                                  <a:pt x="71" y="98"/>
                                  <a:pt x="71" y="98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45" y="53"/>
                                  <a:pt x="45" y="53"/>
                                  <a:pt x="45" y="53"/>
                                </a:cubicBezTo>
                                <a:cubicBezTo>
                                  <a:pt x="18" y="53"/>
                                  <a:pt x="0" y="71"/>
                                  <a:pt x="0" y="98"/>
                                </a:cubicBezTo>
                                <a:cubicBezTo>
                                  <a:pt x="0" y="399"/>
                                  <a:pt x="0" y="399"/>
                                  <a:pt x="0" y="399"/>
                                </a:cubicBezTo>
                                <a:cubicBezTo>
                                  <a:pt x="0" y="425"/>
                                  <a:pt x="18" y="443"/>
                                  <a:pt x="45" y="443"/>
                                </a:cubicBezTo>
                                <a:cubicBezTo>
                                  <a:pt x="399" y="443"/>
                                  <a:pt x="399" y="443"/>
                                  <a:pt x="399" y="443"/>
                                </a:cubicBezTo>
                                <a:cubicBezTo>
                                  <a:pt x="425" y="443"/>
                                  <a:pt x="443" y="425"/>
                                  <a:pt x="443" y="399"/>
                                </a:cubicBezTo>
                                <a:cubicBezTo>
                                  <a:pt x="443" y="98"/>
                                  <a:pt x="443" y="98"/>
                                  <a:pt x="443" y="98"/>
                                </a:cubicBezTo>
                                <a:cubicBezTo>
                                  <a:pt x="443" y="71"/>
                                  <a:pt x="425" y="53"/>
                                  <a:pt x="399" y="53"/>
                                </a:cubicBezTo>
                                <a:close/>
                                <a:moveTo>
                                  <a:pt x="399" y="399"/>
                                </a:moveTo>
                                <a:lnTo>
                                  <a:pt x="399" y="399"/>
                                </a:lnTo>
                                <a:cubicBezTo>
                                  <a:pt x="45" y="399"/>
                                  <a:pt x="45" y="399"/>
                                  <a:pt x="45" y="399"/>
                                </a:cubicBezTo>
                                <a:cubicBezTo>
                                  <a:pt x="45" y="196"/>
                                  <a:pt x="45" y="196"/>
                                  <a:pt x="45" y="196"/>
                                </a:cubicBezTo>
                                <a:cubicBezTo>
                                  <a:pt x="399" y="196"/>
                                  <a:pt x="399" y="196"/>
                                  <a:pt x="399" y="196"/>
                                </a:cubicBezTo>
                                <a:lnTo>
                                  <a:pt x="399" y="39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124" y="0"/>
                                </a:ln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89" y="89"/>
                                  <a:pt x="89" y="89"/>
                                  <a:pt x="89" y="89"/>
                                </a:cubicBezTo>
                                <a:cubicBezTo>
                                  <a:pt x="124" y="89"/>
                                  <a:pt x="124" y="89"/>
                                  <a:pt x="124" y="89"/>
                                </a:cubicBezTo>
                                <a:lnTo>
                                  <a:pt x="124" y="0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354" y="0"/>
                                </a:lnTo>
                                <a:cubicBezTo>
                                  <a:pt x="319" y="0"/>
                                  <a:pt x="319" y="0"/>
                                  <a:pt x="319" y="0"/>
                                </a:cubicBezTo>
                                <a:cubicBezTo>
                                  <a:pt x="319" y="89"/>
                                  <a:pt x="319" y="89"/>
                                  <a:pt x="319" y="89"/>
                                </a:cubicBezTo>
                                <a:cubicBezTo>
                                  <a:pt x="354" y="89"/>
                                  <a:pt x="354" y="89"/>
                                  <a:pt x="354" y="89"/>
                                </a:cubicBezTo>
                                <a:lnTo>
                                  <a:pt x="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5A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9" name="椭圆 3"/>
                        <wps:cNvSpPr/>
                        <wps:spPr>
                          <a:xfrm>
                            <a:off x="6111" y="2707"/>
                            <a:ext cx="441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CEC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1"/>
                        <wps:cNvSpPr>
                          <a:spLocks noEditPoints="1"/>
                        </wps:cNvSpPr>
                        <wps:spPr bwMode="auto">
                          <a:xfrm>
                            <a:off x="6225" y="2801"/>
                            <a:ext cx="233" cy="273"/>
                          </a:xfrm>
                          <a:custGeom>
                            <a:avLst/>
                            <a:gdLst>
                              <a:gd name="T0" fmla="*/ 69 w 86"/>
                              <a:gd name="T1" fmla="*/ 38 h 101"/>
                              <a:gd name="T2" fmla="*/ 68 w 86"/>
                              <a:gd name="T3" fmla="*/ 42 h 101"/>
                              <a:gd name="T4" fmla="*/ 46 w 86"/>
                              <a:gd name="T5" fmla="*/ 44 h 101"/>
                              <a:gd name="T6" fmla="*/ 49 w 86"/>
                              <a:gd name="T7" fmla="*/ 58 h 101"/>
                              <a:gd name="T8" fmla="*/ 68 w 86"/>
                              <a:gd name="T9" fmla="*/ 60 h 101"/>
                              <a:gd name="T10" fmla="*/ 71 w 86"/>
                              <a:gd name="T11" fmla="*/ 62 h 101"/>
                              <a:gd name="T12" fmla="*/ 85 w 86"/>
                              <a:gd name="T13" fmla="*/ 51 h 101"/>
                              <a:gd name="T14" fmla="*/ 85 w 86"/>
                              <a:gd name="T15" fmla="*/ 48 h 101"/>
                              <a:gd name="T16" fmla="*/ 71 w 86"/>
                              <a:gd name="T17" fmla="*/ 38 h 101"/>
                              <a:gd name="T18" fmla="*/ 60 w 86"/>
                              <a:gd name="T19" fmla="*/ 12 h 101"/>
                              <a:gd name="T20" fmla="*/ 46 w 86"/>
                              <a:gd name="T21" fmla="*/ 23 h 101"/>
                              <a:gd name="T22" fmla="*/ 60 w 86"/>
                              <a:gd name="T23" fmla="*/ 35 h 101"/>
                              <a:gd name="T24" fmla="*/ 63 w 86"/>
                              <a:gd name="T25" fmla="*/ 35 h 101"/>
                              <a:gd name="T26" fmla="*/ 64 w 86"/>
                              <a:gd name="T27" fmla="*/ 31 h 101"/>
                              <a:gd name="T28" fmla="*/ 86 w 86"/>
                              <a:gd name="T29" fmla="*/ 29 h 101"/>
                              <a:gd name="T30" fmla="*/ 83 w 86"/>
                              <a:gd name="T31" fmla="*/ 15 h 101"/>
                              <a:gd name="T32" fmla="*/ 64 w 86"/>
                              <a:gd name="T33" fmla="*/ 13 h 101"/>
                              <a:gd name="T34" fmla="*/ 62 w 86"/>
                              <a:gd name="T35" fmla="*/ 11 h 101"/>
                              <a:gd name="T36" fmla="*/ 10 w 86"/>
                              <a:gd name="T37" fmla="*/ 30 h 101"/>
                              <a:gd name="T38" fmla="*/ 19 w 86"/>
                              <a:gd name="T39" fmla="*/ 10 h 101"/>
                              <a:gd name="T40" fmla="*/ 20 w 86"/>
                              <a:gd name="T41" fmla="*/ 13 h 101"/>
                              <a:gd name="T42" fmla="*/ 13 w 86"/>
                              <a:gd name="T43" fmla="*/ 30 h 101"/>
                              <a:gd name="T44" fmla="*/ 11 w 86"/>
                              <a:gd name="T45" fmla="*/ 32 h 101"/>
                              <a:gd name="T46" fmla="*/ 23 w 86"/>
                              <a:gd name="T47" fmla="*/ 0 h 101"/>
                              <a:gd name="T48" fmla="*/ 33 w 86"/>
                              <a:gd name="T49" fmla="*/ 86 h 101"/>
                              <a:gd name="T50" fmla="*/ 60 w 86"/>
                              <a:gd name="T51" fmla="*/ 101 h 101"/>
                              <a:gd name="T52" fmla="*/ 80 w 86"/>
                              <a:gd name="T53" fmla="*/ 94 h 101"/>
                              <a:gd name="T54" fmla="*/ 61 w 86"/>
                              <a:gd name="T55" fmla="*/ 73 h 101"/>
                              <a:gd name="T56" fmla="*/ 59 w 86"/>
                              <a:gd name="T57" fmla="*/ 72 h 101"/>
                              <a:gd name="T58" fmla="*/ 51 w 86"/>
                              <a:gd name="T59" fmla="*/ 74 h 101"/>
                              <a:gd name="T60" fmla="*/ 41 w 86"/>
                              <a:gd name="T61" fmla="*/ 69 h 101"/>
                              <a:gd name="T62" fmla="*/ 33 w 86"/>
                              <a:gd name="T63" fmla="*/ 29 h 101"/>
                              <a:gd name="T64" fmla="*/ 27 w 86"/>
                              <a:gd name="T65" fmla="*/ 2 h 101"/>
                              <a:gd name="T66" fmla="*/ 25 w 86"/>
                              <a:gd name="T67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6" h="101">
                                <a:moveTo>
                                  <a:pt x="71" y="38"/>
                                </a:moveTo>
                                <a:cubicBezTo>
                                  <a:pt x="70" y="38"/>
                                  <a:pt x="70" y="38"/>
                                  <a:pt x="69" y="38"/>
                                </a:cubicBezTo>
                                <a:cubicBezTo>
                                  <a:pt x="69" y="38"/>
                                  <a:pt x="68" y="39"/>
                                  <a:pt x="68" y="40"/>
                                </a:cubicBezTo>
                                <a:cubicBezTo>
                                  <a:pt x="68" y="42"/>
                                  <a:pt x="68" y="42"/>
                                  <a:pt x="68" y="42"/>
                                </a:cubicBezTo>
                                <a:cubicBezTo>
                                  <a:pt x="49" y="42"/>
                                  <a:pt x="49" y="42"/>
                                  <a:pt x="49" y="42"/>
                                </a:cubicBezTo>
                                <a:cubicBezTo>
                                  <a:pt x="47" y="42"/>
                                  <a:pt x="46" y="43"/>
                                  <a:pt x="46" y="44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57"/>
                                  <a:pt x="47" y="58"/>
                                  <a:pt x="49" y="58"/>
                                </a:cubicBezTo>
                                <a:cubicBezTo>
                                  <a:pt x="68" y="58"/>
                                  <a:pt x="68" y="58"/>
                                  <a:pt x="68" y="58"/>
                                </a:cubicBezTo>
                                <a:cubicBezTo>
                                  <a:pt x="68" y="60"/>
                                  <a:pt x="68" y="60"/>
                                  <a:pt x="68" y="60"/>
                                </a:cubicBezTo>
                                <a:cubicBezTo>
                                  <a:pt x="68" y="60"/>
                                  <a:pt x="69" y="61"/>
                                  <a:pt x="69" y="61"/>
                                </a:cubicBezTo>
                                <a:cubicBezTo>
                                  <a:pt x="70" y="62"/>
                                  <a:pt x="70" y="62"/>
                                  <a:pt x="71" y="62"/>
                                </a:cubicBezTo>
                                <a:cubicBezTo>
                                  <a:pt x="71" y="62"/>
                                  <a:pt x="71" y="62"/>
                                  <a:pt x="72" y="61"/>
                                </a:cubicBezTo>
                                <a:cubicBezTo>
                                  <a:pt x="85" y="51"/>
                                  <a:pt x="85" y="51"/>
                                  <a:pt x="85" y="51"/>
                                </a:cubicBezTo>
                                <a:cubicBezTo>
                                  <a:pt x="85" y="51"/>
                                  <a:pt x="86" y="50"/>
                                  <a:pt x="86" y="50"/>
                                </a:cubicBezTo>
                                <a:cubicBezTo>
                                  <a:pt x="86" y="49"/>
                                  <a:pt x="85" y="48"/>
                                  <a:pt x="85" y="48"/>
                                </a:cubicBezTo>
                                <a:cubicBezTo>
                                  <a:pt x="72" y="38"/>
                                  <a:pt x="72" y="38"/>
                                  <a:pt x="72" y="38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moveTo>
                                  <a:pt x="62" y="11"/>
                                </a:moveTo>
                                <a:cubicBezTo>
                                  <a:pt x="61" y="11"/>
                                  <a:pt x="61" y="11"/>
                                  <a:pt x="60" y="12"/>
                                </a:cubicBezTo>
                                <a:cubicBezTo>
                                  <a:pt x="47" y="22"/>
                                  <a:pt x="47" y="22"/>
                                  <a:pt x="47" y="22"/>
                                </a:cubicBezTo>
                                <a:cubicBezTo>
                                  <a:pt x="47" y="22"/>
                                  <a:pt x="46" y="23"/>
                                  <a:pt x="46" y="23"/>
                                </a:cubicBezTo>
                                <a:cubicBezTo>
                                  <a:pt x="46" y="24"/>
                                  <a:pt x="47" y="25"/>
                                  <a:pt x="47" y="25"/>
                                </a:cubicBez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61" y="35"/>
                                  <a:pt x="61" y="35"/>
                                  <a:pt x="62" y="35"/>
                                </a:cubicBezTo>
                                <a:cubicBezTo>
                                  <a:pt x="62" y="35"/>
                                  <a:pt x="62" y="35"/>
                                  <a:pt x="63" y="35"/>
                                </a:cubicBezTo>
                                <a:cubicBezTo>
                                  <a:pt x="63" y="35"/>
                                  <a:pt x="64" y="34"/>
                                  <a:pt x="64" y="33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83" y="31"/>
                                  <a:pt x="83" y="31"/>
                                  <a:pt x="83" y="31"/>
                                </a:cubicBezTo>
                                <a:cubicBezTo>
                                  <a:pt x="85" y="31"/>
                                  <a:pt x="86" y="30"/>
                                  <a:pt x="86" y="29"/>
                                </a:cubicBezTo>
                                <a:cubicBezTo>
                                  <a:pt x="86" y="17"/>
                                  <a:pt x="86" y="17"/>
                                  <a:pt x="86" y="17"/>
                                </a:cubicBezTo>
                                <a:cubicBezTo>
                                  <a:pt x="86" y="16"/>
                                  <a:pt x="85" y="15"/>
                                  <a:pt x="83" y="15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4" y="13"/>
                                  <a:pt x="64" y="13"/>
                                  <a:pt x="64" y="13"/>
                                </a:cubicBezTo>
                                <a:cubicBezTo>
                                  <a:pt x="64" y="13"/>
                                  <a:pt x="63" y="12"/>
                                  <a:pt x="63" y="12"/>
                                </a:cubicBezTo>
                                <a:cubicBezTo>
                                  <a:pt x="62" y="11"/>
                                  <a:pt x="62" y="11"/>
                                  <a:pt x="62" y="11"/>
                                </a:cubicBezTo>
                                <a:moveTo>
                                  <a:pt x="11" y="32"/>
                                </a:moveTo>
                                <a:cubicBezTo>
                                  <a:pt x="10" y="32"/>
                                  <a:pt x="10" y="31"/>
                                  <a:pt x="10" y="30"/>
                                </a:cubicBezTo>
                                <a:cubicBezTo>
                                  <a:pt x="10" y="23"/>
                                  <a:pt x="13" y="16"/>
                                  <a:pt x="18" y="11"/>
                                </a:cubicBezTo>
                                <a:cubicBezTo>
                                  <a:pt x="18" y="10"/>
                                  <a:pt x="18" y="10"/>
                                  <a:pt x="19" y="10"/>
                                </a:cubicBezTo>
                                <a:cubicBezTo>
                                  <a:pt x="19" y="10"/>
                                  <a:pt x="20" y="10"/>
                                  <a:pt x="20" y="10"/>
                                </a:cubicBezTo>
                                <a:cubicBezTo>
                                  <a:pt x="21" y="11"/>
                                  <a:pt x="21" y="12"/>
                                  <a:pt x="20" y="13"/>
                                </a:cubicBezTo>
                                <a:cubicBezTo>
                                  <a:pt x="16" y="18"/>
                                  <a:pt x="13" y="24"/>
                                  <a:pt x="13" y="30"/>
                                </a:cubicBezTo>
                                <a:cubicBezTo>
                                  <a:pt x="13" y="30"/>
                                  <a:pt x="13" y="30"/>
                                  <a:pt x="13" y="30"/>
                                </a:cubicBezTo>
                                <a:cubicBezTo>
                                  <a:pt x="13" y="31"/>
                                  <a:pt x="12" y="32"/>
                                  <a:pt x="11" y="32"/>
                                </a:cubicBezTo>
                                <a:cubicBezTo>
                                  <a:pt x="11" y="32"/>
                                  <a:pt x="11" y="32"/>
                                  <a:pt x="11" y="32"/>
                                </a:cubicBezTo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3" y="0"/>
                                  <a:pt x="23" y="0"/>
                                </a:cubicBezTo>
                                <a:cubicBezTo>
                                  <a:pt x="6" y="10"/>
                                  <a:pt x="0" y="29"/>
                                  <a:pt x="9" y="44"/>
                                </a:cubicBezTo>
                                <a:cubicBezTo>
                                  <a:pt x="33" y="86"/>
                                  <a:pt x="33" y="86"/>
                                  <a:pt x="33" y="86"/>
                                </a:cubicBezTo>
                                <a:cubicBezTo>
                                  <a:pt x="37" y="93"/>
                                  <a:pt x="44" y="98"/>
                                  <a:pt x="51" y="100"/>
                                </a:cubicBezTo>
                                <a:cubicBezTo>
                                  <a:pt x="54" y="100"/>
                                  <a:pt x="57" y="101"/>
                                  <a:pt x="60" y="101"/>
                                </a:cubicBezTo>
                                <a:cubicBezTo>
                                  <a:pt x="66" y="101"/>
                                  <a:pt x="73" y="99"/>
                                  <a:pt x="79" y="96"/>
                                </a:cubicBezTo>
                                <a:cubicBezTo>
                                  <a:pt x="79" y="95"/>
                                  <a:pt x="80" y="95"/>
                                  <a:pt x="80" y="94"/>
                                </a:cubicBezTo>
                                <a:cubicBezTo>
                                  <a:pt x="80" y="93"/>
                                  <a:pt x="80" y="92"/>
                                  <a:pt x="79" y="91"/>
                                </a:cubicBezTo>
                                <a:cubicBezTo>
                                  <a:pt x="61" y="73"/>
                                  <a:pt x="61" y="73"/>
                                  <a:pt x="61" y="73"/>
                                </a:cubicBezTo>
                                <a:cubicBezTo>
                                  <a:pt x="61" y="73"/>
                                  <a:pt x="61" y="72"/>
                                  <a:pt x="60" y="72"/>
                                </a:cubicBezTo>
                                <a:cubicBezTo>
                                  <a:pt x="60" y="72"/>
                                  <a:pt x="60" y="72"/>
                                  <a:pt x="59" y="72"/>
                                </a:cubicBezTo>
                                <a:cubicBezTo>
                                  <a:pt x="59" y="72"/>
                                  <a:pt x="59" y="72"/>
                                  <a:pt x="59" y="72"/>
                                </a:cubicBezTo>
                                <a:cubicBezTo>
                                  <a:pt x="56" y="73"/>
                                  <a:pt x="53" y="74"/>
                                  <a:pt x="51" y="74"/>
                                </a:cubicBezTo>
                                <a:cubicBezTo>
                                  <a:pt x="50" y="74"/>
                                  <a:pt x="48" y="73"/>
                                  <a:pt x="47" y="73"/>
                                </a:cubicBezTo>
                                <a:cubicBezTo>
                                  <a:pt x="45" y="73"/>
                                  <a:pt x="42" y="71"/>
                                  <a:pt x="41" y="69"/>
                                </a:cubicBez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25" y="42"/>
                                  <a:pt x="27" y="35"/>
                                  <a:pt x="33" y="29"/>
                                </a:cubicBezTo>
                                <a:cubicBezTo>
                                  <a:pt x="34" y="28"/>
                                  <a:pt x="34" y="27"/>
                                  <a:pt x="34" y="26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6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solidFill>
                            <a:srgbClr val="0975A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9" name="椭圆 3"/>
                        <wps:cNvSpPr/>
                        <wps:spPr>
                          <a:xfrm>
                            <a:off x="6111" y="3347"/>
                            <a:ext cx="441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CEC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1"/>
                        <wps:cNvSpPr>
                          <a:spLocks noEditPoints="1"/>
                        </wps:cNvSpPr>
                        <wps:spPr bwMode="auto">
                          <a:xfrm>
                            <a:off x="6213" y="3446"/>
                            <a:ext cx="257" cy="243"/>
                          </a:xfrm>
                          <a:custGeom>
                            <a:avLst/>
                            <a:gdLst>
                              <a:gd name="T0" fmla="*/ 38 w 121"/>
                              <a:gd name="T1" fmla="*/ 42 h 114"/>
                              <a:gd name="T2" fmla="*/ 38 w 121"/>
                              <a:gd name="T3" fmla="*/ 47 h 114"/>
                              <a:gd name="T4" fmla="*/ 76 w 121"/>
                              <a:gd name="T5" fmla="*/ 44 h 114"/>
                              <a:gd name="T6" fmla="*/ 87 w 121"/>
                              <a:gd name="T7" fmla="*/ 32 h 114"/>
                              <a:gd name="T8" fmla="*/ 35 w 121"/>
                              <a:gd name="T9" fmla="*/ 35 h 114"/>
                              <a:gd name="T10" fmla="*/ 38 w 121"/>
                              <a:gd name="T11" fmla="*/ 37 h 114"/>
                              <a:gd name="T12" fmla="*/ 89 w 121"/>
                              <a:gd name="T13" fmla="*/ 35 h 114"/>
                              <a:gd name="T14" fmla="*/ 87 w 121"/>
                              <a:gd name="T15" fmla="*/ 32 h 114"/>
                              <a:gd name="T16" fmla="*/ 38 w 121"/>
                              <a:gd name="T17" fmla="*/ 22 h 114"/>
                              <a:gd name="T18" fmla="*/ 35 w 121"/>
                              <a:gd name="T19" fmla="*/ 26 h 114"/>
                              <a:gd name="T20" fmla="*/ 87 w 121"/>
                              <a:gd name="T21" fmla="*/ 28 h 114"/>
                              <a:gd name="T22" fmla="*/ 89 w 121"/>
                              <a:gd name="T23" fmla="*/ 25 h 114"/>
                              <a:gd name="T24" fmla="*/ 19 w 121"/>
                              <a:gd name="T25" fmla="*/ 105 h 114"/>
                              <a:gd name="T26" fmla="*/ 103 w 121"/>
                              <a:gd name="T27" fmla="*/ 105 h 114"/>
                              <a:gd name="T28" fmla="*/ 9 w 121"/>
                              <a:gd name="T29" fmla="*/ 100 h 114"/>
                              <a:gd name="T30" fmla="*/ 41 w 121"/>
                              <a:gd name="T31" fmla="*/ 74 h 114"/>
                              <a:gd name="T32" fmla="*/ 112 w 121"/>
                              <a:gd name="T33" fmla="*/ 99 h 114"/>
                              <a:gd name="T34" fmla="*/ 112 w 121"/>
                              <a:gd name="T35" fmla="*/ 53 h 114"/>
                              <a:gd name="T36" fmla="*/ 16 w 121"/>
                              <a:gd name="T37" fmla="*/ 48 h 114"/>
                              <a:gd name="T38" fmla="*/ 9 w 121"/>
                              <a:gd name="T39" fmla="*/ 37 h 114"/>
                              <a:gd name="T40" fmla="*/ 13 w 121"/>
                              <a:gd name="T41" fmla="*/ 35 h 114"/>
                              <a:gd name="T42" fmla="*/ 16 w 121"/>
                              <a:gd name="T43" fmla="*/ 48 h 114"/>
                              <a:gd name="T44" fmla="*/ 105 w 121"/>
                              <a:gd name="T45" fmla="*/ 35 h 114"/>
                              <a:gd name="T46" fmla="*/ 111 w 121"/>
                              <a:gd name="T47" fmla="*/ 36 h 114"/>
                              <a:gd name="T48" fmla="*/ 112 w 121"/>
                              <a:gd name="T49" fmla="*/ 42 h 114"/>
                              <a:gd name="T50" fmla="*/ 48 w 121"/>
                              <a:gd name="T51" fmla="*/ 68 h 114"/>
                              <a:gd name="T52" fmla="*/ 26 w 121"/>
                              <a:gd name="T53" fmla="*/ 53 h 114"/>
                              <a:gd name="T54" fmla="*/ 26 w 121"/>
                              <a:gd name="T55" fmla="*/ 26 h 114"/>
                              <a:gd name="T56" fmla="*/ 36 w 121"/>
                              <a:gd name="T57" fmla="*/ 10 h 114"/>
                              <a:gd name="T58" fmla="*/ 95 w 121"/>
                              <a:gd name="T59" fmla="*/ 20 h 114"/>
                              <a:gd name="T60" fmla="*/ 95 w 121"/>
                              <a:gd name="T61" fmla="*/ 35 h 114"/>
                              <a:gd name="T62" fmla="*/ 95 w 121"/>
                              <a:gd name="T63" fmla="*/ 54 h 114"/>
                              <a:gd name="T64" fmla="*/ 60 w 121"/>
                              <a:gd name="T65" fmla="*/ 59 h 114"/>
                              <a:gd name="T66" fmla="*/ 84 w 121"/>
                              <a:gd name="T67" fmla="*/ 0 h 114"/>
                              <a:gd name="T68" fmla="*/ 16 w 121"/>
                              <a:gd name="T69" fmla="*/ 20 h 114"/>
                              <a:gd name="T70" fmla="*/ 13 w 121"/>
                              <a:gd name="T71" fmla="*/ 26 h 114"/>
                              <a:gd name="T72" fmla="*/ 0 w 121"/>
                              <a:gd name="T73" fmla="*/ 103 h 114"/>
                              <a:gd name="T74" fmla="*/ 109 w 121"/>
                              <a:gd name="T75" fmla="*/ 114 h 114"/>
                              <a:gd name="T76" fmla="*/ 121 w 121"/>
                              <a:gd name="T77" fmla="*/ 37 h 114"/>
                              <a:gd name="T78" fmla="*/ 105 w 121"/>
                              <a:gd name="T79" fmla="*/ 26 h 114"/>
                              <a:gd name="T80" fmla="*/ 84 w 121"/>
                              <a:gd name="T81" fmla="*/ 0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1" h="114">
                                <a:moveTo>
                                  <a:pt x="74" y="42"/>
                                </a:move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6" y="42"/>
                                  <a:pt x="35" y="43"/>
                                  <a:pt x="35" y="44"/>
                                </a:cubicBezTo>
                                <a:cubicBezTo>
                                  <a:pt x="35" y="46"/>
                                  <a:pt x="36" y="47"/>
                                  <a:pt x="38" y="47"/>
                                </a:cubicBezTo>
                                <a:cubicBezTo>
                                  <a:pt x="74" y="47"/>
                                  <a:pt x="74" y="47"/>
                                  <a:pt x="74" y="47"/>
                                </a:cubicBezTo>
                                <a:cubicBezTo>
                                  <a:pt x="75" y="47"/>
                                  <a:pt x="76" y="46"/>
                                  <a:pt x="76" y="44"/>
                                </a:cubicBezTo>
                                <a:cubicBezTo>
                                  <a:pt x="76" y="43"/>
                                  <a:pt x="75" y="42"/>
                                  <a:pt x="74" y="42"/>
                                </a:cubicBezTo>
                                <a:moveTo>
                                  <a:pt x="87" y="32"/>
                                </a:moveTo>
                                <a:cubicBezTo>
                                  <a:pt x="38" y="32"/>
                                  <a:pt x="38" y="32"/>
                                  <a:pt x="38" y="32"/>
                                </a:cubicBezTo>
                                <a:cubicBezTo>
                                  <a:pt x="36" y="32"/>
                                  <a:pt x="35" y="33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6"/>
                                  <a:pt x="36" y="37"/>
                                  <a:pt x="38" y="37"/>
                                </a:cubicBezTo>
                                <a:cubicBezTo>
                                  <a:pt x="87" y="37"/>
                                  <a:pt x="87" y="37"/>
                                  <a:pt x="87" y="37"/>
                                </a:cubicBezTo>
                                <a:cubicBezTo>
                                  <a:pt x="88" y="37"/>
                                  <a:pt x="89" y="36"/>
                                  <a:pt x="89" y="35"/>
                                </a:cubicBezTo>
                                <a:cubicBezTo>
                                  <a:pt x="89" y="35"/>
                                  <a:pt x="89" y="35"/>
                                  <a:pt x="89" y="35"/>
                                </a:cubicBezTo>
                                <a:cubicBezTo>
                                  <a:pt x="89" y="33"/>
                                  <a:pt x="88" y="32"/>
                                  <a:pt x="87" y="32"/>
                                </a:cubicBezTo>
                                <a:moveTo>
                                  <a:pt x="87" y="22"/>
                                </a:move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  <a:cubicBezTo>
                                  <a:pt x="36" y="22"/>
                                  <a:pt x="35" y="24"/>
                                  <a:pt x="35" y="25"/>
                                </a:cubicBezTo>
                                <a:cubicBezTo>
                                  <a:pt x="35" y="25"/>
                                  <a:pt x="35" y="26"/>
                                  <a:pt x="35" y="26"/>
                                </a:cubicBezTo>
                                <a:cubicBezTo>
                                  <a:pt x="36" y="27"/>
                                  <a:pt x="37" y="28"/>
                                  <a:pt x="38" y="28"/>
                                </a:cubicBezTo>
                                <a:cubicBezTo>
                                  <a:pt x="87" y="28"/>
                                  <a:pt x="87" y="28"/>
                                  <a:pt x="87" y="28"/>
                                </a:cubicBezTo>
                                <a:cubicBezTo>
                                  <a:pt x="88" y="28"/>
                                  <a:pt x="89" y="27"/>
                                  <a:pt x="89" y="26"/>
                                </a:cubicBezTo>
                                <a:cubicBezTo>
                                  <a:pt x="89" y="26"/>
                                  <a:pt x="89" y="25"/>
                                  <a:pt x="89" y="25"/>
                                </a:cubicBezTo>
                                <a:cubicBezTo>
                                  <a:pt x="89" y="24"/>
                                  <a:pt x="88" y="22"/>
                                  <a:pt x="87" y="22"/>
                                </a:cubicBezTo>
                                <a:moveTo>
                                  <a:pt x="19" y="105"/>
                                </a:moveTo>
                                <a:cubicBezTo>
                                  <a:pt x="60" y="71"/>
                                  <a:pt x="60" y="71"/>
                                  <a:pt x="60" y="71"/>
                                </a:cubicBezTo>
                                <a:cubicBezTo>
                                  <a:pt x="103" y="105"/>
                                  <a:pt x="103" y="105"/>
                                  <a:pt x="103" y="105"/>
                                </a:cubicBezTo>
                                <a:cubicBezTo>
                                  <a:pt x="19" y="105"/>
                                  <a:pt x="19" y="105"/>
                                  <a:pt x="19" y="105"/>
                                </a:cubicBezTo>
                                <a:moveTo>
                                  <a:pt x="9" y="100"/>
                                </a:move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9" y="100"/>
                                  <a:pt x="9" y="100"/>
                                  <a:pt x="9" y="100"/>
                                </a:cubicBezTo>
                                <a:moveTo>
                                  <a:pt x="112" y="99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112" y="53"/>
                                  <a:pt x="112" y="53"/>
                                  <a:pt x="112" y="53"/>
                                </a:cubicBezTo>
                                <a:cubicBezTo>
                                  <a:pt x="112" y="99"/>
                                  <a:pt x="112" y="99"/>
                                  <a:pt x="112" y="99"/>
                                </a:cubicBezTo>
                                <a:moveTo>
                                  <a:pt x="16" y="48"/>
                                </a:moveTo>
                                <a:cubicBezTo>
                                  <a:pt x="9" y="43"/>
                                  <a:pt x="9" y="43"/>
                                  <a:pt x="9" y="43"/>
                                </a:cubicBezTo>
                                <a:cubicBezTo>
                                  <a:pt x="9" y="37"/>
                                  <a:pt x="9" y="37"/>
                                  <a:pt x="9" y="37"/>
                                </a:cubicBezTo>
                                <a:cubicBezTo>
                                  <a:pt x="9" y="37"/>
                                  <a:pt x="10" y="37"/>
                                  <a:pt x="10" y="36"/>
                                </a:cubicBezTo>
                                <a:cubicBezTo>
                                  <a:pt x="11" y="36"/>
                                  <a:pt x="12" y="35"/>
                                  <a:pt x="13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48"/>
                                  <a:pt x="16" y="48"/>
                                  <a:pt x="16" y="48"/>
                                </a:cubicBezTo>
                                <a:moveTo>
                                  <a:pt x="105" y="47"/>
                                </a:moveTo>
                                <a:cubicBezTo>
                                  <a:pt x="105" y="35"/>
                                  <a:pt x="105" y="35"/>
                                  <a:pt x="105" y="35"/>
                                </a:cubicBezTo>
                                <a:cubicBezTo>
                                  <a:pt x="109" y="35"/>
                                  <a:pt x="109" y="35"/>
                                  <a:pt x="109" y="35"/>
                                </a:cubicBezTo>
                                <a:cubicBezTo>
                                  <a:pt x="110" y="35"/>
                                  <a:pt x="111" y="36"/>
                                  <a:pt x="111" y="36"/>
                                </a:cubicBezTo>
                                <a:cubicBezTo>
                                  <a:pt x="112" y="37"/>
                                  <a:pt x="112" y="37"/>
                                  <a:pt x="112" y="37"/>
                                </a:cubicBezTo>
                                <a:cubicBezTo>
                                  <a:pt x="112" y="42"/>
                                  <a:pt x="112" y="42"/>
                                  <a:pt x="112" y="42"/>
                                </a:cubicBezTo>
                                <a:cubicBezTo>
                                  <a:pt x="105" y="47"/>
                                  <a:pt x="105" y="47"/>
                                  <a:pt x="105" y="47"/>
                                </a:cubicBezTo>
                                <a:moveTo>
                                  <a:pt x="48" y="68"/>
                                </a:moveTo>
                                <a:cubicBezTo>
                                  <a:pt x="26" y="54"/>
                                  <a:pt x="26" y="54"/>
                                  <a:pt x="26" y="54"/>
                                </a:cubicBezTo>
                                <a:cubicBezTo>
                                  <a:pt x="26" y="54"/>
                                  <a:pt x="26" y="53"/>
                                  <a:pt x="26" y="53"/>
                                </a:cubicBez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26" y="15"/>
                                  <a:pt x="30" y="10"/>
                                  <a:pt x="36" y="10"/>
                                </a:cubicBezTo>
                                <a:cubicBezTo>
                                  <a:pt x="84" y="10"/>
                                  <a:pt x="84" y="10"/>
                                  <a:pt x="84" y="10"/>
                                </a:cubicBezTo>
                                <a:cubicBezTo>
                                  <a:pt x="90" y="10"/>
                                  <a:pt x="95" y="15"/>
                                  <a:pt x="95" y="20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5" y="35"/>
                                  <a:pt x="95" y="35"/>
                                  <a:pt x="95" y="35"/>
                                </a:cubicBezTo>
                                <a:cubicBezTo>
                                  <a:pt x="95" y="53"/>
                                  <a:pt x="95" y="53"/>
                                  <a:pt x="95" y="53"/>
                                </a:cubicBezTo>
                                <a:cubicBezTo>
                                  <a:pt x="95" y="54"/>
                                  <a:pt x="95" y="54"/>
                                  <a:pt x="95" y="54"/>
                                </a:cubicBezTo>
                                <a:cubicBezTo>
                                  <a:pt x="72" y="68"/>
                                  <a:pt x="72" y="68"/>
                                  <a:pt x="72" y="68"/>
                                </a:cubicBezTo>
                                <a:cubicBezTo>
                                  <a:pt x="60" y="59"/>
                                  <a:pt x="60" y="59"/>
                                  <a:pt x="60" y="59"/>
                                </a:cubicBezTo>
                                <a:cubicBezTo>
                                  <a:pt x="48" y="68"/>
                                  <a:pt x="48" y="68"/>
                                  <a:pt x="48" y="68"/>
                                </a:cubicBezTo>
                                <a:moveTo>
                                  <a:pt x="84" y="0"/>
                                </a:move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5" y="0"/>
                                  <a:pt x="16" y="9"/>
                                  <a:pt x="16" y="20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7" y="26"/>
                                  <a:pt x="1" y="31"/>
                                  <a:pt x="0" y="37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1" y="109"/>
                                  <a:pt x="7" y="114"/>
                                  <a:pt x="13" y="114"/>
                                </a:cubicBezTo>
                                <a:cubicBezTo>
                                  <a:pt x="109" y="114"/>
                                  <a:pt x="109" y="114"/>
                                  <a:pt x="109" y="114"/>
                                </a:cubicBezTo>
                                <a:cubicBezTo>
                                  <a:pt x="115" y="114"/>
                                  <a:pt x="121" y="109"/>
                                  <a:pt x="121" y="103"/>
                                </a:cubicBezTo>
                                <a:cubicBezTo>
                                  <a:pt x="121" y="37"/>
                                  <a:pt x="121" y="37"/>
                                  <a:pt x="121" y="37"/>
                                </a:cubicBezTo>
                                <a:cubicBezTo>
                                  <a:pt x="121" y="31"/>
                                  <a:pt x="115" y="26"/>
                                  <a:pt x="109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5" y="20"/>
                                  <a:pt x="105" y="20"/>
                                  <a:pt x="105" y="20"/>
                                </a:cubicBezTo>
                                <a:cubicBezTo>
                                  <a:pt x="105" y="9"/>
                                  <a:pt x="95" y="0"/>
                                  <a:pt x="84" y="0"/>
                                </a:cubicBezTo>
                              </a:path>
                            </a:pathLst>
                          </a:custGeom>
                          <a:solidFill>
                            <a:srgbClr val="0975A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2pt;margin-top:-4.35pt;height:102.1pt;width:160.4pt;z-index:251677696;mso-width-relative:page;mso-height-relative:page;" coordorigin="6111,1916" coordsize="3208,2042" o:gfxdata="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">
                <o:lock v:ext="edit" aspectratio="f"/>
                <v:shape id="文本框 43" o:spid="_x0000_s1026" o:spt="202" type="#_x0000_t202" style="position:absolute;left:6593;top:1916;height:2042;width:2726;" filled="f" stroked="f" coordsize="21600,21600" o:gfxdata="UEsDBAoAAAAAAIdO4kAAAAAAAAAAAAAAAAAEAAAAZHJzL1BLAwQUAAAACACHTuJABowPu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X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A+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出生日期：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88-XXXX-XXXX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椭圆 3" o:spid="_x0000_s1026" o:spt="1" style="position:absolute;left:6111;top:2087;height:441;width:441;v-text-anchor:middle;" filled="f" stroked="t" coordsize="21600,21600" o:gfxdata="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+wkY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CECEC [3204]" miterlimit="8" joinstyle="miter"/>
                  <v:imagedata o:title=""/>
                  <o:lock v:ext="edit" aspectratio="f"/>
                </v:rect>
                <v:shape id="1" o:spid="_x0000_s1026" o:spt="100" style="position:absolute;left:6223;top:2188;height:238;width:238;" fillcolor="#0975A6" filled="t" stroked="f" coordsize="444,444" o:gfxdata="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brJSugAAANsA&#10;AAAPAAAAAAAAAAEAIAAAACIAAABkcnMvZG93bnJldi54bWxQSwECFAAUAAAACACHTuJAMy8FnjsA&#10;AAA5AAAAEAAAAAAAAAABACAAAAAJAQAAZHJzL3NoYXBleG1sLnhtbFBLBQYAAAAABgAGAFsBAACz&#10;AwAAAAA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<v:path o:connectlocs="104887721,13932552;104887721,13932552;97790446,13932552;97790446,25762121;77022616,25762121;77022616,13932552;39694673,13932552;39694673,25762121;18664263,25762121;18664263,13932552;11829569,13932552;0,25762121;0,104887721;11829569,116454125;104887721,116454125;116454125,104887721;116454125,25762121;104887721,13932552;104887721,104887721;104887721,104887721;11829569,104887721;11829569,51523659;104887721,51523659;104887721,104887721;32596815,0;32596815,0;23395974,0;23395974,23395974;32596815,23395974;32596815,0;93058151,0;93058151,0;83857894,0;83857894,23395974;93058151,23395974;93058151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椭圆 3" o:spid="_x0000_s1026" o:spt="1" style="position:absolute;left:6111;top:2707;height:441;width:441;v-text-anchor:middle;" filled="f" stroked="t" coordsize="21600,21600" o:gfxdata="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zsB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CECEC [3204]" miterlimit="8" joinstyle="miter"/>
                  <v:imagedata o:title=""/>
                  <o:lock v:ext="edit" aspectratio="f"/>
                </v:rect>
                <v:shape id="1" o:spid="_x0000_s1026" o:spt="100" style="position:absolute;left:6225;top:2801;height:273;width:233;" fillcolor="#0975A6" filled="t" stroked="f" coordsize="86,101" o:gfxdata="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va68AAAA&#10;2wAAAA8AAAAAAAAAAQAgAAAAIgAAAGRycy9kb3ducmV2LnhtbFBLAQIUABQAAAAIAIdO4kAzLwWe&#10;OwAAADkAAAAQAAAAAAAAAAEAIAAAAAsBAABkcnMvc2hhcGV4bWwueG1sUEsFBgAAAAAGAAYAWwEA&#10;ALUDAAAAAA==&#10;" path="m71,38c70,38,70,38,69,38c69,38,68,39,68,40c68,42,68,42,68,42c49,42,49,42,49,42c47,42,46,43,46,44c46,56,46,56,46,56c46,57,47,58,49,58c68,58,68,58,68,58c68,60,68,60,68,60c68,60,69,61,69,61c70,62,70,62,71,62c71,62,71,62,72,61c85,51,85,51,85,51c85,51,86,50,86,50c86,49,85,48,85,48c72,38,72,38,72,38c71,38,71,38,71,38m62,11c61,11,61,11,60,12c47,22,47,22,47,22c47,22,46,23,46,23c46,24,47,25,47,25c60,35,60,35,60,35c61,35,61,35,62,35c62,35,62,35,63,35c63,35,64,34,64,33c64,31,64,31,64,31c83,31,83,31,83,31c85,31,86,30,86,29c86,17,86,17,86,17c86,16,85,15,83,15c64,15,64,15,64,15c64,13,64,13,64,13c64,13,63,12,63,12c62,11,62,11,62,11m11,32c10,32,10,31,10,30c10,23,13,16,18,11c18,10,18,10,19,10c19,10,20,10,20,10c21,11,21,12,20,13c16,18,13,24,13,30c13,30,13,30,13,30c13,31,12,32,11,32c11,32,11,32,11,32m24,0c24,0,23,0,23,0c6,10,0,29,9,44c33,86,33,86,33,86c37,93,44,98,51,100c54,100,57,101,60,101c66,101,73,99,79,96c79,95,80,95,80,94c80,93,80,92,79,91c61,73,61,73,61,73c61,73,61,72,60,72c60,72,60,72,59,72c59,72,59,72,59,72c56,73,53,74,51,74c50,74,48,73,47,73c45,73,42,71,41,69c28,46,28,46,28,46c25,42,27,35,33,29c34,28,34,27,34,26c27,2,27,2,27,2c26,1,26,0,25,0c25,0,25,0,25,0c25,0,24,0,24,0e">
                  <v:path o:connectlocs="186,102;184,113;124,118;132,156;184,162;192,167;230,137;230,129;192,102;162,32;124,62;162,94;170,94;173,83;233,78;224,40;173,35;167,29;27,81;51,27;54,35;35,81;29,86;62,0;89,232;162,273;216,254;165,197;159,194;138,200;111,186;89,78;73,5;67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椭圆 3" o:spid="_x0000_s1026" o:spt="1" style="position:absolute;left:6111;top:3347;height:441;width:441;v-text-anchor:middle;" filled="f" stroked="t" coordsize="21600,21600" o:gfxdata="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ZCd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ECECEC [3204]" miterlimit="8" joinstyle="miter"/>
                  <v:imagedata o:title=""/>
                  <o:lock v:ext="edit" aspectratio="f"/>
                </v:rect>
                <v:shape id="1" o:spid="_x0000_s1026" o:spt="100" style="position:absolute;left:6213;top:3446;height:243;width:257;" fillcolor="#0975A6" filled="t" stroked="f" coordsize="121,114" o:gfxdata="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LJjHvQAA&#10;ANsAAAAPAAAAAAAAAAEAIAAAACIAAABkcnMvZG93bnJldi54bWxQSwECFAAUAAAACACHTuJAMy8F&#10;njsAAAA5AAAAEAAAAAAAAAABACAAAAAMAQAAZHJzL3NoYXBleG1sLnhtbFBLBQYAAAAABgAGAFsB&#10;AAC2AwAAAAA=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<v:path o:connectlocs="80,89;80,100;161,93;184,68;74,74;80,78;189,74;184,68;80,46;74,55;184,59;189,53;40,223;218,223;19,213;87,157;237,211;237,112;33,102;19,78;27,74;33,102;223,74;235,76;237,89;101,144;55,112;55,55;76,21;201,42;201,74;201,115;127,125;178,0;33,42;27,55;0,219;231,243;257,78;223,55;178,0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5258435</wp:posOffset>
                </wp:positionV>
                <wp:extent cx="3759835" cy="0"/>
                <wp:effectExtent l="0" t="0" r="0" b="0"/>
                <wp:wrapNone/>
                <wp:docPr id="44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7645" y="6172835"/>
                          <a:ext cx="37598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o:spt="20" style="position:absolute;left:0pt;margin-left:26.35pt;margin-top:414.05pt;height:0pt;width:296.05pt;z-index:251670528;mso-width-relative:page;mso-height-relative:page;" filled="f" stroked="t" coordsize="21600,21600" o:gfxdata="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l62X3XAAAACgEAAA8AAAAAAAAAAQAgAAAAIgAAAGRycy9kb3ducmV2LnhtbFBL&#10;AQIUABQAAAAIAIdO4kDk3sjQ9wEAAL8DAAAOAAAAAAAAAAEAIAAAACYBAABkcnMvZTJvRG9jLnht&#10;bFBLBQYAAAAABgAGAFkBAACPBQAAAAA=&#10;">
                <v:fill on="f" focussize="0,0"/>
                <v:stroke weight="0.5pt" color="#ECECEC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1692275</wp:posOffset>
            </wp:positionH>
            <wp:positionV relativeFrom="paragraph">
              <wp:posOffset>1979930</wp:posOffset>
            </wp:positionV>
            <wp:extent cx="1865630" cy="2245995"/>
            <wp:effectExtent l="12700" t="12700" r="19050" b="19685"/>
            <wp:wrapNone/>
            <wp:docPr id="27" name="图片 1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695325" y="2892425"/>
                      <a:ext cx="1865630" cy="2245995"/>
                    </a:xfrm>
                    <a:prstGeom prst="rect">
                      <a:avLst/>
                    </a:prstGeom>
                    <a:ln w="12700">
                      <a:solidFill>
                        <a:srgbClr val="234B9B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6219190</wp:posOffset>
                </wp:positionV>
                <wp:extent cx="2967990" cy="1111250"/>
                <wp:effectExtent l="6350" t="6350" r="10160" b="127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990" cy="1111250"/>
                          <a:chOff x="21475" y="28875"/>
                          <a:chExt cx="4674" cy="1750"/>
                        </a:xfrm>
                      </wpg:grpSpPr>
                      <wps:wsp>
                        <wps:cNvPr id="104" name="文本框 14"/>
                        <wps:cNvSpPr txBox="1"/>
                        <wps:spPr>
                          <a:xfrm>
                            <a:off x="21819" y="29067"/>
                            <a:ext cx="3987" cy="1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1475" y="28875"/>
                            <a:ext cx="4675" cy="1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95pt;margin-top:489.7pt;height:87.5pt;width:233.7pt;z-index:251666432;mso-width-relative:page;mso-height-relative:page;" coordorigin="21475,28875" coordsize="4674,1750" o:gfxdata="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FhpY9rcAAAADAEAAA8AAAAAAAAAAQAgAAAAIgAAAGRycy9k&#10;b3ducmV2LnhtbFBLAQIUABQAAAAIAIdO4kA9w+d5VAMAAJMIAAAOAAAAAAAAAAEAIAAAACsBAABk&#10;cnMvZTJvRG9jLnhtbFBLBQYAAAAABgAGAFkBAADxBgAAAAA=&#10;">
                <o:lock v:ext="edit" aspectratio="f"/>
                <v:shape id="文本框 14" o:spid="_x0000_s1026" o:spt="202" type="#_x0000_t202" style="position:absolute;left:21819;top:29067;height:1367;width:3987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XXXX@163.com</w:t>
                        </w:r>
                      </w:p>
                    </w:txbxContent>
                  </v:textbox>
                </v:shape>
                <v:rect id="_x0000_s1026" o:spid="_x0000_s1026" o:spt="1" style="position:absolute;left:21475;top:28875;height:1751;width:4675;v-text-anchor:middle;" filled="f" stroked="t" coordsize="21600,21600" o:gfxdata="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E+O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ECECE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-1174115</wp:posOffset>
            </wp:positionH>
            <wp:positionV relativeFrom="paragraph">
              <wp:posOffset>-1118235</wp:posOffset>
            </wp:positionV>
            <wp:extent cx="7574915" cy="10726420"/>
            <wp:effectExtent l="0" t="0" r="6985" b="5080"/>
            <wp:wrapNone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107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4737100</wp:posOffset>
                </wp:positionV>
                <wp:extent cx="5605145" cy="1332865"/>
                <wp:effectExtent l="0" t="0" r="0" b="0"/>
                <wp:wrapNone/>
                <wp:docPr id="9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12"/>
                                <w:szCs w:val="11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6.75pt;margin-top:373pt;height:104.95pt;width:441.35pt;z-index:251662336;mso-width-relative:page;mso-height-relative:page;" filled="f" stroked="f" coordsize="21600,21600" o:gfxdata="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efl9NwAAAALAQAADwAAAAAAAAABACAAAAAi&#10;AAAAZHJzL2Rvd25yZXYueG1sUEsBAhQAFAAAAAgAh07iQGVsE5U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12"/>
                          <w:szCs w:val="11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E2C2B"/>
    <w:rsid w:val="0AB60A61"/>
    <w:rsid w:val="10D35078"/>
    <w:rsid w:val="11555F35"/>
    <w:rsid w:val="200D7170"/>
    <w:rsid w:val="2C68270B"/>
    <w:rsid w:val="4CAC3C12"/>
    <w:rsid w:val="65741E18"/>
    <w:rsid w:val="7D3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c053551f-0bfb-4791-99b1-e4b73e2e049e\&#28165;&#26032;&#31616;&#32422;&#24212;&#23626;&#27605;&#19994;&#29983;&#24066;&#22330;&#33829;&#381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清新简约应届毕业生市场营销简历.docx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2021-04-07T00:27:00Z</dcterms:created>
  <dc:creator>王家二狗子</dc:creator>
  <cp:lastModifiedBy>曾燕</cp:lastModifiedBy>
  <dcterms:modified xsi:type="dcterms:W3CDTF">2022-02-10T05:16:41Z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v1.0_mb_vvLs3EbH1SXoa4rC0pCLEg==</vt:lpwstr>
  </property>
  <property fmtid="{D5CDD505-2E9C-101B-9397-08002B2CF9AE}" pid="4" name="ICV">
    <vt:lpwstr>AA9D31511B674BBE98E5F3773771E0BB</vt:lpwstr>
  </property>
</Properties>
</file>