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-1299845</wp:posOffset>
                </wp:positionH>
                <wp:positionV relativeFrom="paragraph">
                  <wp:posOffset>9594215</wp:posOffset>
                </wp:positionV>
                <wp:extent cx="7783195" cy="217805"/>
                <wp:effectExtent l="0" t="0" r="1905" b="1079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5655" y="7451725"/>
                          <a:ext cx="7783195" cy="217805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02.35pt;margin-top:755.45pt;height:17.15pt;width:612.85pt;z-index:251665408;v-text-anchor:middle;mso-width-relative:page;mso-height-relative:page;" fillcolor="#4472C4" filled="t" stroked="f" coordsize="21600,21600" arcsize="0.166666666666667" o:gfxdata="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35azA2QAAAA8BAAAP&#10;AAAAAAAAAAEAIAAAACIAAABkcnMvZG93bnJldi54bWxQSwECFAAUAAAACACHTuJAfcXQNIkCAADh&#10;BAAADgAAAAAAAAABACAAAAAo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-1817370</wp:posOffset>
                </wp:positionH>
                <wp:positionV relativeFrom="paragraph">
                  <wp:posOffset>-1040130</wp:posOffset>
                </wp:positionV>
                <wp:extent cx="8535670" cy="10930255"/>
                <wp:effectExtent l="0" t="0" r="11430" b="444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935" y="210185"/>
                          <a:ext cx="8535670" cy="10930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3.1pt;margin-top:-81.9pt;height:860.65pt;width:672.1pt;z-index:-251651072;v-text-anchor:middle;mso-width-relative:page;mso-height-relative:page;" fillcolor="#FFFFFF [3212]" filled="t" stroked="f" coordsize="21600,21600" o:gfxdata="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FOvMTcAAAADwEAAA8AAAAAAAAAAQAgAAAAIgAA&#10;AGRycy9kb3ducmV2LnhtbFBLAQIUABQAAAAIAIdO4kDLoxARdgIAANcEAAAOAAAAAAAAAAEAIAAA&#10;ACs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1031875</wp:posOffset>
                </wp:positionH>
                <wp:positionV relativeFrom="paragraph">
                  <wp:posOffset>430530</wp:posOffset>
                </wp:positionV>
                <wp:extent cx="5995035" cy="698500"/>
                <wp:effectExtent l="0" t="0" r="12065" b="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36240" y="572770"/>
                          <a:ext cx="5995035" cy="6985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1.25pt;margin-top:33.9pt;height:55pt;width:472.05pt;z-index:-251651072;v-text-anchor:middle;mso-width-relative:page;mso-height-relative:page;" fillcolor="#F2F2F2 [3052]" filled="t" stroked="f" coordsize="21600,21600" arcsize="0.5" o:gfxdata="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Z2q00NkAAAALAQAADwAAAAAAAAABACAAAAAiAAAAZHJzL2Rv&#10;d25yZXYueG1sUEsBAhQAFAAAAAgAh07iQERayY+rAgAALwUAAA4AAAAAAAAAAQAgAAAAKAEAAGRy&#10;cy9lMm9Eb2MueG1sUEsFBgAAAAAGAAYAWQEAAEU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-1774190</wp:posOffset>
                </wp:positionH>
                <wp:positionV relativeFrom="paragraph">
                  <wp:posOffset>-248920</wp:posOffset>
                </wp:positionV>
                <wp:extent cx="2603500" cy="1377950"/>
                <wp:effectExtent l="6350" t="14605" r="44450" b="1714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3500" cy="1377950"/>
                          <a:chOff x="3353" y="1331"/>
                          <a:chExt cx="4100" cy="2170"/>
                        </a:xfrm>
                      </wpg:grpSpPr>
                      <wps:wsp>
                        <wps:cNvPr id="1" name="圆角矩形 1"/>
                        <wps:cNvSpPr/>
                        <wps:spPr>
                          <a:xfrm rot="10800000">
                            <a:off x="3353" y="1331"/>
                            <a:ext cx="4100" cy="217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4472C4"/>
                          </a:solidFill>
                          <a:ln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Camille" descr="C:\Users\曾燕\Desktop\形象照2.jpg形象照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358" y="1368"/>
                            <a:ext cx="2095" cy="2095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chemeClr val="accent5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39.7pt;margin-top:-19.6pt;height:108.5pt;width:205pt;z-index:251664384;mso-width-relative:page;mso-height-relative:page;" coordorigin="3353,1331" coordsize="4100,2170" o:gfxdata="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">
                <o:lock v:ext="edit" aspectratio="f"/>
                <v:roundrect id="_x0000_s1026" o:spid="_x0000_s1026" o:spt="2" style="position:absolute;left:3353;top:1331;height:2170;width:4100;rotation:11796480f;v-text-anchor:middle;" fillcolor="#4472C4" filled="t" stroked="t" coordsize="21600,21600" arcsize="0.5" o:gfxdata="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eJiO5AAAA2g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4472C4 [3204]" miterlimit="8" joinstyle="miter"/>
                  <v:imagedata o:title=""/>
                  <o:lock v:ext="edit" aspectratio="f"/>
                </v:roundrect>
                <v:shape id="Camille" o:spid="_x0000_s1026" o:spt="75" alt="C:\Users\曾燕\Desktop\形象照2.jpg形象照2" type="#_x0000_t75" style="position:absolute;left:5358;top:1368;height:2095;width:2095;" filled="f" o:preferrelative="t" stroked="t" coordsize="21600,21600" o:gfxdata="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JtDrvQAA&#10;ANsAAAAPAAAAAAAAAAEAIAAAACIAAABkcnMvZG93bnJldi54bWxQSwECFAAUAAAACACHTuJAMy8F&#10;njsAAAA5AAAAEAAAAAAAAAABACAAAAAMAQAAZHJzL3NoYXBleG1sLnhtbFBLBQYAAAAABgAGAFsB&#10;AAC2AwAAAAA=&#10;">
                  <v:fill on="f" focussize="0,0"/>
                  <v:stroke weight="3pt" color="#4472C4 [3208]" joinstyle="round"/>
                  <v:imagedata r:id="rId4" o:title="形象照2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1322070</wp:posOffset>
                </wp:positionH>
                <wp:positionV relativeFrom="paragraph">
                  <wp:posOffset>-176530</wp:posOffset>
                </wp:positionV>
                <wp:extent cx="4368800" cy="1280795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8800" cy="1280795"/>
                          <a:chOff x="2059" y="1560"/>
                          <a:chExt cx="6880" cy="2017"/>
                        </a:xfrm>
                      </wpg:grpSpPr>
                      <wpg:grpSp>
                        <wpg:cNvPr id="17" name="组合 12"/>
                        <wpg:cNvGrpSpPr/>
                        <wpg:grpSpPr>
                          <a:xfrm rot="0">
                            <a:off x="2059" y="1560"/>
                            <a:ext cx="6331" cy="1039"/>
                            <a:chOff x="11571" y="1885"/>
                            <a:chExt cx="5828" cy="1039"/>
                          </a:xfrm>
                        </wpg:grpSpPr>
                        <wps:wsp>
                          <wps:cNvPr id="18" name="文本框 6"/>
                          <wps:cNvSpPr txBox="1"/>
                          <wps:spPr>
                            <a:xfrm>
                              <a:off x="11571" y="1885"/>
                              <a:ext cx="1850" cy="8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52"/>
                                    <w:szCs w:val="5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04040" w:themeColor="text1" w:themeTint="BF"/>
                                    <w:sz w:val="52"/>
                                    <w:szCs w:val="5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佰通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9" name="文本框 8"/>
                          <wps:cNvSpPr txBox="1"/>
                          <wps:spPr>
                            <a:xfrm>
                              <a:off x="14040" y="2072"/>
                              <a:ext cx="3359" cy="8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auto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4472C4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4472C4"/>
                                    <w:sz w:val="28"/>
                                    <w:szCs w:val="28"/>
                                    <w:lang w:val="en-US" w:eastAsia="zh-CN"/>
                                  </w:rPr>
                                  <w:t>求职意向：系统运维工程师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文本框 43"/>
                        <wps:cNvSpPr txBox="1"/>
                        <wps:spPr>
                          <a:xfrm>
                            <a:off x="2059" y="2565"/>
                            <a:ext cx="6880" cy="10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出生年月：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XX年XX日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籍贯：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广东深圳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手机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88-XXXX-XXXX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邮箱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instrText xml:space="preserve"> HYPERLINK "mailto:8888@163.com" </w:instrTex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XXXX</w:t>
                              </w:r>
                              <w:r>
                                <w:rPr>
                                  <w:rStyle w:val="4"/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@</w:t>
                              </w:r>
                              <w:r>
                                <w:rPr>
                                  <w:rStyle w:val="4"/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qq</w:t>
                              </w:r>
                              <w:r>
                                <w:rPr>
                                  <w:rStyle w:val="4"/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.com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4.1pt;margin-top:-13.9pt;height:100.85pt;width:344pt;z-index:251659264;mso-width-relative:page;mso-height-relative:page;" coordorigin="2059,1560" coordsize="6880,2017" o:gfxdata="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GH1BDraAAAACwEAAA8AAAAAAAAAAQAgAAAAIgAAAGRycy9kb3ducmV2LnhtbFBLAQIUABQA&#10;AAAIAIdO4kBom06ERAMAAO4LAAAOAAAAAAAAAAEAIAAAACkBAABkcnMvZTJvRG9jLnhtbFBLBQYA&#10;AAAABgAGAFkBAADfBgAAAAA=&#10;">
                <o:lock v:ext="edit" aspectratio="f"/>
                <v:group id="组合 12" o:spid="_x0000_s1026" o:spt="203" style="position:absolute;left:2059;top:1560;height:1039;width:6331;" coordorigin="11571,1885" coordsize="5828,1039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6" o:spid="_x0000_s1026" o:spt="202" type="#_x0000_t202" style="position:absolute;left:11571;top:1885;height:881;width:1850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52"/>
                              <w:szCs w:val="5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04040" w:themeColor="text1" w:themeTint="BF"/>
                              <w:sz w:val="52"/>
                              <w:szCs w:val="5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佰通</w:t>
                          </w:r>
                        </w:p>
                      </w:txbxContent>
                    </v:textbox>
                  </v:shape>
                  <v:shape id="文本框 8" o:spid="_x0000_s1026" o:spt="202" type="#_x0000_t202" style="position:absolute;left:14040;top:2072;height:852;width:3359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auto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4472C4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4472C4"/>
                              <w:sz w:val="28"/>
                              <w:szCs w:val="28"/>
                              <w:lang w:val="en-US" w:eastAsia="zh-CN"/>
                            </w:rPr>
                            <w:t>求职意向：系统运维工程师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2059;top:2565;height:1012;width:6880;" filled="f" stroked="f" coordsize="21600,21600" o:gfxdata="UEsDBAoAAAAAAIdO4kAAAAAAAAAAAAAAAAAEAAAAZHJzL1BLAwQUAAAACACHTuJAKEX46r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XDA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X46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出生年月：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XX年XX日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籍贯：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广东深圳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手机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88-XXXX-XXXX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邮箱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instrText xml:space="preserve"> HYPERLINK "mailto:8888@163.com" </w:instrTex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XXXX</w:t>
                        </w:r>
                        <w:r>
                          <w:rPr>
                            <w:rStyle w:val="4"/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@</w:t>
                        </w:r>
                        <w:r>
                          <w:rPr>
                            <w:rStyle w:val="4"/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qq</w:t>
                        </w:r>
                        <w:r>
                          <w:rPr>
                            <w:rStyle w:val="4"/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.com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-655955</wp:posOffset>
                </wp:positionH>
                <wp:positionV relativeFrom="paragraph">
                  <wp:posOffset>2991485</wp:posOffset>
                </wp:positionV>
                <wp:extent cx="6607175" cy="1707515"/>
                <wp:effectExtent l="0" t="0" r="9525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7175" cy="1707515"/>
                          <a:chOff x="1824" y="3981"/>
                          <a:chExt cx="10405" cy="2689"/>
                        </a:xfrm>
                      </wpg:grpSpPr>
                      <wps:wsp>
                        <wps:cNvPr id="25" name="矩形 58"/>
                        <wps:cNvSpPr/>
                        <wps:spPr>
                          <a:xfrm>
                            <a:off x="1855" y="4682"/>
                            <a:ext cx="10374" cy="1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XX科技有限公司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(XX年XX日-XX年XX日）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                              系统运维工程师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工作内容：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负责公司架构规划及部署，保障集群的性能、可用性与稳定性；负责维护、备份、优化MySQL；模拟⽣产环境构建测试环境以供公司项⽬测试并上线及维护等，为公司架构的优化提供解决⽅案。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Pr id="27" name="组合 12"/>
                        <wpg:cNvGrpSpPr/>
                        <wpg:grpSpPr>
                          <a:xfrm>
                            <a:off x="1824" y="3981"/>
                            <a:ext cx="10386" cy="734"/>
                            <a:chOff x="1734" y="4071"/>
                            <a:chExt cx="10386" cy="734"/>
                          </a:xfrm>
                        </wpg:grpSpPr>
                        <wpg:grpSp>
                          <wpg:cNvPr id="28" name="组合 6"/>
                          <wpg:cNvGrpSpPr/>
                          <wpg:grpSpPr>
                            <a:xfrm>
                              <a:off x="1734" y="4071"/>
                              <a:ext cx="10386" cy="734"/>
                              <a:chOff x="1734" y="4071"/>
                              <a:chExt cx="10386" cy="734"/>
                            </a:xfrm>
                          </wpg:grpSpPr>
                          <wps:wsp>
                            <wps:cNvPr id="32" name="任意多边形 35"/>
                            <wps:cNvSpPr/>
                            <wps:spPr>
                              <a:xfrm rot="5400000">
                                <a:off x="2260" y="3724"/>
                                <a:ext cx="476" cy="1529"/>
                              </a:xfrm>
                              <a:prstGeom prst="round2SameRect">
                                <a:avLst>
                                  <a:gd name="adj1" fmla="val 50000"/>
                                  <a:gd name="adj2" fmla="val 0"/>
                                </a:avLst>
                              </a:prstGeom>
                              <a:solidFill>
                                <a:srgbClr val="4472C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0" name="文本框 5"/>
                            <wps:cNvSpPr txBox="1"/>
                            <wps:spPr>
                              <a:xfrm>
                                <a:off x="1734" y="4071"/>
                                <a:ext cx="10335" cy="7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472C4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工作经历                           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472C4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 xml:space="preserve"> Work experience</w:t>
                                  </w:r>
                                </w:p>
                                <w:p>
                                  <w:pPr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44" name="圆角矩形 7"/>
                            <wps:cNvSpPr/>
                            <wps:spPr>
                              <a:xfrm>
                                <a:off x="12000" y="4243"/>
                                <a:ext cx="120" cy="49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4472C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5" name="直接连接符 11"/>
                          <wps:cNvCnPr/>
                          <wps:spPr>
                            <a:xfrm>
                              <a:off x="3174" y="4478"/>
                              <a:ext cx="600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472C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65pt;margin-top:235.55pt;height:134.45pt;width:520.25pt;z-index:251661312;mso-width-relative:page;mso-height-relative:page;" coordorigin="1824,3981" coordsize="10405,2689" o:gfxdata="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">
                <o:lock v:ext="edit" aspectratio="f"/>
                <v:rect id="矩形 58" o:spid="_x0000_s1026" o:spt="1" style="position:absolute;left:1855;top:4682;height:1988;width:10374;" filled="f" stroked="f" coordsize="21600,21600" o:gfxdata="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JM01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XX科技有限公司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(XX年XX日-XX年XX日）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                              系统运维工程师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工作内容：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负责公司架构规划及部署，保障集群的性能、可用性与稳定性；负责维护、备份、优化MySQL；模拟⽣产环境构建测试环境以供公司项⽬测试并上线及维护等，为公司架构的优化提供解决⽅案。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group id="组合 12" o:spid="_x0000_s1026" o:spt="203" style="position:absolute;left:1824;top:3981;height:734;width:10386;" coordorigin="1734,4071" coordsize="10386,734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6" o:spid="_x0000_s1026" o:spt="203" style="position:absolute;left:1734;top:4071;height:734;width:10386;" coordorigin="1734,4071" coordsize="10386,734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任意多边形 35" o:spid="_x0000_s1026" style="position:absolute;left:2260;top:3724;height:1529;width:476;rotation:5898240f;v-text-anchor:middle;" fillcolor="#4472C4" filled="t" stroked="f" coordsize="476,1529" o:gfxdata="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XYRP74A&#10;AADbAAAADwAAAAAAAAABACAAAAAiAAAAZHJzL2Rvd25yZXYueG1sUEsBAhQAFAAAAAgAh07iQDMv&#10;BZ47AAAAOQAAABAAAAAAAAAAAQAgAAAADQEAAGRycy9zaGFwZXhtbC54bWxQSwUGAAAAAAYABgBb&#10;AQAAtwMAAAAA&#10;" path="m238,0l238,0c369,0,476,107,476,238l476,1529,476,1529,0,1529,0,1529,0,238c0,107,107,0,238,0xe">
                      <v:path o:connectlocs="476,764;238,1529;0,764;238,0" o:connectangles="0,82,164,247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5" o:spid="_x0000_s1026" o:spt="202" type="#_x0000_t202" style="position:absolute;left:1734;top:4071;height:734;width:10335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72C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工作经历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72C4"/>
                                <w:sz w:val="28"/>
                                <w:szCs w:val="28"/>
                                <w:lang w:val="en-US" w:eastAsia="zh-CN"/>
                              </w:rPr>
                              <w:t xml:space="preserve"> Work experience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  <v:roundrect id="圆角矩形 7" o:spid="_x0000_s1026" o:spt="2" style="position:absolute;left:12000;top:4243;height:490;width:120;v-text-anchor:middle;" fillcolor="#4472C4" filled="t" stroked="f" coordsize="21600,21600" arcsize="0.5" o:gfxdata="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0KN8u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</v:group>
                  <v:line id="直接连接符 11" o:spid="_x0000_s1026" o:spt="20" style="position:absolute;left:3174;top:4478;height:0;width:6006;" filled="f" stroked="t" coordsize="21600,21600" o:gfxdata="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aNdC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4472C4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-655955</wp:posOffset>
                </wp:positionH>
                <wp:positionV relativeFrom="paragraph">
                  <wp:posOffset>4904740</wp:posOffset>
                </wp:positionV>
                <wp:extent cx="6607175" cy="2863215"/>
                <wp:effectExtent l="0" t="0" r="9525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7175" cy="2863215"/>
                          <a:chOff x="1824" y="3981"/>
                          <a:chExt cx="10405" cy="4509"/>
                        </a:xfrm>
                      </wpg:grpSpPr>
                      <wps:wsp>
                        <wps:cNvPr id="47" name="矩形 58"/>
                        <wps:cNvSpPr/>
                        <wps:spPr>
                          <a:xfrm>
                            <a:off x="1855" y="4682"/>
                            <a:ext cx="10374" cy="3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X系统优化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(XX年XX日-XX年XX日）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项目背景：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网站访问量持续增多，客户人数变多，为减轻数据库服务器的压力,保障数据的安全性。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项目步骤：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添加一台数据库服务器与原先的数据库服务器实现主从复制;添加一台服务器做mycat数据库读写分离;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添加三台日志存储服务器，过滤日志服务器。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主要职责：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数据库读写分离服务器上mycat中间件的配置;ELK的部署，以及后续的日志采集与分析；模拟⽣产环境构建测试环境以供公司项⽬测试并上线及维护；为公司架构的优化提供解决⽅案；使⽤zabbix'监控公司集群状态并进⾏每⽇反馈； 对数据库进⾏⽇常备份部署ELK对集群的⽇志采集及分析。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Pr id="48" name="组合 12"/>
                        <wpg:cNvGrpSpPr/>
                        <wpg:grpSpPr>
                          <a:xfrm>
                            <a:off x="1824" y="3981"/>
                            <a:ext cx="10386" cy="734"/>
                            <a:chOff x="1734" y="4071"/>
                            <a:chExt cx="10386" cy="734"/>
                          </a:xfrm>
                        </wpg:grpSpPr>
                        <wpg:grpSp>
                          <wpg:cNvPr id="49" name="组合 6"/>
                          <wpg:cNvGrpSpPr/>
                          <wpg:grpSpPr>
                            <a:xfrm>
                              <a:off x="1734" y="4071"/>
                              <a:ext cx="10386" cy="734"/>
                              <a:chOff x="1734" y="4071"/>
                              <a:chExt cx="10386" cy="734"/>
                            </a:xfrm>
                          </wpg:grpSpPr>
                          <wps:wsp>
                            <wps:cNvPr id="50" name="任意多边形 35"/>
                            <wps:cNvSpPr/>
                            <wps:spPr>
                              <a:xfrm rot="5400000">
                                <a:off x="2260" y="3724"/>
                                <a:ext cx="476" cy="1529"/>
                              </a:xfrm>
                              <a:prstGeom prst="round2SameRect">
                                <a:avLst>
                                  <a:gd name="adj1" fmla="val 50000"/>
                                  <a:gd name="adj2" fmla="val 0"/>
                                </a:avLst>
                              </a:prstGeom>
                              <a:solidFill>
                                <a:srgbClr val="4472C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1" name="文本框 5"/>
                            <wps:cNvSpPr txBox="1"/>
                            <wps:spPr>
                              <a:xfrm>
                                <a:off x="1734" y="4071"/>
                                <a:ext cx="10335" cy="7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项目经历                           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472C4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Project experience</w:t>
                                  </w:r>
                                </w:p>
                                <w:p>
                                  <w:pPr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52" name="圆角矩形 7"/>
                            <wps:cNvSpPr/>
                            <wps:spPr>
                              <a:xfrm>
                                <a:off x="12000" y="4243"/>
                                <a:ext cx="120" cy="49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4472C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3" name="直接连接符 11"/>
                          <wps:cNvCnPr/>
                          <wps:spPr>
                            <a:xfrm>
                              <a:off x="3174" y="4478"/>
                              <a:ext cx="600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472C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65pt;margin-top:386.2pt;height:225.45pt;width:520.25pt;z-index:251662336;mso-width-relative:page;mso-height-relative:page;" coordorigin="1824,3981" coordsize="10405,4509" o:gfxdata="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">
                <o:lock v:ext="edit" aspectratio="f"/>
                <v:rect id="矩形 58" o:spid="_x0000_s1026" o:spt="1" style="position:absolute;left:1855;top:4682;height:3808;width:10374;" filled="f" stroked="f" coordsize="21600,21600" o:gfxdata="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GUTe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X系统优化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(XX年XX日-XX年XX日）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项目背景：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网站访问量持续增多，客户人数变多，为减轻数据库服务器的压力,保障数据的安全性。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项目步骤：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添加一台数据库服务器与原先的数据库服务器实现主从复制;添加一台服务器做mycat数据库读写分离;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添加三台日志存储服务器，过滤日志服务器。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主要职责：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数据库读写分离服务器上mycat中间件的配置;ELK的部署，以及后续的日志采集与分析；模拟⽣产环境构建测试环境以供公司项⽬测试并上线及维护；为公司架构的优化提供解决⽅案；使⽤zabbix'监控公司集群状态并进⾏每⽇反馈； 对数据库进⾏⽇常备份部署ELK对集群的⽇志采集及分析。</w:t>
                        </w:r>
                      </w:p>
                    </w:txbxContent>
                  </v:textbox>
                </v:rect>
                <v:group id="组合 12" o:spid="_x0000_s1026" o:spt="203" style="position:absolute;left:1824;top:3981;height:734;width:10386;" coordorigin="1734,4071" coordsize="10386,734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group id="组合 6" o:spid="_x0000_s1026" o:spt="203" style="position:absolute;left:1734;top:4071;height:734;width:10386;" coordorigin="1734,4071" coordsize="10386,734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任意多边形 35" o:spid="_x0000_s1026" style="position:absolute;left:2260;top:3724;height:1529;width:476;rotation:5898240f;v-text-anchor:middle;" fillcolor="#4472C4" filled="t" stroked="f" coordsize="476,1529" o:gfxdata="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M3z3O5AAAA2wAA&#10;AA8AAAAAAAAAAQAgAAAAIgAAAGRycy9kb3ducmV2LnhtbFBLAQIUABQAAAAIAIdO4kAzLwWeOwAA&#10;ADkAAAAQAAAAAAAAAAEAIAAAAAgBAABkcnMvc2hhcGV4bWwueG1sUEsFBgAAAAAGAAYAWwEAALID&#10;AAAAAA==&#10;" path="m238,0l238,0c369,0,476,107,476,238l476,1529,476,1529,0,1529,0,1529,0,238c0,107,107,0,238,0xe">
                      <v:path o:connectlocs="476,764;238,1529;0,764;238,0" o:connectangles="0,82,164,247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5" o:spid="_x0000_s1026" o:spt="202" type="#_x0000_t202" style="position:absolute;left:1734;top:4071;height:734;width:10335;" filled="f" stroked="f" coordsize="21600,21600" o:gfxdata="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AlXb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项目经历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72C4"/>
                                <w:sz w:val="28"/>
                                <w:szCs w:val="28"/>
                                <w:lang w:val="en-US" w:eastAsia="zh-CN"/>
                              </w:rPr>
                              <w:t>Project experience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  <v:roundrect id="圆角矩形 7" o:spid="_x0000_s1026" o:spt="2" style="position:absolute;left:12000;top:4243;height:490;width:120;v-text-anchor:middle;" fillcolor="#4472C4" filled="t" stroked="f" coordsize="21600,21600" arcsize="0.5" o:gfxdata="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Hac+b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</v:group>
                  <v:line id="直接连接符 11" o:spid="_x0000_s1026" o:spt="20" style="position:absolute;left:3174;top:4478;height:0;width:6006;" filled="f" stroked="t" coordsize="21600,21600" o:gfxdata="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N/2O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4472C4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-655955</wp:posOffset>
                </wp:positionH>
                <wp:positionV relativeFrom="paragraph">
                  <wp:posOffset>1433830</wp:posOffset>
                </wp:positionV>
                <wp:extent cx="6607175" cy="1351915"/>
                <wp:effectExtent l="0" t="0" r="9525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7175" cy="1351915"/>
                          <a:chOff x="1824" y="3981"/>
                          <a:chExt cx="10405" cy="2129"/>
                        </a:xfrm>
                      </wpg:grpSpPr>
                      <wps:wsp>
                        <wps:cNvPr id="58" name="矩形 58"/>
                        <wps:cNvSpPr/>
                        <wps:spPr>
                          <a:xfrm>
                            <a:off x="1855" y="4682"/>
                            <a:ext cx="10374" cy="1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XX大学 / 本科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(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XX年XX日-XX年XX日）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                                      电子商务      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主修课程：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管理学、微观经济学、宏观经济学、会计学、统计学、财务管理、经济法、市场营销学、营销策划案例、管理信息系统等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Pr id="12" name="组合 12"/>
                        <wpg:cNvGrpSpPr/>
                        <wpg:grpSpPr>
                          <a:xfrm>
                            <a:off x="1824" y="3981"/>
                            <a:ext cx="10386" cy="734"/>
                            <a:chOff x="1734" y="4071"/>
                            <a:chExt cx="10386" cy="734"/>
                          </a:xfrm>
                        </wpg:grpSpPr>
                        <wpg:grpSp>
                          <wpg:cNvPr id="6" name="组合 6"/>
                          <wpg:cNvGrpSpPr/>
                          <wpg:grpSpPr>
                            <a:xfrm>
                              <a:off x="1734" y="4071"/>
                              <a:ext cx="10386" cy="734"/>
                              <a:chOff x="1734" y="4071"/>
                              <a:chExt cx="10386" cy="734"/>
                            </a:xfrm>
                          </wpg:grpSpPr>
                          <wps:wsp>
                            <wps:cNvPr id="35" name="任意多边形 35"/>
                            <wps:cNvSpPr/>
                            <wps:spPr>
                              <a:xfrm rot="5400000">
                                <a:off x="2260" y="3724"/>
                                <a:ext cx="476" cy="1529"/>
                              </a:xfrm>
                              <a:prstGeom prst="round2SameRect">
                                <a:avLst>
                                  <a:gd name="adj1" fmla="val 50000"/>
                                  <a:gd name="adj2" fmla="val 0"/>
                                </a:avLst>
                              </a:prstGeom>
                              <a:solidFill>
                                <a:srgbClr val="4472C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" name="文本框 5"/>
                            <wps:cNvSpPr txBox="1"/>
                            <wps:spPr>
                              <a:xfrm>
                                <a:off x="1734" y="4071"/>
                                <a:ext cx="10335" cy="7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472C4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        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472C4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Educational background</w:t>
                                  </w:r>
                                </w:p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76AAA4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76AAA4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7" name="圆角矩形 7"/>
                            <wps:cNvSpPr/>
                            <wps:spPr>
                              <a:xfrm>
                                <a:off x="12000" y="4243"/>
                                <a:ext cx="120" cy="49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4472C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1" name="直接连接符 11"/>
                          <wps:cNvCnPr/>
                          <wps:spPr>
                            <a:xfrm>
                              <a:off x="3174" y="4478"/>
                              <a:ext cx="510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472C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65pt;margin-top:112.9pt;height:106.45pt;width:520.25pt;z-index:251660288;mso-width-relative:page;mso-height-relative:page;" coordorigin="1824,3981" coordsize="10405,2129" o:gfxdata="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">
                <o:lock v:ext="edit" aspectratio="f"/>
                <v:rect id="_x0000_s1026" o:spid="_x0000_s1026" o:spt="1" style="position:absolute;left:1855;top:4682;height:1428;width:10374;" filled="f" stroked="f" coordsize="21600,21600" o:gfxdata="UEsDBAoAAAAAAIdO4kAAAAAAAAAAAAAAAAAEAAAAZHJzL1BLAwQUAAAACACHTuJAeCMR1rsAAADb&#10;AAAADwAAAGRycy9kb3ducmV2LnhtbEVPTWvCQBC9C/6HZYReRDcpVE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CMR1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XX大学 / 本科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(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XX年XX日-XX年XX日）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                                      电子商务      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主修课程：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管理学、微观经济学、宏观经济学、会计学、统计学、财务管理、经济法、市场营销学、营销策划案例、管理信息系统等</w:t>
                        </w:r>
                      </w:p>
                    </w:txbxContent>
                  </v:textbox>
                </v:rect>
                <v:group id="_x0000_s1026" o:spid="_x0000_s1026" o:spt="203" style="position:absolute;left:1824;top:3981;height:734;width:10386;" coordorigin="1734,4071" coordsize="10386,734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1734;top:4071;height:734;width:10386;" coordorigin="1734,4071" coordsize="10386,734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<o:lock v:ext="edit" aspectratio="f"/>
                    <v:shape id="任意多边形 35" o:spid="_x0000_s1026" style="position:absolute;left:2260;top:3724;height:1529;width:476;rotation:5898240f;v-text-anchor:middle;" fillcolor="#4472C4" filled="t" stroked="f" coordsize="476,1529" o:gfxdata="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p+JS74A&#10;AADbAAAADwAAAAAAAAABACAAAAAiAAAAZHJzL2Rvd25yZXYueG1sUEsBAhQAFAAAAAgAh07iQDMv&#10;BZ47AAAAOQAAABAAAAAAAAAAAQAgAAAADQEAAGRycy9zaGFwZXhtbC54bWxQSwUGAAAAAAYABgBb&#10;AQAAtwMAAAAA&#10;" path="m238,0l238,0c369,0,476,107,476,238l476,1529,476,1529,0,1529,0,1529,0,238c0,107,107,0,238,0xe">
                      <v:path o:connectlocs="476,764;238,1529;0,764;238,0" o:connectangles="0,82,164,247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5" o:spid="_x0000_s1026" o:spt="202" type="#_x0000_t202" style="position:absolute;left:1734;top:4071;height:734;width:10335;" filled="f" stroked="f" coordsize="21600,21600" o:gfxdata="UEsDBAoAAAAAAIdO4kAAAAAAAAAAAAAAAAAEAAAAZHJzL1BLAwQUAAAACACHTuJAyyRJgL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tDL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SYC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72C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72C4"/>
                                <w:sz w:val="28"/>
                                <w:szCs w:val="28"/>
                                <w:lang w:val="en-US" w:eastAsia="zh-CN"/>
                              </w:rPr>
                              <w:t>Educational background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AAA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6AAA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shape>
                    <v:roundrect id="_x0000_s1026" o:spid="_x0000_s1026" o:spt="2" style="position:absolute;left:12000;top:4243;height:490;width:120;v-text-anchor:middle;" fillcolor="#4472C4" filled="t" stroked="f" coordsize="21600,21600" arcsize="0.5" o:gfxdata="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spKivQAA&#10;ANo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</v:group>
                  <v:line id="_x0000_s1026" o:spid="_x0000_s1026" o:spt="20" style="position:absolute;left:3174;top:4478;height:0;width:5106;" filled="f" stroked="t" coordsize="21600,21600" o:gfxdata="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rdBa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4472C4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-655955</wp:posOffset>
                </wp:positionH>
                <wp:positionV relativeFrom="paragraph">
                  <wp:posOffset>7973695</wp:posOffset>
                </wp:positionV>
                <wp:extent cx="6607175" cy="1072515"/>
                <wp:effectExtent l="0" t="0" r="9525" b="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7175" cy="1072515"/>
                          <a:chOff x="1824" y="3981"/>
                          <a:chExt cx="10405" cy="1689"/>
                        </a:xfrm>
                      </wpg:grpSpPr>
                      <wps:wsp>
                        <wps:cNvPr id="55" name="矩形 58"/>
                        <wps:cNvSpPr/>
                        <wps:spPr>
                          <a:xfrm>
                            <a:off x="1855" y="4682"/>
                            <a:ext cx="10374" cy="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400" w:lineRule="exact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工作中有良好的团队意识和独立思考问题的能力，具备较强的抗压能力和责任心，善于问问题，发现问题并总结解决问题的方法，对待工作认真负责，善于主动学习和交流。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g:grpSp>
                        <wpg:cNvPr id="56" name="组合 12"/>
                        <wpg:cNvGrpSpPr/>
                        <wpg:grpSpPr>
                          <a:xfrm>
                            <a:off x="1824" y="3981"/>
                            <a:ext cx="10386" cy="734"/>
                            <a:chOff x="1734" y="4071"/>
                            <a:chExt cx="10386" cy="734"/>
                          </a:xfrm>
                        </wpg:grpSpPr>
                        <wpg:grpSp>
                          <wpg:cNvPr id="57" name="组合 6"/>
                          <wpg:cNvGrpSpPr/>
                          <wpg:grpSpPr>
                            <a:xfrm>
                              <a:off x="1734" y="4071"/>
                              <a:ext cx="10386" cy="734"/>
                              <a:chOff x="1734" y="4071"/>
                              <a:chExt cx="10386" cy="734"/>
                            </a:xfrm>
                          </wpg:grpSpPr>
                          <wps:wsp>
                            <wps:cNvPr id="59" name="任意多边形 35"/>
                            <wps:cNvSpPr/>
                            <wps:spPr>
                              <a:xfrm rot="5400000">
                                <a:off x="2260" y="3724"/>
                                <a:ext cx="476" cy="1529"/>
                              </a:xfrm>
                              <a:prstGeom prst="round2SameRect">
                                <a:avLst>
                                  <a:gd name="adj1" fmla="val 50000"/>
                                  <a:gd name="adj2" fmla="val 0"/>
                                </a:avLst>
                              </a:prstGeom>
                              <a:solidFill>
                                <a:srgbClr val="4472C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0" name="文本框 5"/>
                            <wps:cNvSpPr txBox="1"/>
                            <wps:spPr>
                              <a:xfrm>
                                <a:off x="1734" y="4071"/>
                                <a:ext cx="10335" cy="7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472C4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自我评价                             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4472C4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 xml:space="preserve"> Self evaluation</w:t>
                                  </w:r>
                                </w:p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61" name="圆角矩形 7"/>
                            <wps:cNvSpPr/>
                            <wps:spPr>
                              <a:xfrm>
                                <a:off x="12000" y="4243"/>
                                <a:ext cx="120" cy="49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4472C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2" name="直接连接符 11"/>
                          <wps:cNvCnPr/>
                          <wps:spPr>
                            <a:xfrm>
                              <a:off x="3174" y="4478"/>
                              <a:ext cx="636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472C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65pt;margin-top:627.85pt;height:84.45pt;width:520.25pt;z-index:251663360;mso-width-relative:page;mso-height-relative:page;" coordorigin="1824,3981" coordsize="10405,1689" o:gfxdata="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">
                <o:lock v:ext="edit" aspectratio="f"/>
                <v:rect id="矩形 58" o:spid="_x0000_s1026" o:spt="1" style="position:absolute;left:1855;top:4682;height:988;width:10374;" filled="f" stroked="f" coordsize="21600,21600" o:gfxdata="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iK+S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jc w:val="left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工作中有良好的团队意识和独立思考问题的能力，具备较强的抗压能力和责任心，善于问问题，发现问题并总结解决问题的方法，对待工作认真负责，善于主动学习和交流。</w:t>
                        </w:r>
                      </w:p>
                    </w:txbxContent>
                  </v:textbox>
                </v:rect>
                <v:group id="组合 12" o:spid="_x0000_s1026" o:spt="203" style="position:absolute;left:1824;top:3981;height:734;width:10386;" coordorigin="1734,4071" coordsize="10386,734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6" o:spid="_x0000_s1026" o:spt="203" style="position:absolute;left:1734;top:4071;height:734;width:10386;" coordorigin="1734,4071" coordsize="10386,734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任意多边形 35" o:spid="_x0000_s1026" style="position:absolute;left:2260;top:3724;height:1529;width:476;rotation:5898240f;v-text-anchor:middle;" fillcolor="#4472C4" filled="t" stroked="f" coordsize="476,1529" o:gfxdata="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DWbuvQAA&#10;ANsAAAAPAAAAAAAAAAEAIAAAACIAAABkcnMvZG93bnJldi54bWxQSwECFAAUAAAACACHTuJAMy8F&#10;njsAAAA5AAAAEAAAAAAAAAABACAAAAAMAQAAZHJzL3NoYXBleG1sLnhtbFBLBQYAAAAABgAGAFsB&#10;AAC2AwAAAAA=&#10;" path="m238,0l238,0c369,0,476,107,476,238l476,1529,476,1529,0,1529,0,1529,0,238c0,107,107,0,238,0xe">
                      <v:path o:connectlocs="476,764;238,1529;0,764;238,0" o:connectangles="0,82,164,247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5" o:spid="_x0000_s1026" o:spt="202" type="#_x0000_t202" style="position:absolute;left:1734;top:4071;height:734;width:10335;" filled="f" stroked="f" coordsize="21600,21600" o:gfxdata="UEsDBAoAAAAAAIdO4kAAAAAAAAAAAAAAAAAEAAAAZHJzL1BLAwQUAAAACACHTuJAkyI6/b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o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yI6/b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72C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自我评价  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72C4"/>
                                <w:sz w:val="28"/>
                                <w:szCs w:val="28"/>
                                <w:lang w:val="en-US" w:eastAsia="zh-CN"/>
                              </w:rPr>
                              <w:t xml:space="preserve"> Self evaluation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  <v:roundrect id="圆角矩形 7" o:spid="_x0000_s1026" o:spt="2" style="position:absolute;left:12000;top:4243;height:490;width:120;v-text-anchor:middle;" fillcolor="#4472C4" filled="t" stroked="f" coordsize="21600,21600" arcsize="0.5" o:gfxdata="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IyDO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</v:group>
                  <v:line id="直接连接符 11" o:spid="_x0000_s1026" o:spt="20" style="position:absolute;left:3174;top:4478;height:0;width:6366;" filled="f" stroked="t" coordsize="21600,21600" o:gfxdata="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f+ZH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4472C4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650C23"/>
    <w:rsid w:val="0C765A2D"/>
    <w:rsid w:val="0CC73AA4"/>
    <w:rsid w:val="211223BB"/>
    <w:rsid w:val="52650C23"/>
    <w:rsid w:val="5BA006F4"/>
    <w:rsid w:val="689F5BF8"/>
    <w:rsid w:val="786D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ille%20Tsai\AppData\Roaming\kingsoft\office6\templates\download\4540b49e-0a3f-4862-8180-3e5fe9fe8918\&#24212;&#23626;&#27605;&#19994;&#29983;&#31995;&#32479;&#36816;&#32500;&#24037;&#31243;&#24072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应届毕业生系统运维工程师简历.docx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2021-08-17T01:43:00Z</dcterms:created>
  <dc:creator>camille</dc:creator>
  <cp:lastModifiedBy>曾燕</cp:lastModifiedBy>
  <dcterms:modified xsi:type="dcterms:W3CDTF">2022-02-10T05:18:14Z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CCEC35F94824435FBDF620E634C903D2</vt:lpwstr>
  </property>
  <property fmtid="{D5CDD505-2E9C-101B-9397-08002B2CF9AE}" pid="4" name="KSOTemplateUUID">
    <vt:lpwstr>v1.0_mb_Iwpze6IP2Wt8tqOFkY7hCQ==</vt:lpwstr>
  </property>
</Properties>
</file>