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-982980</wp:posOffset>
                </wp:positionH>
                <wp:positionV relativeFrom="paragraph">
                  <wp:posOffset>5833745</wp:posOffset>
                </wp:positionV>
                <wp:extent cx="2153920" cy="2960370"/>
                <wp:effectExtent l="0" t="0" r="18415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3920" cy="2960370"/>
                          <a:chOff x="6126" y="10850"/>
                          <a:chExt cx="3392" cy="4662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6126" y="10850"/>
                            <a:ext cx="1522" cy="4662"/>
                            <a:chOff x="6126" y="10850"/>
                            <a:chExt cx="1522" cy="4662"/>
                          </a:xfrm>
                        </wpg:grpSpPr>
                        <wps:wsp>
                          <wps:cNvPr id="17" name="文本框 17"/>
                          <wps:cNvSpPr txBox="1"/>
                          <wps:spPr>
                            <a:xfrm>
                              <a:off x="6126" y="10850"/>
                              <a:ext cx="1523" cy="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iCs w:val="0"/>
                                    <w:caps w:val="0"/>
                                    <w:color w:val="FFFFFF" w:themeColor="background1"/>
                                    <w:spacing w:val="0"/>
                                    <w:sz w:val="21"/>
                                    <w:szCs w:val="21"/>
                                    <w:shd w:val="clear" w:fill="FFFFFF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Linux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8" name="文本框 18"/>
                          <wps:cNvSpPr txBox="1"/>
                          <wps:spPr>
                            <a:xfrm>
                              <a:off x="6126" y="11624"/>
                              <a:ext cx="1523" cy="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微软雅黑" w:hAnsi="微软雅黑" w:eastAsia="微软雅黑" w:cs="微软雅黑"/>
                                    <w:color w:val="FFFFFF" w:themeColor="background1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iCs w:val="0"/>
                                    <w:caps w:val="0"/>
                                    <w:color w:val="FFFFFF" w:themeColor="background1"/>
                                    <w:spacing w:val="0"/>
                                    <w:sz w:val="21"/>
                                    <w:szCs w:val="21"/>
                                    <w:shd w:val="clear" w:fill="FFFFFF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HTTP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9" name="文本框 19"/>
                          <wps:cNvSpPr txBox="1"/>
                          <wps:spPr>
                            <a:xfrm>
                              <a:off x="6126" y="13946"/>
                              <a:ext cx="1523" cy="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iCs w:val="0"/>
                                    <w:caps w:val="0"/>
                                    <w:color w:val="FFFFFF" w:themeColor="background1"/>
                                    <w:spacing w:val="0"/>
                                    <w:sz w:val="21"/>
                                    <w:szCs w:val="21"/>
                                    <w:shd w:val="clear" w:fill="FFFFFF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英语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0" name="文本框 20"/>
                          <wps:cNvSpPr txBox="1"/>
                          <wps:spPr>
                            <a:xfrm>
                              <a:off x="6126" y="13172"/>
                              <a:ext cx="1523" cy="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微软雅黑" w:hAnsi="微软雅黑" w:eastAsia="微软雅黑" w:cs="微软雅黑"/>
                                    <w:color w:val="FFFFFF" w:themeColor="background1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iCs w:val="0"/>
                                    <w:caps w:val="0"/>
                                    <w:color w:val="FFFFFF" w:themeColor="background1"/>
                                    <w:spacing w:val="0"/>
                                    <w:sz w:val="21"/>
                                    <w:szCs w:val="21"/>
                                    <w:shd w:val="clear" w:fill="FFFFFF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BLK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文本框 21"/>
                          <wps:cNvSpPr txBox="1"/>
                          <wps:spPr>
                            <a:xfrm>
                              <a:off x="6126" y="12398"/>
                              <a:ext cx="1523" cy="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微软雅黑" w:hAnsi="微软雅黑" w:eastAsia="微软雅黑" w:cs="微软雅黑"/>
                                    <w:color w:val="FFFFFF" w:themeColor="background1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Python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2" name="文本框 22"/>
                          <wps:cNvSpPr txBox="1"/>
                          <wps:spPr>
                            <a:xfrm>
                              <a:off x="6126" y="14720"/>
                              <a:ext cx="1523" cy="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微软雅黑" w:hAnsi="微软雅黑" w:eastAsia="微软雅黑" w:cs="微软雅黑"/>
                                    <w:color w:val="FFFFFF" w:themeColor="background1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i w:val="0"/>
                                    <w:iCs w:val="0"/>
                                    <w:caps w:val="0"/>
                                    <w:color w:val="FFFFFF" w:themeColor="background1"/>
                                    <w:spacing w:val="0"/>
                                    <w:sz w:val="21"/>
                                    <w:szCs w:val="21"/>
                                    <w:shd w:val="clear" w:fill="FFFFFF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office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7351" y="11216"/>
                            <a:ext cx="2167" cy="3975"/>
                            <a:chOff x="7351" y="11216"/>
                            <a:chExt cx="2167" cy="3975"/>
                          </a:xfrm>
                        </wpg:grpSpPr>
                        <wpg:grpSp>
                          <wpg:cNvPr id="27" name="组合 27"/>
                          <wpg:cNvGrpSpPr/>
                          <wpg:grpSpPr>
                            <a:xfrm>
                              <a:off x="7351" y="11216"/>
                              <a:ext cx="2167" cy="127"/>
                              <a:chOff x="7411" y="11171"/>
                              <a:chExt cx="2167" cy="127"/>
                            </a:xfrm>
                          </wpg:grpSpPr>
                          <wps:wsp>
                            <wps:cNvPr id="23" name="矩形 23"/>
                            <wps:cNvSpPr/>
                            <wps:spPr>
                              <a:xfrm>
                                <a:off x="7411" y="11171"/>
                                <a:ext cx="2167" cy="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矩形 26"/>
                            <wps:cNvSpPr/>
                            <wps:spPr>
                              <a:xfrm>
                                <a:off x="7411" y="11178"/>
                                <a:ext cx="1757" cy="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4BCC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8" name="组合 28"/>
                          <wpg:cNvGrpSpPr/>
                          <wpg:grpSpPr>
                            <a:xfrm>
                              <a:off x="7351" y="12023"/>
                              <a:ext cx="2167" cy="120"/>
                              <a:chOff x="7411" y="11216"/>
                              <a:chExt cx="2167" cy="120"/>
                            </a:xfrm>
                          </wpg:grpSpPr>
                          <wps:wsp>
                            <wps:cNvPr id="29" name="矩形 23"/>
                            <wps:cNvSpPr/>
                            <wps:spPr>
                              <a:xfrm>
                                <a:off x="7411" y="11216"/>
                                <a:ext cx="2167" cy="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1" name="矩形 26"/>
                            <wps:cNvSpPr/>
                            <wps:spPr>
                              <a:xfrm>
                                <a:off x="7411" y="11216"/>
                                <a:ext cx="1967" cy="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4BCC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32" name="组合 32"/>
                          <wpg:cNvGrpSpPr/>
                          <wpg:grpSpPr>
                            <a:xfrm>
                              <a:off x="7351" y="12785"/>
                              <a:ext cx="2167" cy="120"/>
                              <a:chOff x="7411" y="11216"/>
                              <a:chExt cx="2167" cy="120"/>
                            </a:xfrm>
                          </wpg:grpSpPr>
                          <wps:wsp>
                            <wps:cNvPr id="33" name="矩形 23"/>
                            <wps:cNvSpPr/>
                            <wps:spPr>
                              <a:xfrm>
                                <a:off x="7411" y="11216"/>
                                <a:ext cx="2167" cy="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矩形 26"/>
                            <wps:cNvSpPr/>
                            <wps:spPr>
                              <a:xfrm>
                                <a:off x="7411" y="11216"/>
                                <a:ext cx="2057" cy="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4BCC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35" name="组合 35"/>
                          <wpg:cNvGrpSpPr/>
                          <wpg:grpSpPr>
                            <a:xfrm>
                              <a:off x="7351" y="13547"/>
                              <a:ext cx="2167" cy="120"/>
                              <a:chOff x="7411" y="11216"/>
                              <a:chExt cx="2167" cy="120"/>
                            </a:xfrm>
                          </wpg:grpSpPr>
                          <wps:wsp>
                            <wps:cNvPr id="36" name="矩形 23"/>
                            <wps:cNvSpPr/>
                            <wps:spPr>
                              <a:xfrm>
                                <a:off x="7411" y="11216"/>
                                <a:ext cx="2167" cy="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7" name="矩形 26"/>
                            <wps:cNvSpPr/>
                            <wps:spPr>
                              <a:xfrm>
                                <a:off x="7411" y="11216"/>
                                <a:ext cx="1982" cy="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4BCC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41" name="组合 41"/>
                          <wpg:cNvGrpSpPr/>
                          <wpg:grpSpPr>
                            <a:xfrm>
                              <a:off x="7351" y="14309"/>
                              <a:ext cx="2167" cy="120"/>
                              <a:chOff x="7411" y="11216"/>
                              <a:chExt cx="2167" cy="120"/>
                            </a:xfrm>
                          </wpg:grpSpPr>
                          <wps:wsp>
                            <wps:cNvPr id="43" name="矩形 23"/>
                            <wps:cNvSpPr/>
                            <wps:spPr>
                              <a:xfrm>
                                <a:off x="7411" y="11216"/>
                                <a:ext cx="2167" cy="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4" name="矩形 26"/>
                            <wps:cNvSpPr/>
                            <wps:spPr>
                              <a:xfrm>
                                <a:off x="7411" y="11216"/>
                                <a:ext cx="1652" cy="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4BCC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45" name="组合 45"/>
                          <wpg:cNvGrpSpPr/>
                          <wpg:grpSpPr>
                            <a:xfrm>
                              <a:off x="7351" y="15071"/>
                              <a:ext cx="2166" cy="120"/>
                              <a:chOff x="7411" y="11216"/>
                              <a:chExt cx="2166" cy="120"/>
                            </a:xfrm>
                          </wpg:grpSpPr>
                          <wps:wsp>
                            <wps:cNvPr id="46" name="矩形 23"/>
                            <wps:cNvSpPr/>
                            <wps:spPr>
                              <a:xfrm>
                                <a:off x="7411" y="11216"/>
                                <a:ext cx="2167" cy="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矩形 26"/>
                            <wps:cNvSpPr/>
                            <wps:spPr>
                              <a:xfrm>
                                <a:off x="7411" y="11216"/>
                                <a:ext cx="1757" cy="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4BCC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4pt;margin-top:459.35pt;height:233.1pt;width:169.6pt;z-index:251669504;mso-width-relative:page;mso-height-relative:page;" coordorigin="6126,10850" coordsize="3392,4662" o:gfxdata="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">
                <o:lock v:ext="edit" aspectratio="f"/>
                <v:group id="_x0000_s1026" o:spid="_x0000_s1026" o:spt="203" style="position:absolute;left:6126;top:10850;height:4662;width:1522;" coordorigin="6126,10850" coordsize="1522,4662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6126;top:10850;height:792;width:1523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iCs w:val="0"/>
                              <w:caps w:val="0"/>
                              <w:color w:val="FFFFFF" w:themeColor="background1"/>
                              <w:spacing w:val="0"/>
                              <w:sz w:val="21"/>
                              <w:szCs w:val="21"/>
                              <w:shd w:val="clear" w:fill="FFFFFF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Linux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126;top:11624;height:792;width:1523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微软雅黑" w:hAnsi="微软雅黑" w:eastAsia="微软雅黑" w:cs="微软雅黑"/>
                              <w:color w:val="FFFFFF" w:themeColor="background1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iCs w:val="0"/>
                              <w:caps w:val="0"/>
                              <w:color w:val="FFFFFF" w:themeColor="background1"/>
                              <w:spacing w:val="0"/>
                              <w:sz w:val="21"/>
                              <w:szCs w:val="21"/>
                              <w:shd w:val="clear" w:fill="FFFFFF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HTTP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126;top:13946;height:792;width:1523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iCs w:val="0"/>
                              <w:caps w:val="0"/>
                              <w:color w:val="FFFFFF" w:themeColor="background1"/>
                              <w:spacing w:val="0"/>
                              <w:sz w:val="21"/>
                              <w:szCs w:val="21"/>
                              <w:shd w:val="clear" w:fill="FFFFFF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英语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126;top:13172;height:792;width:1523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微软雅黑" w:hAnsi="微软雅黑" w:eastAsia="微软雅黑" w:cs="微软雅黑"/>
                              <w:color w:val="FFFFFF" w:themeColor="background1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iCs w:val="0"/>
                              <w:caps w:val="0"/>
                              <w:color w:val="FFFFFF" w:themeColor="background1"/>
                              <w:spacing w:val="0"/>
                              <w:sz w:val="21"/>
                              <w:szCs w:val="21"/>
                              <w:shd w:val="clear" w:fill="FFFFFF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BLK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126;top:12398;height:792;width:1523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微软雅黑" w:hAnsi="微软雅黑" w:eastAsia="微软雅黑" w:cs="微软雅黑"/>
                              <w:color w:val="FFFFFF" w:themeColor="background1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Python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126;top:14720;height:792;width:1523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微软雅黑" w:hAnsi="微软雅黑" w:eastAsia="微软雅黑" w:cs="微软雅黑"/>
                              <w:color w:val="FFFFFF" w:themeColor="background1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i w:val="0"/>
                              <w:iCs w:val="0"/>
                              <w:caps w:val="0"/>
                              <w:color w:val="FFFFFF" w:themeColor="background1"/>
                              <w:spacing w:val="0"/>
                              <w:sz w:val="21"/>
                              <w:szCs w:val="21"/>
                              <w:shd w:val="clear" w:fill="FFFFFF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office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7351;top:11216;height:3975;width:2167;" coordorigin="7351,11216" coordsize="2167,3975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7351;top:11216;height:127;width:2167;" coordorigin="7411,11171" coordsize="2167,127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7411;top:11171;height:120;width:2167;v-text-anchor:middle;" fillcolor="#FFFFFF [3212]" filled="t" stroked="f" coordsize="21600,21600" o:gfxdata="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r7jA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7411;top:11178;height:120;width:1757;v-text-anchor:middle;" fillcolor="#B4BCCA" filled="t" stroked="f" coordsize="21600,21600" o:gfxdata="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Tdhz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7351;top:12023;height:120;width:2167;" coordorigin="7411,11216" coordsize="2167,12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矩形 23" o:spid="_x0000_s1026" o:spt="1" style="position:absolute;left:7411;top:11216;height:120;width:2167;v-text-anchor:middle;" fillcolor="#FFFFFF [3212]" filled="t" stroked="f" coordsize="21600,21600" o:gfxdata="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1bU67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26" o:spid="_x0000_s1026" o:spt="1" style="position:absolute;left:7411;top:11216;height:120;width:1967;v-text-anchor:middle;" fillcolor="#B4BCCA" filled="t" stroked="f" coordsize="21600,21600" o:gfxdata="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fdba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7351;top:12785;height:120;width:2167;" coordorigin="7411,11216" coordsize="2167,12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23" o:spid="_x0000_s1026" o:spt="1" style="position:absolute;left:7411;top:11216;height:120;width:2167;v-text-anchor:middle;" fillcolor="#FFFFFF [3212]" filled="t" stroked="f" coordsize="21600,21600" o:gfxdata="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2d13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26" o:spid="_x0000_s1026" o:spt="1" style="position:absolute;left:7411;top:11216;height:120;width:2057;v-text-anchor:middle;" fillcolor="#B4BCCA" filled="t" stroked="f" coordsize="21600,21600" o:gfxdata="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CnVC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7351;top:13547;height:120;width:2167;" coordorigin="7411,11216" coordsize="2167,12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23" o:spid="_x0000_s1026" o:spt="1" style="position:absolute;left:7411;top:11216;height:120;width:2167;v-text-anchor:middle;" fillcolor="#FFFFFF [3212]" filled="t" stroked="f" coordsize="21600,21600" o:gfxdata="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xDWR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26" o:spid="_x0000_s1026" o:spt="1" style="position:absolute;left:7411;top:11216;height:120;width:1982;v-text-anchor:middle;" fillcolor="#B4BCCA" filled="t" stroked="f" coordsize="21600,21600" o:gfxdata="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9jrN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7351;top:14309;height:120;width:2167;" coordorigin="7411,11216" coordsize="2167,12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23" o:spid="_x0000_s1026" o:spt="1" style="position:absolute;left:7411;top:11216;height:120;width:2167;v-text-anchor:middle;" fillcolor="#FFFFFF [3212]" filled="t" stroked="f" coordsize="21600,21600" o:gfxdata="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2EGo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26" o:spid="_x0000_s1026" o:spt="1" style="position:absolute;left:7411;top:11216;height:120;width:1652;v-text-anchor:middle;" fillcolor="#B4BCCA" filled="t" stroked="f" coordsize="21600,21600" o:gfxdata="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DAY/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7351;top:15071;height:120;width:2166;" coordorigin="7411,11216" coordsize="2166,12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23" o:spid="_x0000_s1026" o:spt="1" style="position:absolute;left:7411;top:11216;height:120;width:2167;v-text-anchor:middle;" fillcolor="#FFFFFF [3212]" filled="t" stroked="f" coordsize="21600,21600" o:gfxdata="UEsDBAoAAAAAAIdO4kAAAAAAAAAAAAAAAAAEAAAAZHJzL1BLAwQUAAAACACHTuJAbxalOb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XLF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alO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26" o:spid="_x0000_s1026" o:spt="1" style="position:absolute;left:7411;top:11216;height:120;width:1757;v-text-anchor:middle;" fillcolor="#B4BCCA" filled="t" stroked="f" coordsize="21600,21600" o:gfxdata="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3phI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2630805</wp:posOffset>
                </wp:positionV>
                <wp:extent cx="2222500" cy="56515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0" cy="565150"/>
                          <a:chOff x="8851" y="5704"/>
                          <a:chExt cx="3500" cy="890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9052" y="5704"/>
                            <a:ext cx="2423" cy="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3B4453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B4453"/>
                                  <w:sz w:val="56"/>
                                  <w:szCs w:val="56"/>
                                  <w:lang w:val="en-US" w:eastAsia="zh-CN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8851" y="6515"/>
                            <a:ext cx="3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3pt;margin-top:207.15pt;height:44.5pt;width:175pt;z-index:251667456;mso-width-relative:page;mso-height-relative:page;" coordorigin="8851,5704" coordsize="3500,890" o:gfxdata="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O5c80zcAAAADAEAAA8AAAAAAAAAAQAgAAAAIgAAAGRy&#10;cy9kb3ducmV2LnhtbFBLAQIUABQAAAAIAIdO4kC0rBS0VwMAAI8HAAAOAAAAAAAAAAEAIAAAACsB&#10;AABkcnMvZTJvRG9jLnhtbFBLBQYAAAAABgAGAFkBAAD0BgAAAAA=&#10;">
                <o:lock v:ext="edit" aspectratio="f"/>
                <v:shape id="_x0000_s1026" o:spid="_x0000_s1026" o:spt="202" type="#_x0000_t202" style="position:absolute;left:9052;top:5704;height:890;width:2423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3B4453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基本信息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B4453"/>
                            <w:sz w:val="56"/>
                            <w:szCs w:val="56"/>
                            <w:lang w:val="en-US" w:eastAsia="zh-CN"/>
                          </w:rPr>
                          <w:t xml:space="preserve">   </w:t>
                        </w:r>
                      </w:p>
                    </w:txbxContent>
                  </v:textbox>
                </v:shape>
                <v:line id="_x0000_s1026" o:spid="_x0000_s1026" o:spt="20" style="position:absolute;left:8851;top:6515;height:0;width:3500;" filled="f" stroked="t" coordsize="21600,21600" o:gfxdata="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DW/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-994410</wp:posOffset>
                </wp:positionH>
                <wp:positionV relativeFrom="paragraph">
                  <wp:posOffset>5235575</wp:posOffset>
                </wp:positionV>
                <wp:extent cx="2222500" cy="56515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0" cy="565150"/>
                          <a:chOff x="8851" y="5704"/>
                          <a:chExt cx="3500" cy="890"/>
                        </a:xfrm>
                      </wpg:grpSpPr>
                      <wps:wsp>
                        <wps:cNvPr id="12" name="文本框 8"/>
                        <wps:cNvSpPr txBox="1"/>
                        <wps:spPr>
                          <a:xfrm>
                            <a:off x="9052" y="5704"/>
                            <a:ext cx="2423" cy="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40" w:lineRule="auto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3B4453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职业技能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B4453"/>
                                  <w:sz w:val="56"/>
                                  <w:szCs w:val="56"/>
                                  <w:lang w:val="en-US" w:eastAsia="zh-CN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直接连接符 9"/>
                        <wps:cNvCnPr/>
                        <wps:spPr>
                          <a:xfrm>
                            <a:off x="8851" y="6515"/>
                            <a:ext cx="35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3pt;margin-top:412.25pt;height:44.5pt;width:175pt;z-index:251668480;mso-width-relative:page;mso-height-relative:page;" coordorigin="8851,5704" coordsize="3500,890" o:gfxdata="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HjBvGbcAAAADAEAAA8AAAAAAAAAAQAgAAAAIgAAAGRycy9kb3du&#10;cmV2LnhtbFBLAQIUABQAAAAIAIdO4kDSuoXXUQMAAJEHAAAOAAAAAAAAAAEAIAAAACsBAABkcnMv&#10;ZTJvRG9jLnhtbFBLBQYAAAAABgAGAFkBAADuBgAAAAA=&#10;">
                <o:lock v:ext="edit" aspectratio="f"/>
                <v:shape id="文本框 8" o:spid="_x0000_s1026" o:spt="202" type="#_x0000_t202" style="position:absolute;left:9052;top:5704;height:890;width:2423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3B4453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职业技能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B4453"/>
                            <w:sz w:val="56"/>
                            <w:szCs w:val="56"/>
                            <w:lang w:val="en-US" w:eastAsia="zh-CN"/>
                          </w:rPr>
                          <w:t xml:space="preserve">   </w:t>
                        </w:r>
                      </w:p>
                    </w:txbxContent>
                  </v:textbox>
                </v:shape>
                <v:line id="直接连接符 9" o:spid="_x0000_s1026" o:spt="20" style="position:absolute;left:8851;top:6515;height:0;width:3500;" filled="f" stroked="t" coordsize="21600,21600" o:gfxdata="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/ExP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3348355</wp:posOffset>
                </wp:positionV>
                <wp:extent cx="2080260" cy="1126490"/>
                <wp:effectExtent l="0" t="0" r="0" b="1651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0260" cy="1126490"/>
                          <a:chOff x="9102" y="6780"/>
                          <a:chExt cx="3276" cy="1774"/>
                        </a:xfrm>
                      </wpg:grpSpPr>
                      <wps:wsp>
                        <wps:cNvPr id="54" name="文本框 54"/>
                        <wps:cNvSpPr txBox="1"/>
                        <wps:spPr>
                          <a:xfrm>
                            <a:off x="9466" y="6780"/>
                            <a:ext cx="2912" cy="4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300" w:lineRule="exact"/>
                                <w:ind w:leftChars="0"/>
                                <w:rPr>
                                  <w:rFonts w:hint="default" w:ascii="微软雅黑" w:hAnsi="微软雅黑" w:eastAsia="微软雅黑" w:cs="微软雅黑"/>
                                  <w:color w:val="FFFFFF" w:themeColor="background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手机：180-0000-0000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9466" y="7438"/>
                            <a:ext cx="2912" cy="4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300" w:lineRule="exact"/>
                                <w:ind w:leftChars="0"/>
                                <w:rPr>
                                  <w:rFonts w:hint="default" w:ascii="微软雅黑" w:hAnsi="微软雅黑" w:eastAsia="微软雅黑" w:cs="微软雅黑"/>
                                  <w:color w:val="FFFFFF" w:themeColor="background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邮箱：docer@wps.cn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9466" y="8096"/>
                            <a:ext cx="2912" cy="4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300" w:lineRule="exact"/>
                                <w:ind w:leftChars="0"/>
                                <w:rPr>
                                  <w:rFonts w:hint="default" w:ascii="微软雅黑" w:hAnsi="微软雅黑" w:eastAsia="微软雅黑" w:cs="微软雅黑"/>
                                  <w:color w:val="FFFFFF" w:themeColor="background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现居：上海徐汇区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5" name="组合 143"/>
                        <wpg:cNvGrpSpPr/>
                        <wpg:grpSpPr>
                          <a:xfrm>
                            <a:off x="9103" y="7593"/>
                            <a:ext cx="258" cy="172"/>
                            <a:chOff x="1296988" y="1827213"/>
                            <a:chExt cx="695325" cy="46355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0" name="Freeform 66"/>
                          <wps:cNvSpPr/>
                          <wps:spPr bwMode="auto">
                            <a:xfrm>
                              <a:off x="1296988" y="1892301"/>
                              <a:ext cx="304800" cy="360363"/>
                            </a:xfrm>
                            <a:custGeom>
                              <a:avLst/>
                              <a:gdLst>
                                <a:gd name="T0" fmla="*/ 0 w 600"/>
                                <a:gd name="T1" fmla="*/ 0 h 707"/>
                                <a:gd name="T2" fmla="*/ 0 w 600"/>
                                <a:gd name="T3" fmla="*/ 686 h 707"/>
                                <a:gd name="T4" fmla="*/ 2 w 600"/>
                                <a:gd name="T5" fmla="*/ 707 h 707"/>
                                <a:gd name="T6" fmla="*/ 600 w 600"/>
                                <a:gd name="T7" fmla="*/ 354 h 707"/>
                                <a:gd name="T8" fmla="*/ 0 w 600"/>
                                <a:gd name="T9" fmla="*/ 0 h 7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0" h="707">
                                  <a:moveTo>
                                    <a:pt x="0" y="0"/>
                                  </a:moveTo>
                                  <a:cubicBezTo>
                                    <a:pt x="0" y="686"/>
                                    <a:pt x="0" y="686"/>
                                    <a:pt x="0" y="686"/>
                                  </a:cubicBezTo>
                                  <a:cubicBezTo>
                                    <a:pt x="0" y="693"/>
                                    <a:pt x="0" y="700"/>
                                    <a:pt x="2" y="707"/>
                                  </a:cubicBezTo>
                                  <a:cubicBezTo>
                                    <a:pt x="600" y="354"/>
                                    <a:pt x="600" y="354"/>
                                    <a:pt x="600" y="354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8" name="Freeform 67"/>
                          <wps:cNvSpPr/>
                          <wps:spPr bwMode="auto">
                            <a:xfrm>
                              <a:off x="1301750" y="2081213"/>
                              <a:ext cx="685800" cy="209550"/>
                            </a:xfrm>
                            <a:custGeom>
                              <a:avLst/>
                              <a:gdLst>
                                <a:gd name="T0" fmla="*/ 1345 w 1345"/>
                                <a:gd name="T1" fmla="*/ 355 h 411"/>
                                <a:gd name="T2" fmla="*/ 743 w 1345"/>
                                <a:gd name="T3" fmla="*/ 0 h 411"/>
                                <a:gd name="T4" fmla="*/ 679 w 1345"/>
                                <a:gd name="T5" fmla="*/ 38 h 411"/>
                                <a:gd name="T6" fmla="*/ 615 w 1345"/>
                                <a:gd name="T7" fmla="*/ 0 h 411"/>
                                <a:gd name="T8" fmla="*/ 0 w 1345"/>
                                <a:gd name="T9" fmla="*/ 363 h 411"/>
                                <a:gd name="T10" fmla="*/ 82 w 1345"/>
                                <a:gd name="T11" fmla="*/ 411 h 411"/>
                                <a:gd name="T12" fmla="*/ 1259 w 1345"/>
                                <a:gd name="T13" fmla="*/ 411 h 411"/>
                                <a:gd name="T14" fmla="*/ 1345 w 1345"/>
                                <a:gd name="T15" fmla="*/ 355 h 4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345" h="411">
                                  <a:moveTo>
                                    <a:pt x="1345" y="355"/>
                                  </a:moveTo>
                                  <a:cubicBezTo>
                                    <a:pt x="743" y="0"/>
                                    <a:pt x="743" y="0"/>
                                    <a:pt x="743" y="0"/>
                                  </a:cubicBezTo>
                                  <a:cubicBezTo>
                                    <a:pt x="679" y="38"/>
                                    <a:pt x="679" y="38"/>
                                    <a:pt x="679" y="38"/>
                                  </a:cubicBezTo>
                                  <a:cubicBezTo>
                                    <a:pt x="615" y="0"/>
                                    <a:pt x="615" y="0"/>
                                    <a:pt x="615" y="0"/>
                                  </a:cubicBezTo>
                                  <a:cubicBezTo>
                                    <a:pt x="0" y="363"/>
                                    <a:pt x="0" y="363"/>
                                    <a:pt x="0" y="363"/>
                                  </a:cubicBezTo>
                                  <a:cubicBezTo>
                                    <a:pt x="16" y="391"/>
                                    <a:pt x="47" y="411"/>
                                    <a:pt x="82" y="411"/>
                                  </a:cubicBezTo>
                                  <a:cubicBezTo>
                                    <a:pt x="1259" y="411"/>
                                    <a:pt x="1259" y="411"/>
                                    <a:pt x="1259" y="411"/>
                                  </a:cubicBezTo>
                                  <a:cubicBezTo>
                                    <a:pt x="1297" y="411"/>
                                    <a:pt x="1330" y="388"/>
                                    <a:pt x="1345" y="3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9" name="Freeform 68"/>
                          <wps:cNvSpPr/>
                          <wps:spPr bwMode="auto">
                            <a:xfrm>
                              <a:off x="1693863" y="1897063"/>
                              <a:ext cx="298450" cy="350838"/>
                            </a:xfrm>
                            <a:custGeom>
                              <a:avLst/>
                              <a:gdLst>
                                <a:gd name="T0" fmla="*/ 584 w 584"/>
                                <a:gd name="T1" fmla="*/ 676 h 688"/>
                                <a:gd name="T2" fmla="*/ 584 w 584"/>
                                <a:gd name="T3" fmla="*/ 0 h 688"/>
                                <a:gd name="T4" fmla="*/ 0 w 584"/>
                                <a:gd name="T5" fmla="*/ 344 h 688"/>
                                <a:gd name="T6" fmla="*/ 583 w 584"/>
                                <a:gd name="T7" fmla="*/ 688 h 688"/>
                                <a:gd name="T8" fmla="*/ 584 w 584"/>
                                <a:gd name="T9" fmla="*/ 676 h 6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84" h="688">
                                  <a:moveTo>
                                    <a:pt x="584" y="676"/>
                                  </a:moveTo>
                                  <a:cubicBezTo>
                                    <a:pt x="584" y="0"/>
                                    <a:pt x="584" y="0"/>
                                    <a:pt x="584" y="0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583" y="688"/>
                                    <a:pt x="583" y="688"/>
                                    <a:pt x="583" y="688"/>
                                  </a:cubicBezTo>
                                  <a:cubicBezTo>
                                    <a:pt x="583" y="684"/>
                                    <a:pt x="584" y="680"/>
                                    <a:pt x="584" y="6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0" name="Freeform 69"/>
                          <wps:cNvSpPr/>
                          <wps:spPr bwMode="auto">
                            <a:xfrm>
                              <a:off x="1296988" y="1827213"/>
                              <a:ext cx="695325" cy="257175"/>
                            </a:xfrm>
                            <a:custGeom>
                              <a:avLst/>
                              <a:gdLst>
                                <a:gd name="T0" fmla="*/ 1364 w 1364"/>
                                <a:gd name="T1" fmla="*/ 106 h 503"/>
                                <a:gd name="T2" fmla="*/ 1364 w 1364"/>
                                <a:gd name="T3" fmla="*/ 93 h 503"/>
                                <a:gd name="T4" fmla="*/ 1270 w 1364"/>
                                <a:gd name="T5" fmla="*/ 0 h 503"/>
                                <a:gd name="T6" fmla="*/ 93 w 1364"/>
                                <a:gd name="T7" fmla="*/ 0 h 503"/>
                                <a:gd name="T8" fmla="*/ 0 w 1364"/>
                                <a:gd name="T9" fmla="*/ 93 h 503"/>
                                <a:gd name="T10" fmla="*/ 0 w 1364"/>
                                <a:gd name="T11" fmla="*/ 96 h 503"/>
                                <a:gd name="T12" fmla="*/ 690 w 1364"/>
                                <a:gd name="T13" fmla="*/ 503 h 503"/>
                                <a:gd name="T14" fmla="*/ 1364 w 1364"/>
                                <a:gd name="T15" fmla="*/ 106 h 5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364" h="503">
                                  <a:moveTo>
                                    <a:pt x="1364" y="106"/>
                                  </a:moveTo>
                                  <a:cubicBezTo>
                                    <a:pt x="1364" y="93"/>
                                    <a:pt x="1364" y="93"/>
                                    <a:pt x="1364" y="93"/>
                                  </a:cubicBezTo>
                                  <a:cubicBezTo>
                                    <a:pt x="1364" y="41"/>
                                    <a:pt x="1322" y="0"/>
                                    <a:pt x="1270" y="0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ubicBezTo>
                                    <a:pt x="41" y="0"/>
                                    <a:pt x="0" y="41"/>
                                    <a:pt x="0" y="93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690" y="503"/>
                                    <a:pt x="690" y="503"/>
                                    <a:pt x="690" y="503"/>
                                  </a:cubicBezTo>
                                  <a:lnTo>
                                    <a:pt x="1364" y="1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58" name="组合 135"/>
                        <wpg:cNvGrpSpPr/>
                        <wpg:grpSpPr>
                          <a:xfrm>
                            <a:off x="9130" y="8186"/>
                            <a:ext cx="204" cy="302"/>
                            <a:chOff x="11161713" y="1716088"/>
                            <a:chExt cx="544513" cy="8032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63" name="Freeform 73"/>
                          <wps:cNvSpPr/>
                          <wps:spPr bwMode="auto">
                            <a:xfrm>
                              <a:off x="11303000" y="1846263"/>
                              <a:ext cx="260350" cy="258763"/>
                            </a:xfrm>
                            <a:custGeom>
                              <a:avLst/>
                              <a:gdLst>
                                <a:gd name="T0" fmla="*/ 436 w 510"/>
                                <a:gd name="T1" fmla="*/ 434 h 510"/>
                                <a:gd name="T2" fmla="*/ 452 w 510"/>
                                <a:gd name="T3" fmla="*/ 416 h 510"/>
                                <a:gd name="T4" fmla="*/ 454 w 510"/>
                                <a:gd name="T5" fmla="*/ 414 h 510"/>
                                <a:gd name="T6" fmla="*/ 467 w 510"/>
                                <a:gd name="T7" fmla="*/ 397 h 510"/>
                                <a:gd name="T8" fmla="*/ 470 w 510"/>
                                <a:gd name="T9" fmla="*/ 392 h 510"/>
                                <a:gd name="T10" fmla="*/ 480 w 510"/>
                                <a:gd name="T11" fmla="*/ 376 h 510"/>
                                <a:gd name="T12" fmla="*/ 481 w 510"/>
                                <a:gd name="T13" fmla="*/ 373 h 510"/>
                                <a:gd name="T14" fmla="*/ 483 w 510"/>
                                <a:gd name="T15" fmla="*/ 369 h 510"/>
                                <a:gd name="T16" fmla="*/ 484 w 510"/>
                                <a:gd name="T17" fmla="*/ 367 h 510"/>
                                <a:gd name="T18" fmla="*/ 490 w 510"/>
                                <a:gd name="T19" fmla="*/ 354 h 510"/>
                                <a:gd name="T20" fmla="*/ 492 w 510"/>
                                <a:gd name="T21" fmla="*/ 349 h 510"/>
                                <a:gd name="T22" fmla="*/ 495 w 510"/>
                                <a:gd name="T23" fmla="*/ 341 h 510"/>
                                <a:gd name="T24" fmla="*/ 499 w 510"/>
                                <a:gd name="T25" fmla="*/ 330 h 510"/>
                                <a:gd name="T26" fmla="*/ 501 w 510"/>
                                <a:gd name="T27" fmla="*/ 323 h 510"/>
                                <a:gd name="T28" fmla="*/ 503 w 510"/>
                                <a:gd name="T29" fmla="*/ 314 h 510"/>
                                <a:gd name="T30" fmla="*/ 505 w 510"/>
                                <a:gd name="T31" fmla="*/ 306 h 510"/>
                                <a:gd name="T32" fmla="*/ 507 w 510"/>
                                <a:gd name="T33" fmla="*/ 295 h 510"/>
                                <a:gd name="T34" fmla="*/ 508 w 510"/>
                                <a:gd name="T35" fmla="*/ 286 h 510"/>
                                <a:gd name="T36" fmla="*/ 509 w 510"/>
                                <a:gd name="T37" fmla="*/ 281 h 510"/>
                                <a:gd name="T38" fmla="*/ 510 w 510"/>
                                <a:gd name="T39" fmla="*/ 255 h 510"/>
                                <a:gd name="T40" fmla="*/ 509 w 510"/>
                                <a:gd name="T41" fmla="*/ 229 h 510"/>
                                <a:gd name="T42" fmla="*/ 508 w 510"/>
                                <a:gd name="T43" fmla="*/ 224 h 510"/>
                                <a:gd name="T44" fmla="*/ 507 w 510"/>
                                <a:gd name="T45" fmla="*/ 215 h 510"/>
                                <a:gd name="T46" fmla="*/ 505 w 510"/>
                                <a:gd name="T47" fmla="*/ 204 h 510"/>
                                <a:gd name="T48" fmla="*/ 503 w 510"/>
                                <a:gd name="T49" fmla="*/ 196 h 510"/>
                                <a:gd name="T50" fmla="*/ 501 w 510"/>
                                <a:gd name="T51" fmla="*/ 187 h 510"/>
                                <a:gd name="T52" fmla="*/ 499 w 510"/>
                                <a:gd name="T53" fmla="*/ 179 h 510"/>
                                <a:gd name="T54" fmla="*/ 495 w 510"/>
                                <a:gd name="T55" fmla="*/ 169 h 510"/>
                                <a:gd name="T56" fmla="*/ 492 w 510"/>
                                <a:gd name="T57" fmla="*/ 161 h 510"/>
                                <a:gd name="T58" fmla="*/ 490 w 510"/>
                                <a:gd name="T59" fmla="*/ 156 h 510"/>
                                <a:gd name="T60" fmla="*/ 483 w 510"/>
                                <a:gd name="T61" fmla="*/ 142 h 510"/>
                                <a:gd name="T62" fmla="*/ 481 w 510"/>
                                <a:gd name="T63" fmla="*/ 137 h 510"/>
                                <a:gd name="T64" fmla="*/ 480 w 510"/>
                                <a:gd name="T65" fmla="*/ 134 h 510"/>
                                <a:gd name="T66" fmla="*/ 470 w 510"/>
                                <a:gd name="T67" fmla="*/ 117 h 510"/>
                                <a:gd name="T68" fmla="*/ 468 w 510"/>
                                <a:gd name="T69" fmla="*/ 114 h 510"/>
                                <a:gd name="T70" fmla="*/ 454 w 510"/>
                                <a:gd name="T71" fmla="*/ 96 h 510"/>
                                <a:gd name="T72" fmla="*/ 453 w 510"/>
                                <a:gd name="T73" fmla="*/ 94 h 510"/>
                                <a:gd name="T74" fmla="*/ 437 w 510"/>
                                <a:gd name="T75" fmla="*/ 76 h 510"/>
                                <a:gd name="T76" fmla="*/ 435 w 510"/>
                                <a:gd name="T77" fmla="*/ 75 h 510"/>
                                <a:gd name="T78" fmla="*/ 258 w 510"/>
                                <a:gd name="T79" fmla="*/ 0 h 510"/>
                                <a:gd name="T80" fmla="*/ 255 w 510"/>
                                <a:gd name="T81" fmla="*/ 0 h 510"/>
                                <a:gd name="T82" fmla="*/ 0 w 510"/>
                                <a:gd name="T83" fmla="*/ 255 h 510"/>
                                <a:gd name="T84" fmla="*/ 255 w 510"/>
                                <a:gd name="T85" fmla="*/ 510 h 510"/>
                                <a:gd name="T86" fmla="*/ 258 w 510"/>
                                <a:gd name="T87" fmla="*/ 510 h 510"/>
                                <a:gd name="T88" fmla="*/ 436 w 510"/>
                                <a:gd name="T89" fmla="*/ 434 h 5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10" h="510">
                                  <a:moveTo>
                                    <a:pt x="436" y="434"/>
                                  </a:moveTo>
                                  <a:cubicBezTo>
                                    <a:pt x="443" y="428"/>
                                    <a:pt x="448" y="422"/>
                                    <a:pt x="452" y="416"/>
                                  </a:cubicBezTo>
                                  <a:cubicBezTo>
                                    <a:pt x="453" y="415"/>
                                    <a:pt x="454" y="414"/>
                                    <a:pt x="454" y="414"/>
                                  </a:cubicBezTo>
                                  <a:cubicBezTo>
                                    <a:pt x="459" y="408"/>
                                    <a:pt x="463" y="403"/>
                                    <a:pt x="467" y="397"/>
                                  </a:cubicBezTo>
                                  <a:cubicBezTo>
                                    <a:pt x="468" y="394"/>
                                    <a:pt x="469" y="393"/>
                                    <a:pt x="470" y="392"/>
                                  </a:cubicBezTo>
                                  <a:cubicBezTo>
                                    <a:pt x="473" y="387"/>
                                    <a:pt x="477" y="381"/>
                                    <a:pt x="480" y="376"/>
                                  </a:cubicBezTo>
                                  <a:cubicBezTo>
                                    <a:pt x="480" y="375"/>
                                    <a:pt x="480" y="374"/>
                                    <a:pt x="481" y="373"/>
                                  </a:cubicBezTo>
                                  <a:cubicBezTo>
                                    <a:pt x="481" y="372"/>
                                    <a:pt x="482" y="370"/>
                                    <a:pt x="483" y="369"/>
                                  </a:cubicBezTo>
                                  <a:cubicBezTo>
                                    <a:pt x="484" y="367"/>
                                    <a:pt x="484" y="367"/>
                                    <a:pt x="484" y="367"/>
                                  </a:cubicBezTo>
                                  <a:cubicBezTo>
                                    <a:pt x="486" y="363"/>
                                    <a:pt x="488" y="358"/>
                                    <a:pt x="490" y="354"/>
                                  </a:cubicBezTo>
                                  <a:cubicBezTo>
                                    <a:pt x="491" y="352"/>
                                    <a:pt x="491" y="351"/>
                                    <a:pt x="492" y="349"/>
                                  </a:cubicBezTo>
                                  <a:cubicBezTo>
                                    <a:pt x="495" y="341"/>
                                    <a:pt x="495" y="341"/>
                                    <a:pt x="495" y="341"/>
                                  </a:cubicBezTo>
                                  <a:cubicBezTo>
                                    <a:pt x="496" y="337"/>
                                    <a:pt x="498" y="334"/>
                                    <a:pt x="499" y="330"/>
                                  </a:cubicBezTo>
                                  <a:cubicBezTo>
                                    <a:pt x="499" y="328"/>
                                    <a:pt x="500" y="326"/>
                                    <a:pt x="501" y="323"/>
                                  </a:cubicBezTo>
                                  <a:cubicBezTo>
                                    <a:pt x="503" y="314"/>
                                    <a:pt x="503" y="314"/>
                                    <a:pt x="503" y="314"/>
                                  </a:cubicBezTo>
                                  <a:cubicBezTo>
                                    <a:pt x="504" y="311"/>
                                    <a:pt x="504" y="309"/>
                                    <a:pt x="505" y="306"/>
                                  </a:cubicBezTo>
                                  <a:cubicBezTo>
                                    <a:pt x="506" y="302"/>
                                    <a:pt x="506" y="299"/>
                                    <a:pt x="507" y="295"/>
                                  </a:cubicBezTo>
                                  <a:cubicBezTo>
                                    <a:pt x="508" y="286"/>
                                    <a:pt x="508" y="286"/>
                                    <a:pt x="508" y="286"/>
                                  </a:cubicBezTo>
                                  <a:cubicBezTo>
                                    <a:pt x="508" y="284"/>
                                    <a:pt x="509" y="283"/>
                                    <a:pt x="509" y="281"/>
                                  </a:cubicBezTo>
                                  <a:cubicBezTo>
                                    <a:pt x="510" y="272"/>
                                    <a:pt x="510" y="263"/>
                                    <a:pt x="510" y="255"/>
                                  </a:cubicBezTo>
                                  <a:cubicBezTo>
                                    <a:pt x="510" y="246"/>
                                    <a:pt x="510" y="237"/>
                                    <a:pt x="509" y="229"/>
                                  </a:cubicBezTo>
                                  <a:cubicBezTo>
                                    <a:pt x="509" y="227"/>
                                    <a:pt x="508" y="225"/>
                                    <a:pt x="508" y="224"/>
                                  </a:cubicBezTo>
                                  <a:cubicBezTo>
                                    <a:pt x="507" y="215"/>
                                    <a:pt x="507" y="215"/>
                                    <a:pt x="507" y="215"/>
                                  </a:cubicBezTo>
                                  <a:cubicBezTo>
                                    <a:pt x="506" y="211"/>
                                    <a:pt x="506" y="207"/>
                                    <a:pt x="505" y="204"/>
                                  </a:cubicBezTo>
                                  <a:cubicBezTo>
                                    <a:pt x="504" y="201"/>
                                    <a:pt x="504" y="198"/>
                                    <a:pt x="503" y="196"/>
                                  </a:cubicBezTo>
                                  <a:cubicBezTo>
                                    <a:pt x="501" y="187"/>
                                    <a:pt x="501" y="187"/>
                                    <a:pt x="501" y="187"/>
                                  </a:cubicBezTo>
                                  <a:cubicBezTo>
                                    <a:pt x="500" y="184"/>
                                    <a:pt x="499" y="182"/>
                                    <a:pt x="499" y="179"/>
                                  </a:cubicBezTo>
                                  <a:cubicBezTo>
                                    <a:pt x="498" y="176"/>
                                    <a:pt x="496" y="172"/>
                                    <a:pt x="495" y="169"/>
                                  </a:cubicBezTo>
                                  <a:cubicBezTo>
                                    <a:pt x="492" y="161"/>
                                    <a:pt x="492" y="161"/>
                                    <a:pt x="492" y="161"/>
                                  </a:cubicBezTo>
                                  <a:cubicBezTo>
                                    <a:pt x="491" y="159"/>
                                    <a:pt x="491" y="157"/>
                                    <a:pt x="490" y="156"/>
                                  </a:cubicBezTo>
                                  <a:cubicBezTo>
                                    <a:pt x="488" y="151"/>
                                    <a:pt x="486" y="147"/>
                                    <a:pt x="483" y="142"/>
                                  </a:cubicBezTo>
                                  <a:cubicBezTo>
                                    <a:pt x="481" y="137"/>
                                    <a:pt x="481" y="137"/>
                                    <a:pt x="481" y="137"/>
                                  </a:cubicBezTo>
                                  <a:cubicBezTo>
                                    <a:pt x="480" y="136"/>
                                    <a:pt x="480" y="135"/>
                                    <a:pt x="480" y="134"/>
                                  </a:cubicBezTo>
                                  <a:cubicBezTo>
                                    <a:pt x="477" y="128"/>
                                    <a:pt x="473" y="123"/>
                                    <a:pt x="470" y="117"/>
                                  </a:cubicBezTo>
                                  <a:cubicBezTo>
                                    <a:pt x="469" y="116"/>
                                    <a:pt x="468" y="115"/>
                                    <a:pt x="468" y="114"/>
                                  </a:cubicBezTo>
                                  <a:cubicBezTo>
                                    <a:pt x="463" y="107"/>
                                    <a:pt x="459" y="101"/>
                                    <a:pt x="454" y="96"/>
                                  </a:cubicBezTo>
                                  <a:cubicBezTo>
                                    <a:pt x="453" y="94"/>
                                    <a:pt x="453" y="94"/>
                                    <a:pt x="453" y="94"/>
                                  </a:cubicBezTo>
                                  <a:cubicBezTo>
                                    <a:pt x="448" y="88"/>
                                    <a:pt x="443" y="82"/>
                                    <a:pt x="437" y="76"/>
                                  </a:cubicBezTo>
                                  <a:cubicBezTo>
                                    <a:pt x="435" y="75"/>
                                    <a:pt x="435" y="75"/>
                                    <a:pt x="435" y="75"/>
                                  </a:cubicBezTo>
                                  <a:cubicBezTo>
                                    <a:pt x="389" y="27"/>
                                    <a:pt x="325" y="1"/>
                                    <a:pt x="258" y="0"/>
                                  </a:cubicBezTo>
                                  <a:cubicBezTo>
                                    <a:pt x="255" y="0"/>
                                    <a:pt x="255" y="0"/>
                                    <a:pt x="255" y="0"/>
                                  </a:cubicBezTo>
                                  <a:cubicBezTo>
                                    <a:pt x="115" y="0"/>
                                    <a:pt x="0" y="114"/>
                                    <a:pt x="0" y="255"/>
                                  </a:cubicBezTo>
                                  <a:cubicBezTo>
                                    <a:pt x="0" y="395"/>
                                    <a:pt x="114" y="509"/>
                                    <a:pt x="255" y="510"/>
                                  </a:cubicBezTo>
                                  <a:cubicBezTo>
                                    <a:pt x="258" y="510"/>
                                    <a:pt x="258" y="510"/>
                                    <a:pt x="258" y="510"/>
                                  </a:cubicBezTo>
                                  <a:cubicBezTo>
                                    <a:pt x="325" y="509"/>
                                    <a:pt x="389" y="482"/>
                                    <a:pt x="436" y="4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6" name="Freeform 74"/>
                          <wps:cNvSpPr>
                            <a:spLocks noEditPoints="1"/>
                          </wps:cNvSpPr>
                          <wps:spPr bwMode="auto">
                            <a:xfrm>
                              <a:off x="11161713" y="1716088"/>
                              <a:ext cx="544513" cy="803275"/>
                            </a:xfrm>
                            <a:custGeom>
                              <a:avLst/>
                              <a:gdLst>
                                <a:gd name="T0" fmla="*/ 519 w 1069"/>
                                <a:gd name="T1" fmla="*/ 1565 h 1576"/>
                                <a:gd name="T2" fmla="*/ 539 w 1069"/>
                                <a:gd name="T3" fmla="*/ 1576 h 1576"/>
                                <a:gd name="T4" fmla="*/ 637 w 1069"/>
                                <a:gd name="T5" fmla="*/ 1432 h 1576"/>
                                <a:gd name="T6" fmla="*/ 971 w 1069"/>
                                <a:gd name="T7" fmla="*/ 857 h 1576"/>
                                <a:gd name="T8" fmla="*/ 988 w 1069"/>
                                <a:gd name="T9" fmla="*/ 830 h 1576"/>
                                <a:gd name="T10" fmla="*/ 1007 w 1069"/>
                                <a:gd name="T11" fmla="*/ 795 h 1576"/>
                                <a:gd name="T12" fmla="*/ 1068 w 1069"/>
                                <a:gd name="T13" fmla="*/ 505 h 1576"/>
                                <a:gd name="T14" fmla="*/ 1067 w 1069"/>
                                <a:gd name="T15" fmla="*/ 485 h 1576"/>
                                <a:gd name="T16" fmla="*/ 1066 w 1069"/>
                                <a:gd name="T17" fmla="*/ 467 h 1576"/>
                                <a:gd name="T18" fmla="*/ 1064 w 1069"/>
                                <a:gd name="T19" fmla="*/ 449 h 1576"/>
                                <a:gd name="T20" fmla="*/ 1061 w 1069"/>
                                <a:gd name="T21" fmla="*/ 433 h 1576"/>
                                <a:gd name="T22" fmla="*/ 1057 w 1069"/>
                                <a:gd name="T23" fmla="*/ 412 h 1576"/>
                                <a:gd name="T24" fmla="*/ 1054 w 1069"/>
                                <a:gd name="T25" fmla="*/ 394 h 1576"/>
                                <a:gd name="T26" fmla="*/ 1049 w 1069"/>
                                <a:gd name="T27" fmla="*/ 375 h 1576"/>
                                <a:gd name="T28" fmla="*/ 1043 w 1069"/>
                                <a:gd name="T29" fmla="*/ 355 h 1576"/>
                                <a:gd name="T30" fmla="*/ 1039 w 1069"/>
                                <a:gd name="T31" fmla="*/ 343 h 1576"/>
                                <a:gd name="T32" fmla="*/ 1033 w 1069"/>
                                <a:gd name="T33" fmla="*/ 324 h 1576"/>
                                <a:gd name="T34" fmla="*/ 1025 w 1069"/>
                                <a:gd name="T35" fmla="*/ 304 h 1576"/>
                                <a:gd name="T36" fmla="*/ 1020 w 1069"/>
                                <a:gd name="T37" fmla="*/ 294 h 1576"/>
                                <a:gd name="T38" fmla="*/ 1009 w 1069"/>
                                <a:gd name="T39" fmla="*/ 271 h 1576"/>
                                <a:gd name="T40" fmla="*/ 997 w 1069"/>
                                <a:gd name="T41" fmla="*/ 249 h 1576"/>
                                <a:gd name="T42" fmla="*/ 984 w 1069"/>
                                <a:gd name="T43" fmla="*/ 227 h 1576"/>
                                <a:gd name="T44" fmla="*/ 970 w 1069"/>
                                <a:gd name="T45" fmla="*/ 206 h 1576"/>
                                <a:gd name="T46" fmla="*/ 954 w 1069"/>
                                <a:gd name="T47" fmla="*/ 186 h 1576"/>
                                <a:gd name="T48" fmla="*/ 921 w 1069"/>
                                <a:gd name="T49" fmla="*/ 149 h 1576"/>
                                <a:gd name="T50" fmla="*/ 534 w 1069"/>
                                <a:gd name="T51" fmla="*/ 0 h 1576"/>
                                <a:gd name="T52" fmla="*/ 72 w 1069"/>
                                <a:gd name="T53" fmla="*/ 813 h 1576"/>
                                <a:gd name="T54" fmla="*/ 81 w 1069"/>
                                <a:gd name="T55" fmla="*/ 829 h 1576"/>
                                <a:gd name="T56" fmla="*/ 98 w 1069"/>
                                <a:gd name="T57" fmla="*/ 856 h 1576"/>
                                <a:gd name="T58" fmla="*/ 231 w 1069"/>
                                <a:gd name="T59" fmla="*/ 510 h 1576"/>
                                <a:gd name="T60" fmla="*/ 536 w 1069"/>
                                <a:gd name="T61" fmla="*/ 208 h 1576"/>
                                <a:gd name="T62" fmla="*/ 749 w 1069"/>
                                <a:gd name="T63" fmla="*/ 298 h 1576"/>
                                <a:gd name="T64" fmla="*/ 769 w 1069"/>
                                <a:gd name="T65" fmla="*/ 321 h 1576"/>
                                <a:gd name="T66" fmla="*/ 787 w 1069"/>
                                <a:gd name="T67" fmla="*/ 345 h 1576"/>
                                <a:gd name="T68" fmla="*/ 802 w 1069"/>
                                <a:gd name="T69" fmla="*/ 372 h 1576"/>
                                <a:gd name="T70" fmla="*/ 812 w 1069"/>
                                <a:gd name="T71" fmla="*/ 393 h 1576"/>
                                <a:gd name="T72" fmla="*/ 817 w 1069"/>
                                <a:gd name="T73" fmla="*/ 407 h 1576"/>
                                <a:gd name="T74" fmla="*/ 825 w 1069"/>
                                <a:gd name="T75" fmla="*/ 430 h 1576"/>
                                <a:gd name="T76" fmla="*/ 829 w 1069"/>
                                <a:gd name="T77" fmla="*/ 449 h 1576"/>
                                <a:gd name="T78" fmla="*/ 833 w 1069"/>
                                <a:gd name="T79" fmla="*/ 471 h 1576"/>
                                <a:gd name="T80" fmla="*/ 835 w 1069"/>
                                <a:gd name="T81" fmla="*/ 510 h 1576"/>
                                <a:gd name="T82" fmla="*/ 833 w 1069"/>
                                <a:gd name="T83" fmla="*/ 549 h 1576"/>
                                <a:gd name="T84" fmla="*/ 829 w 1069"/>
                                <a:gd name="T85" fmla="*/ 571 h 1576"/>
                                <a:gd name="T86" fmla="*/ 825 w 1069"/>
                                <a:gd name="T87" fmla="*/ 589 h 1576"/>
                                <a:gd name="T88" fmla="*/ 817 w 1069"/>
                                <a:gd name="T89" fmla="*/ 613 h 1576"/>
                                <a:gd name="T90" fmla="*/ 812 w 1069"/>
                                <a:gd name="T91" fmla="*/ 627 h 1576"/>
                                <a:gd name="T92" fmla="*/ 802 w 1069"/>
                                <a:gd name="T93" fmla="*/ 648 h 1576"/>
                                <a:gd name="T94" fmla="*/ 787 w 1069"/>
                                <a:gd name="T95" fmla="*/ 673 h 1576"/>
                                <a:gd name="T96" fmla="*/ 769 w 1069"/>
                                <a:gd name="T97" fmla="*/ 698 h 1576"/>
                                <a:gd name="T98" fmla="*/ 749 w 1069"/>
                                <a:gd name="T99" fmla="*/ 722 h 1576"/>
                                <a:gd name="T100" fmla="*/ 533 w 1069"/>
                                <a:gd name="T101" fmla="*/ 812 h 15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069" h="1576">
                                  <a:moveTo>
                                    <a:pt x="440" y="1432"/>
                                  </a:moveTo>
                                  <a:cubicBezTo>
                                    <a:pt x="519" y="1565"/>
                                    <a:pt x="519" y="1565"/>
                                    <a:pt x="519" y="1565"/>
                                  </a:cubicBezTo>
                                  <a:cubicBezTo>
                                    <a:pt x="523" y="1572"/>
                                    <a:pt x="531" y="1576"/>
                                    <a:pt x="539" y="1576"/>
                                  </a:cubicBezTo>
                                  <a:cubicBezTo>
                                    <a:pt x="539" y="1576"/>
                                    <a:pt x="539" y="1576"/>
                                    <a:pt x="539" y="1576"/>
                                  </a:cubicBezTo>
                                  <a:cubicBezTo>
                                    <a:pt x="548" y="1576"/>
                                    <a:pt x="556" y="1572"/>
                                    <a:pt x="560" y="1565"/>
                                  </a:cubicBezTo>
                                  <a:cubicBezTo>
                                    <a:pt x="637" y="1432"/>
                                    <a:pt x="637" y="1432"/>
                                    <a:pt x="637" y="1432"/>
                                  </a:cubicBezTo>
                                  <a:cubicBezTo>
                                    <a:pt x="637" y="1432"/>
                                    <a:pt x="637" y="1432"/>
                                    <a:pt x="637" y="1432"/>
                                  </a:cubicBezTo>
                                  <a:cubicBezTo>
                                    <a:pt x="971" y="857"/>
                                    <a:pt x="971" y="857"/>
                                    <a:pt x="971" y="857"/>
                                  </a:cubicBezTo>
                                  <a:cubicBezTo>
                                    <a:pt x="973" y="853"/>
                                    <a:pt x="976" y="848"/>
                                    <a:pt x="979" y="844"/>
                                  </a:cubicBezTo>
                                  <a:cubicBezTo>
                                    <a:pt x="981" y="840"/>
                                    <a:pt x="984" y="835"/>
                                    <a:pt x="988" y="830"/>
                                  </a:cubicBezTo>
                                  <a:cubicBezTo>
                                    <a:pt x="988" y="829"/>
                                    <a:pt x="988" y="828"/>
                                    <a:pt x="989" y="827"/>
                                  </a:cubicBezTo>
                                  <a:cubicBezTo>
                                    <a:pt x="996" y="815"/>
                                    <a:pt x="1006" y="796"/>
                                    <a:pt x="1007" y="795"/>
                                  </a:cubicBezTo>
                                  <a:cubicBezTo>
                                    <a:pt x="1048" y="714"/>
                                    <a:pt x="1069" y="626"/>
                                    <a:pt x="1069" y="535"/>
                                  </a:cubicBezTo>
                                  <a:cubicBezTo>
                                    <a:pt x="1069" y="525"/>
                                    <a:pt x="1069" y="515"/>
                                    <a:pt x="1068" y="505"/>
                                  </a:cubicBezTo>
                                  <a:cubicBezTo>
                                    <a:pt x="1068" y="501"/>
                                    <a:pt x="1068" y="497"/>
                                    <a:pt x="1068" y="493"/>
                                  </a:cubicBezTo>
                                  <a:cubicBezTo>
                                    <a:pt x="1067" y="485"/>
                                    <a:pt x="1067" y="485"/>
                                    <a:pt x="1067" y="485"/>
                                  </a:cubicBezTo>
                                  <a:cubicBezTo>
                                    <a:pt x="1067" y="482"/>
                                    <a:pt x="1067" y="479"/>
                                    <a:pt x="1067" y="477"/>
                                  </a:cubicBezTo>
                                  <a:cubicBezTo>
                                    <a:pt x="1066" y="473"/>
                                    <a:pt x="1066" y="470"/>
                                    <a:pt x="1066" y="467"/>
                                  </a:cubicBezTo>
                                  <a:cubicBezTo>
                                    <a:pt x="1065" y="459"/>
                                    <a:pt x="1065" y="459"/>
                                    <a:pt x="1065" y="459"/>
                                  </a:cubicBezTo>
                                  <a:cubicBezTo>
                                    <a:pt x="1064" y="456"/>
                                    <a:pt x="1064" y="452"/>
                                    <a:pt x="1064" y="449"/>
                                  </a:cubicBezTo>
                                  <a:cubicBezTo>
                                    <a:pt x="1063" y="446"/>
                                    <a:pt x="1063" y="443"/>
                                    <a:pt x="1062" y="440"/>
                                  </a:cubicBezTo>
                                  <a:cubicBezTo>
                                    <a:pt x="1061" y="433"/>
                                    <a:pt x="1061" y="433"/>
                                    <a:pt x="1061" y="433"/>
                                  </a:cubicBezTo>
                                  <a:cubicBezTo>
                                    <a:pt x="1061" y="429"/>
                                    <a:pt x="1060" y="425"/>
                                    <a:pt x="1059" y="421"/>
                                  </a:cubicBezTo>
                                  <a:cubicBezTo>
                                    <a:pt x="1059" y="418"/>
                                    <a:pt x="1058" y="415"/>
                                    <a:pt x="1057" y="412"/>
                                  </a:cubicBezTo>
                                  <a:cubicBezTo>
                                    <a:pt x="1056" y="403"/>
                                    <a:pt x="1056" y="403"/>
                                    <a:pt x="1056" y="403"/>
                                  </a:cubicBezTo>
                                  <a:cubicBezTo>
                                    <a:pt x="1055" y="400"/>
                                    <a:pt x="1054" y="397"/>
                                    <a:pt x="1054" y="394"/>
                                  </a:cubicBezTo>
                                  <a:cubicBezTo>
                                    <a:pt x="1053" y="390"/>
                                    <a:pt x="1052" y="386"/>
                                    <a:pt x="1051" y="382"/>
                                  </a:cubicBezTo>
                                  <a:cubicBezTo>
                                    <a:pt x="1049" y="375"/>
                                    <a:pt x="1049" y="375"/>
                                    <a:pt x="1049" y="375"/>
                                  </a:cubicBezTo>
                                  <a:cubicBezTo>
                                    <a:pt x="1048" y="373"/>
                                    <a:pt x="1048" y="371"/>
                                    <a:pt x="1047" y="368"/>
                                  </a:cubicBezTo>
                                  <a:cubicBezTo>
                                    <a:pt x="1046" y="364"/>
                                    <a:pt x="1044" y="359"/>
                                    <a:pt x="1043" y="355"/>
                                  </a:cubicBezTo>
                                  <a:cubicBezTo>
                                    <a:pt x="1041" y="349"/>
                                    <a:pt x="1041" y="349"/>
                                    <a:pt x="1041" y="349"/>
                                  </a:cubicBezTo>
                                  <a:cubicBezTo>
                                    <a:pt x="1041" y="347"/>
                                    <a:pt x="1040" y="345"/>
                                    <a:pt x="1039" y="343"/>
                                  </a:cubicBezTo>
                                  <a:cubicBezTo>
                                    <a:pt x="1038" y="339"/>
                                    <a:pt x="1036" y="334"/>
                                    <a:pt x="1035" y="330"/>
                                  </a:cubicBezTo>
                                  <a:cubicBezTo>
                                    <a:pt x="1033" y="324"/>
                                    <a:pt x="1033" y="324"/>
                                    <a:pt x="1033" y="324"/>
                                  </a:cubicBezTo>
                                  <a:cubicBezTo>
                                    <a:pt x="1032" y="322"/>
                                    <a:pt x="1031" y="320"/>
                                    <a:pt x="1030" y="318"/>
                                  </a:cubicBezTo>
                                  <a:cubicBezTo>
                                    <a:pt x="1029" y="313"/>
                                    <a:pt x="1027" y="309"/>
                                    <a:pt x="1025" y="304"/>
                                  </a:cubicBezTo>
                                  <a:cubicBezTo>
                                    <a:pt x="1022" y="299"/>
                                    <a:pt x="1022" y="299"/>
                                    <a:pt x="1022" y="299"/>
                                  </a:cubicBezTo>
                                  <a:cubicBezTo>
                                    <a:pt x="1022" y="297"/>
                                    <a:pt x="1021" y="296"/>
                                    <a:pt x="1020" y="294"/>
                                  </a:cubicBezTo>
                                  <a:cubicBezTo>
                                    <a:pt x="1018" y="288"/>
                                    <a:pt x="1015" y="282"/>
                                    <a:pt x="1011" y="275"/>
                                  </a:cubicBezTo>
                                  <a:cubicBezTo>
                                    <a:pt x="1009" y="271"/>
                                    <a:pt x="1009" y="271"/>
                                    <a:pt x="1009" y="271"/>
                                  </a:cubicBezTo>
                                  <a:cubicBezTo>
                                    <a:pt x="1006" y="265"/>
                                    <a:pt x="1003" y="259"/>
                                    <a:pt x="999" y="251"/>
                                  </a:cubicBezTo>
                                  <a:cubicBezTo>
                                    <a:pt x="997" y="249"/>
                                    <a:pt x="997" y="249"/>
                                    <a:pt x="997" y="249"/>
                                  </a:cubicBezTo>
                                  <a:cubicBezTo>
                                    <a:pt x="993" y="242"/>
                                    <a:pt x="990" y="236"/>
                                    <a:pt x="985" y="229"/>
                                  </a:cubicBezTo>
                                  <a:cubicBezTo>
                                    <a:pt x="985" y="229"/>
                                    <a:pt x="984" y="227"/>
                                    <a:pt x="984" y="227"/>
                                  </a:cubicBezTo>
                                  <a:cubicBezTo>
                                    <a:pt x="980" y="221"/>
                                    <a:pt x="976" y="214"/>
                                    <a:pt x="971" y="208"/>
                                  </a:cubicBezTo>
                                  <a:cubicBezTo>
                                    <a:pt x="971" y="208"/>
                                    <a:pt x="970" y="206"/>
                                    <a:pt x="970" y="206"/>
                                  </a:cubicBezTo>
                                  <a:cubicBezTo>
                                    <a:pt x="965" y="200"/>
                                    <a:pt x="960" y="193"/>
                                    <a:pt x="956" y="188"/>
                                  </a:cubicBezTo>
                                  <a:cubicBezTo>
                                    <a:pt x="955" y="187"/>
                                    <a:pt x="955" y="186"/>
                                    <a:pt x="954" y="186"/>
                                  </a:cubicBezTo>
                                  <a:cubicBezTo>
                                    <a:pt x="949" y="180"/>
                                    <a:pt x="944" y="173"/>
                                    <a:pt x="938" y="167"/>
                                  </a:cubicBezTo>
                                  <a:cubicBezTo>
                                    <a:pt x="933" y="161"/>
                                    <a:pt x="927" y="155"/>
                                    <a:pt x="921" y="149"/>
                                  </a:cubicBezTo>
                                  <a:cubicBezTo>
                                    <a:pt x="921" y="149"/>
                                    <a:pt x="921" y="149"/>
                                    <a:pt x="921" y="149"/>
                                  </a:cubicBezTo>
                                  <a:cubicBezTo>
                                    <a:pt x="824" y="51"/>
                                    <a:pt x="690" y="0"/>
                                    <a:pt x="534" y="0"/>
                                  </a:cubicBezTo>
                                  <a:cubicBezTo>
                                    <a:pt x="220" y="0"/>
                                    <a:pt x="0" y="220"/>
                                    <a:pt x="0" y="535"/>
                                  </a:cubicBezTo>
                                  <a:cubicBezTo>
                                    <a:pt x="0" y="632"/>
                                    <a:pt x="25" y="728"/>
                                    <a:pt x="72" y="813"/>
                                  </a:cubicBezTo>
                                  <a:cubicBezTo>
                                    <a:pt x="80" y="827"/>
                                    <a:pt x="80" y="827"/>
                                    <a:pt x="80" y="827"/>
                                  </a:cubicBezTo>
                                  <a:cubicBezTo>
                                    <a:pt x="80" y="828"/>
                                    <a:pt x="80" y="828"/>
                                    <a:pt x="81" y="829"/>
                                  </a:cubicBezTo>
                                  <a:cubicBezTo>
                                    <a:pt x="94" y="850"/>
                                    <a:pt x="94" y="850"/>
                                    <a:pt x="94" y="850"/>
                                  </a:cubicBezTo>
                                  <a:cubicBezTo>
                                    <a:pt x="95" y="852"/>
                                    <a:pt x="97" y="855"/>
                                    <a:pt x="98" y="856"/>
                                  </a:cubicBezTo>
                                  <a:cubicBezTo>
                                    <a:pt x="440" y="1432"/>
                                    <a:pt x="440" y="1432"/>
                                    <a:pt x="440" y="1432"/>
                                  </a:cubicBezTo>
                                  <a:close/>
                                  <a:moveTo>
                                    <a:pt x="231" y="510"/>
                                  </a:moveTo>
                                  <a:cubicBezTo>
                                    <a:pt x="231" y="343"/>
                                    <a:pt x="366" y="207"/>
                                    <a:pt x="533" y="207"/>
                                  </a:cubicBezTo>
                                  <a:cubicBezTo>
                                    <a:pt x="536" y="208"/>
                                    <a:pt x="536" y="208"/>
                                    <a:pt x="536" y="208"/>
                                  </a:cubicBezTo>
                                  <a:cubicBezTo>
                                    <a:pt x="616" y="208"/>
                                    <a:pt x="692" y="240"/>
                                    <a:pt x="748" y="297"/>
                                  </a:cubicBezTo>
                                  <a:cubicBezTo>
                                    <a:pt x="749" y="298"/>
                                    <a:pt x="749" y="298"/>
                                    <a:pt x="749" y="298"/>
                                  </a:cubicBezTo>
                                  <a:cubicBezTo>
                                    <a:pt x="756" y="305"/>
                                    <a:pt x="762" y="312"/>
                                    <a:pt x="767" y="318"/>
                                  </a:cubicBezTo>
                                  <a:cubicBezTo>
                                    <a:pt x="768" y="319"/>
                                    <a:pt x="768" y="320"/>
                                    <a:pt x="769" y="321"/>
                                  </a:cubicBezTo>
                                  <a:cubicBezTo>
                                    <a:pt x="775" y="328"/>
                                    <a:pt x="780" y="335"/>
                                    <a:pt x="784" y="341"/>
                                  </a:cubicBezTo>
                                  <a:cubicBezTo>
                                    <a:pt x="785" y="343"/>
                                    <a:pt x="786" y="344"/>
                                    <a:pt x="787" y="345"/>
                                  </a:cubicBezTo>
                                  <a:cubicBezTo>
                                    <a:pt x="792" y="353"/>
                                    <a:pt x="796" y="360"/>
                                    <a:pt x="799" y="366"/>
                                  </a:cubicBezTo>
                                  <a:cubicBezTo>
                                    <a:pt x="800" y="368"/>
                                    <a:pt x="801" y="370"/>
                                    <a:pt x="802" y="372"/>
                                  </a:cubicBezTo>
                                  <a:cubicBezTo>
                                    <a:pt x="803" y="374"/>
                                    <a:pt x="803" y="374"/>
                                    <a:pt x="803" y="374"/>
                                  </a:cubicBezTo>
                                  <a:cubicBezTo>
                                    <a:pt x="807" y="381"/>
                                    <a:pt x="809" y="387"/>
                                    <a:pt x="812" y="393"/>
                                  </a:cubicBezTo>
                                  <a:cubicBezTo>
                                    <a:pt x="813" y="395"/>
                                    <a:pt x="814" y="398"/>
                                    <a:pt x="815" y="400"/>
                                  </a:cubicBezTo>
                                  <a:cubicBezTo>
                                    <a:pt x="817" y="407"/>
                                    <a:pt x="817" y="407"/>
                                    <a:pt x="817" y="407"/>
                                  </a:cubicBezTo>
                                  <a:cubicBezTo>
                                    <a:pt x="819" y="411"/>
                                    <a:pt x="821" y="416"/>
                                    <a:pt x="822" y="420"/>
                                  </a:cubicBezTo>
                                  <a:cubicBezTo>
                                    <a:pt x="823" y="424"/>
                                    <a:pt x="824" y="427"/>
                                    <a:pt x="825" y="430"/>
                                  </a:cubicBezTo>
                                  <a:cubicBezTo>
                                    <a:pt x="827" y="438"/>
                                    <a:pt x="827" y="438"/>
                                    <a:pt x="827" y="438"/>
                                  </a:cubicBezTo>
                                  <a:cubicBezTo>
                                    <a:pt x="828" y="442"/>
                                    <a:pt x="829" y="445"/>
                                    <a:pt x="829" y="449"/>
                                  </a:cubicBezTo>
                                  <a:cubicBezTo>
                                    <a:pt x="830" y="454"/>
                                    <a:pt x="831" y="459"/>
                                    <a:pt x="832" y="464"/>
                                  </a:cubicBezTo>
                                  <a:cubicBezTo>
                                    <a:pt x="833" y="471"/>
                                    <a:pt x="833" y="471"/>
                                    <a:pt x="833" y="471"/>
                                  </a:cubicBezTo>
                                  <a:cubicBezTo>
                                    <a:pt x="833" y="473"/>
                                    <a:pt x="834" y="476"/>
                                    <a:pt x="834" y="479"/>
                                  </a:cubicBezTo>
                                  <a:cubicBezTo>
                                    <a:pt x="835" y="489"/>
                                    <a:pt x="835" y="500"/>
                                    <a:pt x="835" y="510"/>
                                  </a:cubicBezTo>
                                  <a:cubicBezTo>
                                    <a:pt x="835" y="520"/>
                                    <a:pt x="835" y="530"/>
                                    <a:pt x="834" y="541"/>
                                  </a:cubicBezTo>
                                  <a:cubicBezTo>
                                    <a:pt x="834" y="543"/>
                                    <a:pt x="833" y="546"/>
                                    <a:pt x="833" y="549"/>
                                  </a:cubicBezTo>
                                  <a:cubicBezTo>
                                    <a:pt x="832" y="556"/>
                                    <a:pt x="832" y="556"/>
                                    <a:pt x="832" y="556"/>
                                  </a:cubicBezTo>
                                  <a:cubicBezTo>
                                    <a:pt x="831" y="561"/>
                                    <a:pt x="830" y="566"/>
                                    <a:pt x="829" y="571"/>
                                  </a:cubicBezTo>
                                  <a:cubicBezTo>
                                    <a:pt x="829" y="574"/>
                                    <a:pt x="828" y="578"/>
                                    <a:pt x="827" y="581"/>
                                  </a:cubicBezTo>
                                  <a:cubicBezTo>
                                    <a:pt x="825" y="589"/>
                                    <a:pt x="825" y="589"/>
                                    <a:pt x="825" y="589"/>
                                  </a:cubicBezTo>
                                  <a:cubicBezTo>
                                    <a:pt x="824" y="593"/>
                                    <a:pt x="823" y="596"/>
                                    <a:pt x="822" y="599"/>
                                  </a:cubicBezTo>
                                  <a:cubicBezTo>
                                    <a:pt x="821" y="604"/>
                                    <a:pt x="819" y="608"/>
                                    <a:pt x="817" y="613"/>
                                  </a:cubicBezTo>
                                  <a:cubicBezTo>
                                    <a:pt x="815" y="620"/>
                                    <a:pt x="815" y="620"/>
                                    <a:pt x="815" y="620"/>
                                  </a:cubicBezTo>
                                  <a:cubicBezTo>
                                    <a:pt x="814" y="622"/>
                                    <a:pt x="813" y="625"/>
                                    <a:pt x="812" y="627"/>
                                  </a:cubicBezTo>
                                  <a:cubicBezTo>
                                    <a:pt x="810" y="632"/>
                                    <a:pt x="807" y="638"/>
                                    <a:pt x="804" y="643"/>
                                  </a:cubicBezTo>
                                  <a:cubicBezTo>
                                    <a:pt x="802" y="648"/>
                                    <a:pt x="802" y="648"/>
                                    <a:pt x="802" y="648"/>
                                  </a:cubicBezTo>
                                  <a:cubicBezTo>
                                    <a:pt x="801" y="650"/>
                                    <a:pt x="800" y="652"/>
                                    <a:pt x="799" y="653"/>
                                  </a:cubicBezTo>
                                  <a:cubicBezTo>
                                    <a:pt x="796" y="660"/>
                                    <a:pt x="792" y="667"/>
                                    <a:pt x="787" y="673"/>
                                  </a:cubicBezTo>
                                  <a:cubicBezTo>
                                    <a:pt x="786" y="675"/>
                                    <a:pt x="785" y="677"/>
                                    <a:pt x="784" y="678"/>
                                  </a:cubicBezTo>
                                  <a:cubicBezTo>
                                    <a:pt x="780" y="685"/>
                                    <a:pt x="775" y="692"/>
                                    <a:pt x="769" y="698"/>
                                  </a:cubicBezTo>
                                  <a:cubicBezTo>
                                    <a:pt x="768" y="700"/>
                                    <a:pt x="768" y="700"/>
                                    <a:pt x="767" y="701"/>
                                  </a:cubicBezTo>
                                  <a:cubicBezTo>
                                    <a:pt x="762" y="708"/>
                                    <a:pt x="755" y="715"/>
                                    <a:pt x="749" y="722"/>
                                  </a:cubicBezTo>
                                  <a:cubicBezTo>
                                    <a:pt x="692" y="779"/>
                                    <a:pt x="616" y="811"/>
                                    <a:pt x="536" y="812"/>
                                  </a:cubicBezTo>
                                  <a:cubicBezTo>
                                    <a:pt x="535" y="812"/>
                                    <a:pt x="534" y="812"/>
                                    <a:pt x="533" y="812"/>
                                  </a:cubicBezTo>
                                  <a:cubicBezTo>
                                    <a:pt x="366" y="812"/>
                                    <a:pt x="231" y="676"/>
                                    <a:pt x="231" y="51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42" name="组合 142"/>
                        <wpg:cNvGrpSpPr/>
                        <wpg:grpSpPr>
                          <a:xfrm>
                            <a:off x="9102" y="6883"/>
                            <a:ext cx="260" cy="261"/>
                            <a:chOff x="-6350" y="3303588"/>
                            <a:chExt cx="700088" cy="70167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0" name="Freeform 110"/>
                          <wps:cNvSpPr/>
                          <wps:spPr bwMode="auto">
                            <a:xfrm>
                              <a:off x="-6350" y="3389313"/>
                              <a:ext cx="658813" cy="615950"/>
                            </a:xfrm>
                            <a:custGeom>
                              <a:avLst/>
                              <a:gdLst>
                                <a:gd name="T0" fmla="*/ 1180 w 1292"/>
                                <a:gd name="T1" fmla="*/ 1133 h 1210"/>
                                <a:gd name="T2" fmla="*/ 1222 w 1292"/>
                                <a:gd name="T3" fmla="*/ 1087 h 1210"/>
                                <a:gd name="T4" fmla="*/ 1208 w 1292"/>
                                <a:gd name="T5" fmla="*/ 818 h 1210"/>
                                <a:gd name="T6" fmla="*/ 1138 w 1292"/>
                                <a:gd name="T7" fmla="*/ 754 h 1210"/>
                                <a:gd name="T8" fmla="*/ 1010 w 1292"/>
                                <a:gd name="T9" fmla="*/ 705 h 1210"/>
                                <a:gd name="T10" fmla="*/ 869 w 1292"/>
                                <a:gd name="T11" fmla="*/ 768 h 1210"/>
                                <a:gd name="T12" fmla="*/ 828 w 1292"/>
                                <a:gd name="T13" fmla="*/ 814 h 1210"/>
                                <a:gd name="T14" fmla="*/ 788 w 1292"/>
                                <a:gd name="T15" fmla="*/ 881 h 1210"/>
                                <a:gd name="T16" fmla="*/ 785 w 1292"/>
                                <a:gd name="T17" fmla="*/ 892 h 1210"/>
                                <a:gd name="T18" fmla="*/ 774 w 1292"/>
                                <a:gd name="T19" fmla="*/ 887 h 1210"/>
                                <a:gd name="T20" fmla="*/ 349 w 1292"/>
                                <a:gd name="T21" fmla="*/ 498 h 1210"/>
                                <a:gd name="T22" fmla="*/ 343 w 1292"/>
                                <a:gd name="T23" fmla="*/ 486 h 1210"/>
                                <a:gd name="T24" fmla="*/ 356 w 1292"/>
                                <a:gd name="T25" fmla="*/ 482 h 1210"/>
                                <a:gd name="T26" fmla="*/ 442 w 1292"/>
                                <a:gd name="T27" fmla="*/ 428 h 1210"/>
                                <a:gd name="T28" fmla="*/ 484 w 1292"/>
                                <a:gd name="T29" fmla="*/ 382 h 1210"/>
                                <a:gd name="T30" fmla="*/ 533 w 1292"/>
                                <a:gd name="T31" fmla="*/ 244 h 1210"/>
                                <a:gd name="T32" fmla="*/ 470 w 1292"/>
                                <a:gd name="T33" fmla="*/ 113 h 1210"/>
                                <a:gd name="T34" fmla="*/ 400 w 1292"/>
                                <a:gd name="T35" fmla="*/ 49 h 1210"/>
                                <a:gd name="T36" fmla="*/ 272 w 1292"/>
                                <a:gd name="T37" fmla="*/ 0 h 1210"/>
                                <a:gd name="T38" fmla="*/ 131 w 1292"/>
                                <a:gd name="T39" fmla="*/ 63 h 1210"/>
                                <a:gd name="T40" fmla="*/ 89 w 1292"/>
                                <a:gd name="T41" fmla="*/ 109 h 1210"/>
                                <a:gd name="T42" fmla="*/ 74 w 1292"/>
                                <a:gd name="T43" fmla="*/ 128 h 1210"/>
                                <a:gd name="T44" fmla="*/ 72 w 1292"/>
                                <a:gd name="T45" fmla="*/ 130 h 1210"/>
                                <a:gd name="T46" fmla="*/ 19 w 1292"/>
                                <a:gd name="T47" fmla="*/ 345 h 1210"/>
                                <a:gd name="T48" fmla="*/ 970 w 1292"/>
                                <a:gd name="T49" fmla="*/ 1204 h 1210"/>
                                <a:gd name="T50" fmla="*/ 1134 w 1292"/>
                                <a:gd name="T51" fmla="*/ 1170 h 1210"/>
                                <a:gd name="T52" fmla="*/ 1180 w 1292"/>
                                <a:gd name="T53" fmla="*/ 1133 h 12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292" h="1210">
                                  <a:moveTo>
                                    <a:pt x="1180" y="1133"/>
                                  </a:moveTo>
                                  <a:cubicBezTo>
                                    <a:pt x="1222" y="1087"/>
                                    <a:pt x="1222" y="1087"/>
                                    <a:pt x="1222" y="1087"/>
                                  </a:cubicBezTo>
                                  <a:cubicBezTo>
                                    <a:pt x="1292" y="1009"/>
                                    <a:pt x="1286" y="888"/>
                                    <a:pt x="1208" y="818"/>
                                  </a:cubicBezTo>
                                  <a:cubicBezTo>
                                    <a:pt x="1138" y="754"/>
                                    <a:pt x="1138" y="754"/>
                                    <a:pt x="1138" y="754"/>
                                  </a:cubicBezTo>
                                  <a:cubicBezTo>
                                    <a:pt x="1103" y="723"/>
                                    <a:pt x="1058" y="705"/>
                                    <a:pt x="1010" y="705"/>
                                  </a:cubicBezTo>
                                  <a:cubicBezTo>
                                    <a:pt x="957" y="705"/>
                                    <a:pt x="905" y="728"/>
                                    <a:pt x="869" y="768"/>
                                  </a:cubicBezTo>
                                  <a:cubicBezTo>
                                    <a:pt x="828" y="814"/>
                                    <a:pt x="828" y="814"/>
                                    <a:pt x="828" y="814"/>
                                  </a:cubicBezTo>
                                  <a:cubicBezTo>
                                    <a:pt x="810" y="833"/>
                                    <a:pt x="797" y="856"/>
                                    <a:pt x="788" y="881"/>
                                  </a:cubicBezTo>
                                  <a:cubicBezTo>
                                    <a:pt x="785" y="892"/>
                                    <a:pt x="785" y="892"/>
                                    <a:pt x="785" y="892"/>
                                  </a:cubicBezTo>
                                  <a:cubicBezTo>
                                    <a:pt x="774" y="887"/>
                                    <a:pt x="774" y="887"/>
                                    <a:pt x="774" y="887"/>
                                  </a:cubicBezTo>
                                  <a:cubicBezTo>
                                    <a:pt x="589" y="814"/>
                                    <a:pt x="438" y="676"/>
                                    <a:pt x="349" y="498"/>
                                  </a:cubicBezTo>
                                  <a:cubicBezTo>
                                    <a:pt x="343" y="486"/>
                                    <a:pt x="343" y="486"/>
                                    <a:pt x="343" y="486"/>
                                  </a:cubicBezTo>
                                  <a:cubicBezTo>
                                    <a:pt x="356" y="482"/>
                                    <a:pt x="356" y="482"/>
                                    <a:pt x="356" y="482"/>
                                  </a:cubicBezTo>
                                  <a:cubicBezTo>
                                    <a:pt x="389" y="472"/>
                                    <a:pt x="419" y="453"/>
                                    <a:pt x="442" y="428"/>
                                  </a:cubicBezTo>
                                  <a:cubicBezTo>
                                    <a:pt x="484" y="382"/>
                                    <a:pt x="484" y="382"/>
                                    <a:pt x="484" y="382"/>
                                  </a:cubicBezTo>
                                  <a:cubicBezTo>
                                    <a:pt x="518" y="344"/>
                                    <a:pt x="535" y="295"/>
                                    <a:pt x="533" y="244"/>
                                  </a:cubicBezTo>
                                  <a:cubicBezTo>
                                    <a:pt x="530" y="193"/>
                                    <a:pt x="508" y="147"/>
                                    <a:pt x="470" y="113"/>
                                  </a:cubicBezTo>
                                  <a:cubicBezTo>
                                    <a:pt x="400" y="49"/>
                                    <a:pt x="400" y="49"/>
                                    <a:pt x="400" y="49"/>
                                  </a:cubicBezTo>
                                  <a:cubicBezTo>
                                    <a:pt x="365" y="17"/>
                                    <a:pt x="320" y="0"/>
                                    <a:pt x="272" y="0"/>
                                  </a:cubicBezTo>
                                  <a:cubicBezTo>
                                    <a:pt x="219" y="0"/>
                                    <a:pt x="167" y="23"/>
                                    <a:pt x="131" y="63"/>
                                  </a:cubicBezTo>
                                  <a:cubicBezTo>
                                    <a:pt x="89" y="109"/>
                                    <a:pt x="89" y="109"/>
                                    <a:pt x="89" y="109"/>
                                  </a:cubicBezTo>
                                  <a:cubicBezTo>
                                    <a:pt x="84" y="114"/>
                                    <a:pt x="79" y="121"/>
                                    <a:pt x="74" y="128"/>
                                  </a:cubicBezTo>
                                  <a:cubicBezTo>
                                    <a:pt x="72" y="130"/>
                                    <a:pt x="72" y="130"/>
                                    <a:pt x="72" y="130"/>
                                  </a:cubicBezTo>
                                  <a:cubicBezTo>
                                    <a:pt x="33" y="163"/>
                                    <a:pt x="0" y="245"/>
                                    <a:pt x="19" y="345"/>
                                  </a:cubicBezTo>
                                  <a:cubicBezTo>
                                    <a:pt x="108" y="809"/>
                                    <a:pt x="499" y="1162"/>
                                    <a:pt x="970" y="1204"/>
                                  </a:cubicBezTo>
                                  <a:cubicBezTo>
                                    <a:pt x="1032" y="1210"/>
                                    <a:pt x="1090" y="1197"/>
                                    <a:pt x="1134" y="1170"/>
                                  </a:cubicBezTo>
                                  <a:cubicBezTo>
                                    <a:pt x="1151" y="1160"/>
                                    <a:pt x="1167" y="1148"/>
                                    <a:pt x="1180" y="11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1" name="Freeform 111"/>
                          <wps:cNvSpPr/>
                          <wps:spPr bwMode="auto">
                            <a:xfrm>
                              <a:off x="338138" y="3303588"/>
                              <a:ext cx="355600" cy="357188"/>
                            </a:xfrm>
                            <a:custGeom>
                              <a:avLst/>
                              <a:gdLst>
                                <a:gd name="T0" fmla="*/ 44 w 698"/>
                                <a:gd name="T1" fmla="*/ 89 h 699"/>
                                <a:gd name="T2" fmla="*/ 609 w 698"/>
                                <a:gd name="T3" fmla="*/ 654 h 699"/>
                                <a:gd name="T4" fmla="*/ 654 w 698"/>
                                <a:gd name="T5" fmla="*/ 699 h 699"/>
                                <a:gd name="T6" fmla="*/ 698 w 698"/>
                                <a:gd name="T7" fmla="*/ 654 h 699"/>
                                <a:gd name="T8" fmla="*/ 44 w 698"/>
                                <a:gd name="T9" fmla="*/ 0 h 699"/>
                                <a:gd name="T10" fmla="*/ 0 w 698"/>
                                <a:gd name="T11" fmla="*/ 45 h 699"/>
                                <a:gd name="T12" fmla="*/ 44 w 698"/>
                                <a:gd name="T13" fmla="*/ 89 h 6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98" h="699">
                                  <a:moveTo>
                                    <a:pt x="44" y="89"/>
                                  </a:moveTo>
                                  <a:cubicBezTo>
                                    <a:pt x="356" y="89"/>
                                    <a:pt x="609" y="343"/>
                                    <a:pt x="609" y="654"/>
                                  </a:cubicBezTo>
                                  <a:cubicBezTo>
                                    <a:pt x="609" y="679"/>
                                    <a:pt x="629" y="699"/>
                                    <a:pt x="654" y="699"/>
                                  </a:cubicBezTo>
                                  <a:cubicBezTo>
                                    <a:pt x="678" y="699"/>
                                    <a:pt x="698" y="679"/>
                                    <a:pt x="698" y="654"/>
                                  </a:cubicBezTo>
                                  <a:cubicBezTo>
                                    <a:pt x="698" y="294"/>
                                    <a:pt x="405" y="0"/>
                                    <a:pt x="44" y="0"/>
                                  </a:cubicBezTo>
                                  <a:cubicBezTo>
                                    <a:pt x="20" y="0"/>
                                    <a:pt x="0" y="20"/>
                                    <a:pt x="0" y="45"/>
                                  </a:cubicBezTo>
                                  <a:cubicBezTo>
                                    <a:pt x="0" y="69"/>
                                    <a:pt x="20" y="89"/>
                                    <a:pt x="44" y="8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3" name="Freeform 112"/>
                          <wps:cNvSpPr/>
                          <wps:spPr bwMode="auto">
                            <a:xfrm>
                              <a:off x="333375" y="3414713"/>
                              <a:ext cx="249238" cy="249238"/>
                            </a:xfrm>
                            <a:custGeom>
                              <a:avLst/>
                              <a:gdLst>
                                <a:gd name="T0" fmla="*/ 44 w 488"/>
                                <a:gd name="T1" fmla="*/ 89 h 488"/>
                                <a:gd name="T2" fmla="*/ 399 w 488"/>
                                <a:gd name="T3" fmla="*/ 443 h 488"/>
                                <a:gd name="T4" fmla="*/ 443 w 488"/>
                                <a:gd name="T5" fmla="*/ 488 h 488"/>
                                <a:gd name="T6" fmla="*/ 488 w 488"/>
                                <a:gd name="T7" fmla="*/ 443 h 488"/>
                                <a:gd name="T8" fmla="*/ 44 w 488"/>
                                <a:gd name="T9" fmla="*/ 0 h 488"/>
                                <a:gd name="T10" fmla="*/ 0 w 488"/>
                                <a:gd name="T11" fmla="*/ 44 h 488"/>
                                <a:gd name="T12" fmla="*/ 44 w 488"/>
                                <a:gd name="T13" fmla="*/ 89 h 4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88" h="488">
                                  <a:moveTo>
                                    <a:pt x="44" y="89"/>
                                  </a:moveTo>
                                  <a:cubicBezTo>
                                    <a:pt x="240" y="89"/>
                                    <a:pt x="399" y="248"/>
                                    <a:pt x="399" y="443"/>
                                  </a:cubicBezTo>
                                  <a:cubicBezTo>
                                    <a:pt x="399" y="468"/>
                                    <a:pt x="419" y="488"/>
                                    <a:pt x="443" y="488"/>
                                  </a:cubicBezTo>
                                  <a:cubicBezTo>
                                    <a:pt x="468" y="488"/>
                                    <a:pt x="488" y="468"/>
                                    <a:pt x="488" y="443"/>
                                  </a:cubicBezTo>
                                  <a:cubicBezTo>
                                    <a:pt x="488" y="199"/>
                                    <a:pt x="289" y="0"/>
                                    <a:pt x="44" y="0"/>
                                  </a:cubicBezTo>
                                  <a:cubicBezTo>
                                    <a:pt x="20" y="0"/>
                                    <a:pt x="0" y="20"/>
                                    <a:pt x="0" y="44"/>
                                  </a:cubicBezTo>
                                  <a:cubicBezTo>
                                    <a:pt x="0" y="69"/>
                                    <a:pt x="20" y="89"/>
                                    <a:pt x="44" y="8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3pt;margin-top:263.65pt;height:88.7pt;width:163.8pt;z-index:251666432;mso-width-relative:page;mso-height-relative:page;" coordorigin="9102,6780" coordsize="3276,1774" o:gfxdata="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">
                <o:lock v:ext="edit" aspectratio="f"/>
                <v:shape id="_x0000_s1026" o:spid="_x0000_s1026" o:spt="202" type="#_x0000_t202" style="position:absolute;left:9466;top:6780;height:459;width:2912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spacing w:line="300" w:lineRule="exact"/>
                          <w:ind w:leftChars="0"/>
                          <w:rPr>
                            <w:rFonts w:hint="default" w:ascii="微软雅黑" w:hAnsi="微软雅黑" w:eastAsia="微软雅黑" w:cs="微软雅黑"/>
                            <w:color w:val="FFFFFF" w:themeColor="background1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手机：180-0000-0000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466;top:7438;height:459;width:2912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spacing w:line="300" w:lineRule="exact"/>
                          <w:ind w:leftChars="0"/>
                          <w:rPr>
                            <w:rFonts w:hint="default" w:ascii="微软雅黑" w:hAnsi="微软雅黑" w:eastAsia="微软雅黑" w:cs="微软雅黑"/>
                            <w:color w:val="FFFFFF" w:themeColor="background1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邮箱：docer@wps.cn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466;top:8096;height:459;width:2912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spacing w:line="300" w:lineRule="exact"/>
                          <w:ind w:leftChars="0"/>
                          <w:rPr>
                            <w:rFonts w:hint="default" w:ascii="微软雅黑" w:hAnsi="微软雅黑" w:eastAsia="微软雅黑" w:cs="微软雅黑"/>
                            <w:color w:val="FFFFFF" w:themeColor="background1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现居：上海徐汇区</w:t>
                        </w:r>
                      </w:p>
                    </w:txbxContent>
                  </v:textbox>
                </v:shape>
                <v:group id="组合 143" o:spid="_x0000_s1026" o:spt="203" style="position:absolute;left:9103;top:7593;height:172;width:258;" coordorigin="1296988,1827213" coordsize="695325,46355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66" o:spid="_x0000_s1026" o:spt="100" style="position:absolute;left:1296988;top:1892301;height:360363;width:304800;" filled="t" stroked="f" coordsize="600,707" o:gfxdata="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DdGVugAAANsA&#10;AAAPAAAAAAAAAAEAIAAAACIAAABkcnMvZG93bnJldi54bWxQSwECFAAUAAAACACHTuJAMy8FnjsA&#10;AAA5AAAAEAAAAAAAAAABACAAAAAJAQAAZHJzL3NoYXBleG1sLnhtbFBLBQYAAAAABgAGAFsBAACz&#10;AwAAAAA=&#10;" path="m0,0c0,686,0,686,0,686c0,693,0,700,2,707c600,354,600,354,600,354l0,0xe">
                    <v:path o:connectlocs="0,0;0,349659;1016,360363;304800,180436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67" o:spid="_x0000_s1026" o:spt="100" style="position:absolute;left:1301750;top:2081213;height:209550;width:685800;" filled="t" stroked="f" coordsize="1345,411" o:gfxdata="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5hpWugAAANsA&#10;AAAPAAAAAAAAAAEAIAAAACIAAABkcnMvZG93bnJldi54bWxQSwECFAAUAAAACACHTuJAMy8FnjsA&#10;AAA5AAAAEAAAAAAAAAABACAAAAAJAQAAZHJzL3NoYXBleG1sLnhtbFBLBQYAAAAABgAGAFsBAACz&#10;AwAAAAA=&#10;" path="m1345,355c743,0,743,0,743,0c679,38,679,38,679,38c615,0,615,0,615,0c0,363,0,363,0,363c16,391,47,411,82,411c1259,411,1259,411,1259,411c1297,411,1330,388,1345,355xe">
                    <v:path o:connectlocs="685800,180998;378847,0;346214,19374;313581,0;0,185077;41810,209550;641949,209550;685800,180998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68" o:spid="_x0000_s1026" o:spt="100" style="position:absolute;left:1693863;top:1897063;height:350838;width:298450;" filled="t" stroked="f" coordsize="584,688" o:gfxdata="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+5j3vQAA&#10;ANsAAAAPAAAAAAAAAAEAIAAAACIAAABkcnMvZG93bnJldi54bWxQSwECFAAUAAAACACHTuJAMy8F&#10;njsAAAA5AAAAEAAAAAAAAAABACAAAAAMAQAAZHJzL3NoYXBleG1sLnhtbFBLBQYAAAAABgAGAFsB&#10;AAC2AwAAAAA=&#10;" path="m584,676c584,0,584,0,584,0c0,344,0,344,0,344c583,688,583,688,583,688c583,684,584,680,584,676xe">
                    <v:path o:connectlocs="298450,344718;298450,0;0,175419;297938,350838;298450,344718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69" o:spid="_x0000_s1026" o:spt="100" style="position:absolute;left:1296988;top:1827213;height:257175;width:695325;" filled="t" stroked="f" coordsize="1364,503" o:gfxdata="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AcpAW5AAAA2wAA&#10;AA8AAAAAAAAAAQAgAAAAIgAAAGRycy9kb3ducmV2LnhtbFBLAQIUABQAAAAIAIdO4kAzLwWeOwAA&#10;ADkAAAAQAAAAAAAAAAEAIAAAAAgBAABkcnMvc2hhcGV4bWwueG1sUEsFBgAAAAAGAAYAWwEAALID&#10;AAAAAA==&#10;" path="m1364,106c1364,93,1364,93,1364,93c1364,41,1322,0,1270,0c93,0,93,0,93,0c41,0,0,41,0,93c0,96,0,96,0,96c690,503,690,503,690,503l1364,106xe">
                    <v:path o:connectlocs="695325,54195;695325,47549;647406,0;47408,0;0,47549;0,49083;351740,257175;695325,54195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135" o:spid="_x0000_s1026" o:spt="203" style="position:absolute;left:9130;top:8186;height:302;width:204;" coordorigin="11161713,1716088" coordsize="544513,803275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73" o:spid="_x0000_s1026" o:spt="100" style="position:absolute;left:11303000;top:1846263;height:258763;width:260350;" filled="t" stroked="f" coordsize="510,510" o:gfxdata="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9UsPvQAA&#10;ANsAAAAPAAAAAAAAAAEAIAAAACIAAABkcnMvZG93bnJldi54bWxQSwECFAAUAAAACACHTuJAMy8F&#10;njsAAAA5AAAAEAAAAAAAAAABACAAAAAMAQAAZHJzL3NoYXBleG1sLnhtbFBLBQYAAAAABgAGAFsB&#10;AAC2AwAAAAA=&#10;" path="m436,434c443,428,448,422,452,416c453,415,454,414,454,414c459,408,463,403,467,397c468,394,469,393,470,392c473,387,477,381,480,376c480,375,480,374,481,373c481,372,482,370,483,369c484,367,484,367,484,367c486,363,488,358,490,354c491,352,491,351,492,349c495,341,495,341,495,341c496,337,498,334,499,330c499,328,500,326,501,323c503,314,503,314,503,314c504,311,504,309,505,306c506,302,506,299,507,295c508,286,508,286,508,286c508,284,509,283,509,281c510,272,510,263,510,255c510,246,510,237,509,229c509,227,508,225,508,224c507,215,507,215,507,215c506,211,506,207,505,204c504,201,504,198,503,196c501,187,501,187,501,187c500,184,499,182,499,179c498,176,496,172,495,169c492,161,492,161,492,161c491,159,491,157,490,156c488,151,486,147,483,142c481,137,481,137,481,137c480,136,480,135,480,134c477,128,473,123,470,117c469,116,468,115,468,114c463,107,459,101,454,96c453,94,453,94,453,94c448,88,443,82,437,76c435,75,435,75,435,75c389,27,325,1,258,0c255,0,255,0,255,0c115,0,0,114,0,255c0,395,114,509,255,510c258,510,258,510,258,510c325,509,389,482,436,434xe">
                    <v:path o:connectlocs="222573,220202;230741,211069;231762,210054;238398,201429;239930,198892;245035,190774;245545,189252;246566,187222;247077,186207;250140,179611;251161,177075;252692,173016;254734,167434;255755,163883;256776,159316;257797,155257;258818,149676;259329,145110;259839,142573;260350,129381;259839,116189;259329,113652;258818,109086;257797,103505;256776,99446;255755,94879;254734,90820;252692,85746;251161,81687;250140,79151;246566,72047;245545,69510;245035,67988;239930,59363;238909,57841;231762,48708;231252,47693;223084,38560;222063,38053;131706,0;130175,0;0,129381;130175,258763;131706,258763;222573,220202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74" o:spid="_x0000_s1026" o:spt="100" style="position:absolute;left:11161713;top:1716088;height:803275;width:544513;" filled="t" stroked="f" coordsize="1069,1576" o:gfxdata="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IyjU74A&#10;AADbAAAADwAAAAAAAAABACAAAAAiAAAAZHJzL2Rvd25yZXYueG1sUEsBAhQAFAAAAAgAh07iQDMv&#10;BZ47AAAAOQAAABAAAAAAAAAAAQAgAAAADQEAAGRycy9zaGFwZXhtbC54bWxQSwUGAAAAAAYABgBb&#10;AQAAtwMAAAAA&#10;" path="m440,1432c519,1565,519,1565,519,1565c523,1572,531,1576,539,1576c539,1576,539,1576,539,1576c548,1576,556,1572,560,1565c637,1432,637,1432,637,1432c637,1432,637,1432,637,1432c971,857,971,857,971,857c973,853,976,848,979,844c981,840,984,835,988,830c988,829,988,828,989,827c996,815,1006,796,1007,795c1048,714,1069,626,1069,535c1069,525,1069,515,1068,505c1068,501,1068,497,1068,493c1067,485,1067,485,1067,485c1067,482,1067,479,1067,477c1066,473,1066,470,1066,467c1065,459,1065,459,1065,459c1064,456,1064,452,1064,449c1063,446,1063,443,1062,440c1061,433,1061,433,1061,433c1061,429,1060,425,1059,421c1059,418,1058,415,1057,412c1056,403,1056,403,1056,403c1055,400,1054,397,1054,394c1053,390,1052,386,1051,382c1049,375,1049,375,1049,375c1048,373,1048,371,1047,368c1046,364,1044,359,1043,355c1041,349,1041,349,1041,349c1041,347,1040,345,1039,343c1038,339,1036,334,1035,330c1033,324,1033,324,1033,324c1032,322,1031,320,1030,318c1029,313,1027,309,1025,304c1022,299,1022,299,1022,299c1022,297,1021,296,1020,294c1018,288,1015,282,1011,275c1009,271,1009,271,1009,271c1006,265,1003,259,999,251c997,249,997,249,997,249c993,242,990,236,985,229c985,229,984,227,984,227c980,221,976,214,971,208c971,208,970,206,970,206c965,200,960,193,956,188c955,187,955,186,954,186c949,180,944,173,938,167c933,161,927,155,921,149c921,149,921,149,921,149c824,51,690,0,534,0c220,0,0,220,0,535c0,632,25,728,72,813c80,827,80,827,80,827c80,828,80,828,81,829c94,850,94,850,94,850c95,852,97,855,98,856c440,1432,440,1432,440,1432xm231,510c231,343,366,207,533,207c536,208,536,208,536,208c616,208,692,240,748,297c749,298,749,298,749,298c756,305,762,312,767,318c768,319,768,320,769,321c775,328,780,335,784,341c785,343,786,344,787,345c792,353,796,360,799,366c800,368,801,370,802,372c803,374,803,374,803,374c807,381,809,387,812,393c813,395,814,398,815,400c817,407,817,407,817,407c819,411,821,416,822,420c823,424,824,427,825,430c827,438,827,438,827,438c828,442,829,445,829,449c830,454,831,459,832,464c833,471,833,471,833,471c833,473,834,476,834,479c835,489,835,500,835,510c835,520,835,530,834,541c834,543,833,546,833,549c832,556,832,556,832,556c831,561,830,566,829,571c829,574,828,578,827,581c825,589,825,589,825,589c824,593,823,596,822,599c821,604,819,608,817,613c815,620,815,620,815,620c814,622,813,625,812,627c810,632,807,638,804,643c802,648,802,648,802,648c801,650,800,652,799,653c796,660,792,667,787,673c786,675,785,677,784,678c780,685,775,692,769,698c768,700,768,700,767,701c762,708,755,715,749,722c692,779,616,811,536,812c535,812,534,812,533,812c366,812,231,676,231,510xe">
                    <v:path o:connectlocs="264361,797668;274548,803275;324466,729879;494595,436806;503254,423044;512932,405205;544003,257394;543494,247200;542984,238026;541966,228851;540438,220696;538400,209993;536872,200818;534325,191134;531269,180940;529231,174824;526175,165140;522100,154946;519554,149849;513950,138126;507838,126913;501216,115700;494085,104996;485935,94802;469126,75944;272001,0;36674,414379;41258,422534;49917,436296;117663,259943;273020,106015;381515,151888;391702,163611;400871,175843;408512,189605;413605,200309;416152,207444;420227,219167;422264,228851;424302,240065;425321,259943;424302,279821;422264,291034;420227,300208;416152,312441;413605,319577;408512,330280;400871,343022;391702,355765;381515,367997;271492,413870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142" o:spid="_x0000_s1026" o:spt="203" style="position:absolute;left:9102;top:6883;height:261;width:260;" coordorigin="-6350,3303588" coordsize="700088,701675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10" o:spid="_x0000_s1026" o:spt="100" style="position:absolute;left:-6350;top:3389313;height:615950;width:658813;" filled="t" stroked="f" coordsize="1292,1210" o:gfxdata="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lPHLsAAADb&#10;AAAADwAAAAAAAAABACAAAAAiAAAAZHJzL2Rvd25yZXYueG1sUEsBAhQAFAAAAAgAh07iQDMvBZ47&#10;AAAAOQAAABAAAAAAAAAAAQAgAAAACgEAAGRycy9zaGFwZXhtbC54bWxQSwUGAAAAAAYABgBbAQAA&#10;tAMAAAAA&#10;" path="m1180,1133c1222,1087,1222,1087,1222,1087c1292,1009,1286,888,1208,818c1138,754,1138,754,1138,754c1103,723,1058,705,1010,705c957,705,905,728,869,768c828,814,828,814,828,814c810,833,797,856,788,881c785,892,785,892,785,892c774,887,774,887,774,887c589,814,438,676,349,498c343,486,343,486,343,486c356,482,356,482,356,482c389,472,419,453,442,428c484,382,484,382,484,382c518,344,535,295,533,244c530,193,508,147,470,113c400,49,400,49,400,49c365,17,320,0,272,0c219,0,167,23,131,63c89,109,89,109,89,109c84,114,79,121,74,128c72,130,72,130,72,130c33,163,0,245,19,345c108,809,499,1162,970,1204c1032,1210,1090,1197,1134,1170c1151,1160,1167,1148,1180,1133xe">
                    <v:path o:connectlocs="601702,576753;623118,553336;615979,416402;580285,383823;515016,358879;443118,390950;422211,414366;401814,448472;400284,454072;394675,451526;177961,253506;174901,247398;181530,245361;225383,217873;246799,194456;271785,124208;239661,57522;203966,24943;138697,0;66799,32070;45382,55486;37733,65158;36714,66176;9688,175622;494619,612895;578246,595588;601702,576753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11" o:spid="_x0000_s1026" o:spt="100" style="position:absolute;left:338138;top:3303588;height:357188;width:355600;" filled="t" stroked="f" coordsize="698,699" o:gfxdata="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hYUe8AAAA&#10;2wAAAA8AAAAAAAAAAQAgAAAAIgAAAGRycy9kb3ducmV2LnhtbFBLAQIUABQAAAAIAIdO4kAzLwWe&#10;OwAAADkAAAAQAAAAAAAAAAEAIAAAAAsBAABkcnMvc2hhcGV4bWwueG1sUEsFBgAAAAAGAAYAWwEA&#10;ALUDAAAAAA==&#10;" path="m44,89c356,89,609,343,609,654c609,679,629,699,654,699c678,699,698,679,698,654c698,294,405,0,44,0c20,0,0,20,0,45c0,69,20,89,44,89xe">
                    <v:path o:connectlocs="22416,45478;310258,334193;333183,357188;355600,334193;22416,0;0,22994;22416,45478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12" o:spid="_x0000_s1026" o:spt="100" style="position:absolute;left:333375;top:3414713;height:249238;width:249238;" filled="t" stroked="f" coordsize="488,488" o:gfxdata="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u8dm8AAAA&#10;2wAAAA8AAAAAAAAAAQAgAAAAIgAAAGRycy9kb3ducmV2LnhtbFBLAQIUABQAAAAIAIdO4kAzLwWe&#10;OwAAADkAAAAQAAAAAAAAAAEAIAAAAAsBAABkcnMvc2hhcGV4bWwueG1sUEsFBgAAAAAGAAYAWwEA&#10;ALUDAAAAAA==&#10;" path="m44,89c240,89,399,248,399,443c399,468,419,488,443,488c468,488,488,468,488,443c488,199,289,0,44,0c20,0,0,20,0,44c0,69,20,89,44,89xe">
                    <v:path o:connectlocs="22472,45455;203782,226254;226254,249238;249238,226254;22472,0;0,22472;22472,45455" o:connectangles="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2808605</wp:posOffset>
                </wp:positionV>
                <wp:extent cx="4214495" cy="35814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4495" cy="358140"/>
                          <a:chOff x="13510" y="9350"/>
                          <a:chExt cx="6637" cy="564"/>
                        </a:xfrm>
                      </wpg:grpSpPr>
                      <wps:wsp>
                        <wps:cNvPr id="138" name="文本框 138"/>
                        <wps:cNvSpPr txBox="1"/>
                        <wps:spPr>
                          <a:xfrm>
                            <a:off x="13510" y="9350"/>
                            <a:ext cx="3817" cy="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02020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B4453"/>
                                  <w:sz w:val="28"/>
                                  <w:szCs w:val="36"/>
                                  <w:lang w:val="en-US" w:eastAsia="zh-CN"/>
                                </w:rPr>
                                <w:t>工作经历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02020"/>
                                  <w:sz w:val="28"/>
                                  <w:szCs w:val="3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7D7D7"/>
                                  <w:sz w:val="28"/>
                                  <w:szCs w:val="36"/>
                                  <w:lang w:val="en-US" w:eastAsia="zh-CN"/>
                                </w:rPr>
                                <w:t>|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9" name="组合 129"/>
                        <wpg:cNvGrpSpPr/>
                        <wpg:grpSpPr>
                          <a:xfrm>
                            <a:off x="13691" y="9914"/>
                            <a:ext cx="6456" cy="0"/>
                            <a:chOff x="6975" y="5729"/>
                            <a:chExt cx="6456" cy="0"/>
                          </a:xfrm>
                        </wpg:grpSpPr>
                        <wps:wsp>
                          <wps:cNvPr id="130" name="直接连接符 121"/>
                          <wps:cNvCnPr/>
                          <wps:spPr>
                            <a:xfrm>
                              <a:off x="8271" y="5729"/>
                              <a:ext cx="5160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rgbClr val="D7D7D7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直接连接符 120"/>
                          <wps:cNvCnPr/>
                          <wps:spPr>
                            <a:xfrm>
                              <a:off x="6975" y="5729"/>
                              <a:ext cx="1296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rgbClr val="242424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2pt;margin-top:221.15pt;height:28.2pt;width:331.85pt;z-index:251664384;mso-width-relative:page;mso-height-relative:page;" coordorigin="13510,9350" coordsize="6637,564" o:gfxdata="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bF6l&#10;RNwAAAALAQAADwAAAAAAAAABACAAAAAiAAAAZHJzL2Rvd25yZXYueG1sUEsBAhQAFAAAAAgAh07i&#10;QOGIad2tAwAAaQoAAA4AAAAAAAAAAQAgAAAAKwEAAGRycy9lMm9Eb2MueG1sUEsFBgAAAAAGAAYA&#10;WQEAAEoHAAAAAA==&#10;">
                <o:lock v:ext="edit" aspectratio="f"/>
                <v:shape id="_x0000_s1026" o:spid="_x0000_s1026" o:spt="202" type="#_x0000_t202" style="position:absolute;left:13510;top:9350;height:505;width:3817;" filled="f" stroked="f" coordsize="21600,21600" o:gfxdata="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0Ms1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02020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B4453"/>
                            <w:sz w:val="28"/>
                            <w:szCs w:val="36"/>
                            <w:lang w:val="en-US" w:eastAsia="zh-CN"/>
                          </w:rPr>
                          <w:t>工作经历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02020"/>
                            <w:sz w:val="28"/>
                            <w:szCs w:val="3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7D7D7"/>
                            <w:sz w:val="28"/>
                            <w:szCs w:val="36"/>
                            <w:lang w:val="en-US" w:eastAsia="zh-CN"/>
                          </w:rPr>
                          <w:t>| Experience</w:t>
                        </w:r>
                      </w:p>
                    </w:txbxContent>
                  </v:textbox>
                </v:shape>
                <v:group id="_x0000_s1026" o:spid="_x0000_s1026" o:spt="203" style="position:absolute;left:13691;top:9914;height:0;width:6456;" coordorigin="6975,5729" coordsize="6456,0" o:gfxdata="UEsDBAoAAAAAAIdO4kAAAAAAAAAAAAAAAAAEAAAAZHJzL1BLAwQUAAAACACHTuJAVxVoLL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MHY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cVaCy7AAAA3AAAAA8AAAAAAAAAAQAgAAAAIgAAAGRycy9kb3ducmV2LnhtbFBL&#10;AQIUABQAAAAIAIdO4kAzLwWeOwAAADkAAAAVAAAAAAAAAAEAIAAAAAoBAABkcnMvZ3JvdXBzaGFw&#10;ZXhtbC54bWxQSwUGAAAAAAYABgBgAQAAxwMAAAAA&#10;">
                  <o:lock v:ext="edit" aspectratio="f"/>
                  <v:line id="直接连接符 121" o:spid="_x0000_s1026" o:spt="20" style="position:absolute;left:8271;top:5729;height:0;width:5160;" filled="f" stroked="t" coordsize="21600,21600" o:gfxdata="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dnpK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D7D7D7 [3204]" miterlimit="8" joinstyle="round" endcap="round"/>
                    <v:imagedata o:title=""/>
                    <o:lock v:ext="edit" aspectratio="f"/>
                  </v:line>
                  <v:line id="直接连接符 120" o:spid="_x0000_s1026" o:spt="20" style="position:absolute;left:6975;top:5729;height:0;width:1296;" filled="f" stroked="t" coordsize="21600,21600" o:gfxdata="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NTh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242424 [3204]" miterlimit="8" joinstyle="round" endcap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3246755</wp:posOffset>
                </wp:positionV>
                <wp:extent cx="4194175" cy="619252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4175" cy="6192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2017-至今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上海交通科技公司 / 运维工程师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宋体" w:hAnsi="宋体" w:eastAsia="宋体" w:cs="宋体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负责公司线上业务的日常运维、优化、容量管理的工作，保障线上业务的安全稳定运行；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 分析排除系统、数据库、网络、应用等故障及错误；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 负责服务器的资源调配和系统安全、数据备份；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 负责运维平台开发、自动化平台维护、研究运维新技术；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5. 负责保证公司办公网络的正常稳定运行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both"/>
                              <w:textAlignment w:val="auto"/>
                              <w:rPr>
                                <w:rFonts w:hint="eastAsia" w:ascii="宋体" w:hAnsi="宋体" w:eastAsia="宋体" w:cs="宋体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2010-2017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上海资产管理有限公司 / 运维工程师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both"/>
                              <w:textAlignment w:val="auto"/>
                              <w:rPr>
                                <w:rFonts w:hint="eastAsia" w:ascii="宋体" w:hAnsi="宋体" w:eastAsia="宋体" w:cs="宋体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1.公司办公电脑日常维护与硬件故障判断与处理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2.公司办公网络日常维护与故障处理，以保证网络的可靠性和稳定性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3.公司办公电话线路维护与故障处理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4.公司办公打印机、高拍仪等办公设备的日常调试安装、故障排查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5.常用办公软件的安装、升级、维护，防范、查杀病毒、系统重装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6.公司办公电脑组装、配置价格查询与协助购买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7.办公设备性能、价格咨询与协助购买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8.公司网络设备的安装、配置、调试、管理工作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6pt;margin-top:255.65pt;height:487.6pt;width:330.25pt;z-index:251662336;mso-width-relative:page;mso-height-relative:page;" filled="f" stroked="f" coordsize="21600,21600" o:gfxdata="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+KEkM3QAAAAwBAAAPAAAAAAAAAAEAIAAAACIA&#10;AABkcnMvZG93bnJldi54bWxQSwECFAAUAAAACACHTuJAJviZhD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2017-至今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上海交通科技公司 / 运维工程师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宋体" w:hAnsi="宋体" w:eastAsia="宋体" w:cs="宋体"/>
                          <w:i w:val="0"/>
                          <w:iCs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负责公司线上业务的日常运维、优化、容量管理的工作，保障线上业务的安全稳定运行；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 分析排除系统、数据库、网络、应用等故障及错误；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 负责服务器的资源调配和系统安全、数据备份；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 负责运维平台开发、自动化平台维护、研究运维新技术；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5. 负责保证公司办公网络的正常稳定运行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iCs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fill="FFFFFF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both"/>
                        <w:textAlignment w:val="auto"/>
                        <w:rPr>
                          <w:rFonts w:hint="eastAsia" w:ascii="宋体" w:hAnsi="宋体" w:eastAsia="宋体" w:cs="宋体"/>
                          <w:i w:val="0"/>
                          <w:iCs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2010-2017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上海资产管理有限公司 / 运维工程师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both"/>
                        <w:textAlignment w:val="auto"/>
                        <w:rPr>
                          <w:rFonts w:hint="eastAsia" w:ascii="宋体" w:hAnsi="宋体" w:eastAsia="宋体" w:cs="宋体"/>
                          <w:i w:val="0"/>
                          <w:iCs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1.公司办公电脑日常维护与硬件故障判断与处理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2.公司办公网络日常维护与故障处理，以保证网络的可靠性和稳定性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3.公司办公电话线路维护与故障处理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4.公司办公打印机、高拍仪等办公设备的日常调试安装、故障排查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5.常用办公软件的安装、升级、维护，防范、查杀病毒、系统重装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6.公司办公电脑组装、配置价格查询与协助购买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7.办公设备性能、价格咨询与协助购买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8.公司网络设备的安装、配置、调试、管理工作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iCs w:val="0"/>
                          <w:caps w:val="0"/>
                          <w:color w:val="000000"/>
                          <w:spacing w:val="0"/>
                          <w:sz w:val="18"/>
                          <w:szCs w:val="18"/>
                          <w:shd w:val="clear" w:fill="FFFFFF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972820</wp:posOffset>
                </wp:positionV>
                <wp:extent cx="4194175" cy="1477645"/>
                <wp:effectExtent l="0" t="0" r="0" b="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4175" cy="147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2007-2010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上海理工学院 / 计算机专业 /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iCs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数据库原理、计算机组成原理、计算机网络、计算机系统结构、多媒体技术与应用、Matlab等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7pt;margin-top:76.6pt;height:116.35pt;width:330.25pt;z-index:251660288;mso-width-relative:page;mso-height-relative:page;" filled="f" stroked="f" coordsize="21600,21600" o:gfxdata="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GNd79sAAAALAQAADwAAAAAAAAABACAAAAAiAAAA&#10;ZHJzL2Rvd25yZXYueG1sUEsBAhQAFAAAAAgAh07iQPr602o9AgAAa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2007-2010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上海理工学院 / 计算机专业 / 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iCs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数据库原理、计算机组成原理、计算机网络、计算机系统结构、多媒体技术与应用、Matlab等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530860</wp:posOffset>
                </wp:positionV>
                <wp:extent cx="4191635" cy="35814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635" cy="358140"/>
                          <a:chOff x="13546" y="5165"/>
                          <a:chExt cx="6601" cy="564"/>
                        </a:xfrm>
                      </wpg:grpSpPr>
                      <wps:wsp>
                        <wps:cNvPr id="116" name="文本框 116"/>
                        <wps:cNvSpPr txBox="1"/>
                        <wps:spPr>
                          <a:xfrm>
                            <a:off x="13546" y="5165"/>
                            <a:ext cx="3817" cy="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202020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3B4453"/>
                                  <w:sz w:val="28"/>
                                  <w:szCs w:val="36"/>
                                  <w:lang w:val="en-US" w:eastAsia="zh-CN"/>
                                </w:rPr>
                                <w:t>教育经历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202020"/>
                                  <w:sz w:val="28"/>
                                  <w:szCs w:val="36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D7D7D7"/>
                                  <w:sz w:val="28"/>
                                  <w:szCs w:val="36"/>
                                  <w:lang w:val="en-US" w:eastAsia="zh-CN"/>
                                </w:rPr>
                                <w:t>| 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8" name="组合 128"/>
                        <wpg:cNvGrpSpPr/>
                        <wpg:grpSpPr>
                          <a:xfrm>
                            <a:off x="13691" y="5729"/>
                            <a:ext cx="6456" cy="0"/>
                            <a:chOff x="6975" y="5729"/>
                            <a:chExt cx="6456" cy="0"/>
                          </a:xfrm>
                        </wpg:grpSpPr>
                        <wps:wsp>
                          <wps:cNvPr id="121" name="直接连接符 121"/>
                          <wps:cNvCnPr/>
                          <wps:spPr>
                            <a:xfrm>
                              <a:off x="8271" y="5729"/>
                              <a:ext cx="5160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rgbClr val="D7D7D7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直接连接符 120"/>
                          <wps:cNvCnPr/>
                          <wps:spPr>
                            <a:xfrm>
                              <a:off x="6975" y="5729"/>
                              <a:ext cx="1296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rgbClr val="242424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6pt;margin-top:41.8pt;height:28.2pt;width:330.05pt;z-index:251663360;mso-width-relative:page;mso-height-relative:page;" coordorigin="13546,5165" coordsize="6601,564" o:gfxdata="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A/e&#10;cXnaAAAACgEAAA8AAAAAAAAAAQAgAAAAIgAAAGRycy9kb3ducmV2LnhtbFBLAQIUABQAAAAIAIdO&#10;4kCaStXosAMAAGkKAAAOAAAAAAAAAAEAIAAAACkBAABkcnMvZTJvRG9jLnhtbFBLBQYAAAAABgAG&#10;AFkBAABLBwAAAAA=&#10;">
                <o:lock v:ext="edit" aspectratio="f"/>
                <v:shape id="_x0000_s1026" o:spid="_x0000_s1026" o:spt="202" type="#_x0000_t202" style="position:absolute;left:13546;top:5165;height:505;width:3817;" filled="f" stroked="f" coordsize="21600,21600" o:gfxdata="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amv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202020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3B4453"/>
                            <w:sz w:val="28"/>
                            <w:szCs w:val="36"/>
                            <w:lang w:val="en-US" w:eastAsia="zh-CN"/>
                          </w:rPr>
                          <w:t>教育经历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202020"/>
                            <w:sz w:val="28"/>
                            <w:szCs w:val="36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D7D7D7"/>
                            <w:sz w:val="28"/>
                            <w:szCs w:val="36"/>
                            <w:lang w:val="en-US" w:eastAsia="zh-CN"/>
                          </w:rPr>
                          <w:t>| Education</w:t>
                        </w:r>
                      </w:p>
                    </w:txbxContent>
                  </v:textbox>
                </v:shape>
                <v:group id="_x0000_s1026" o:spid="_x0000_s1026" o:spt="203" style="position:absolute;left:13691;top:5729;height:0;width:6456;" coordorigin="6975,5729" coordsize="6456,0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8271;top:5729;height:0;width:5160;" filled="f" stroked="t" coordsize="21600,21600" o:gfxdata="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SK3U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D7D7D7 [3204]" miterlimit="8" joinstyle="round" endcap="round"/>
                    <v:imagedata o:title=""/>
                    <o:lock v:ext="edit" aspectratio="f"/>
                  </v:line>
                  <v:line id="_x0000_s1026" o:spid="_x0000_s1026" o:spt="20" style="position:absolute;left:6975;top:5729;height:0;width:1296;" filled="f" stroked="t" coordsize="21600,21600" o:gfxdata="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nNpI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242424 [3204]" miterlimit="8" joinstyle="round" endcap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-552450</wp:posOffset>
                </wp:positionV>
                <wp:extent cx="4161155" cy="74104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1155" cy="741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4453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4453"/>
                                <w:sz w:val="56"/>
                                <w:szCs w:val="56"/>
                                <w:lang w:val="en-US" w:eastAsia="zh-CN"/>
                              </w:rPr>
                              <w:t xml:space="preserve">佰通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4453"/>
                                <w:sz w:val="28"/>
                                <w:szCs w:val="28"/>
                                <w:lang w:val="en-US" w:eastAsia="zh-CN"/>
                              </w:rPr>
                              <w:t>求职岗位：运维工程师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95pt;margin-top:-43.5pt;height:58.35pt;width:327.65pt;z-index:251661312;mso-width-relative:page;mso-height-relative:page;" filled="f" stroked="f" coordsize="21600,21600" o:gfxdata="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Tptk9sAAAAKAQAADwAAAAAAAAABACAAAAAiAAAA&#10;ZHJzL2Rvd25yZXYueG1sUEsBAhQAFAAAAAgAh07iQDt9FEk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4453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4453"/>
                          <w:sz w:val="56"/>
                          <w:szCs w:val="56"/>
                          <w:lang w:val="en-US" w:eastAsia="zh-CN"/>
                        </w:rPr>
                        <w:t xml:space="preserve">佰通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4453"/>
                          <w:sz w:val="28"/>
                          <w:szCs w:val="28"/>
                          <w:lang w:val="en-US" w:eastAsia="zh-CN"/>
                        </w:rPr>
                        <w:t>求职岗位：运维工程师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-645795</wp:posOffset>
            </wp:positionH>
            <wp:positionV relativeFrom="paragraph">
              <wp:posOffset>-293370</wp:posOffset>
            </wp:positionV>
            <wp:extent cx="1340485" cy="1341120"/>
            <wp:effectExtent l="0" t="0" r="635" b="0"/>
            <wp:wrapNone/>
            <wp:docPr id="1" name="图片 1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-930275</wp:posOffset>
                </wp:positionV>
                <wp:extent cx="2578100" cy="11318875"/>
                <wp:effectExtent l="15875" t="0" r="111125" b="1587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100" cy="11318875"/>
                          <a:chOff x="1909" y="299"/>
                          <a:chExt cx="4523" cy="17825"/>
                        </a:xfrm>
                        <a:solidFill>
                          <a:schemeClr val="accent6">
                            <a:lumMod val="75000"/>
                          </a:schemeClr>
                        </a:solidFill>
                      </wpg:grpSpPr>
                      <wps:wsp>
                        <wps:cNvPr id="13" name="Freeform 6"/>
                        <wps:cNvSpPr/>
                        <wps:spPr bwMode="auto">
                          <a:xfrm>
                            <a:off x="1932" y="299"/>
                            <a:ext cx="4343" cy="1682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5" name="Freeform 8"/>
                        <wps:cNvSpPr/>
                        <wps:spPr bwMode="auto">
                          <a:xfrm>
                            <a:off x="1909" y="3966"/>
                            <a:ext cx="4523" cy="14158"/>
                          </a:xfrm>
                          <a:custGeom>
                            <a:avLst/>
                            <a:gdLst>
                              <a:gd name="T0" fmla="*/ 1185 w 1185"/>
                              <a:gd name="T1" fmla="*/ 579 h 3573"/>
                              <a:gd name="T2" fmla="*/ 183 w 1185"/>
                              <a:gd name="T3" fmla="*/ 0 h 3573"/>
                              <a:gd name="T4" fmla="*/ 0 w 1185"/>
                              <a:gd name="T5" fmla="*/ 105 h 3573"/>
                              <a:gd name="T6" fmla="*/ 0 w 1185"/>
                              <a:gd name="T7" fmla="*/ 3573 h 3573"/>
                              <a:gd name="T8" fmla="*/ 792 w 1185"/>
                              <a:gd name="T9" fmla="*/ 3573 h 3573"/>
                              <a:gd name="T10" fmla="*/ 1185 w 1185"/>
                              <a:gd name="T11" fmla="*/ 3344 h 3573"/>
                              <a:gd name="T12" fmla="*/ 1185 w 1185"/>
                              <a:gd name="T13" fmla="*/ 579 h 35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85" h="3573">
                                <a:moveTo>
                                  <a:pt x="1185" y="579"/>
                                </a:moveTo>
                                <a:lnTo>
                                  <a:pt x="183" y="0"/>
                                </a:lnTo>
                                <a:lnTo>
                                  <a:pt x="0" y="105"/>
                                </a:lnTo>
                                <a:lnTo>
                                  <a:pt x="0" y="3573"/>
                                </a:lnTo>
                                <a:lnTo>
                                  <a:pt x="792" y="3573"/>
                                </a:lnTo>
                                <a:lnTo>
                                  <a:pt x="1185" y="3344"/>
                                </a:lnTo>
                                <a:lnTo>
                                  <a:pt x="1185" y="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18900000" sx="101000" sy="101000" algn="b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1.15pt;margin-top:-73.25pt;height:891.25pt;width:203pt;z-index:-251657216;mso-width-relative:page;mso-height-relative:page;" coordorigin="1909,299" coordsize="4523,17825" o:gfxdata="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">
                <o:lock v:ext="edit" aspectratio="f"/>
                <v:rect id="Freeform 6" o:spid="_x0000_s1026" o:spt="1" style="position:absolute;left:1932;top:299;height:16822;width:4343;" fillcolor="#B4BCCA [1311]" filled="t" stroked="f" coordsize="21600,21600" o:gfxdata="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/mw1a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Freeform 8" o:spid="_x0000_s1026" o:spt="100" style="position:absolute;left:1909;top:3966;height:14158;width:4523;" fillcolor="#3B4453 [2415]" filled="t" stroked="f" coordsize="1185,3573" o:gfxdata="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OKs5ugAAANsA&#10;AAAPAAAAAAAAAAEAIAAAACIAAABkcnMvZG93bnJldi54bWxQSwECFAAUAAAACACHTuJAMy8FnjsA&#10;AAA5AAAAEAAAAAAAAAABACAAAAAJAQAAZHJzL3NoYXBleG1sLnhtbFBLBQYAAAAABgAGAFsBAACz&#10;AwAAAAA=&#10;" path="m1185,579l183,0,0,105,0,3573,792,3573,1185,3344,1185,579xe">
                  <v:path o:connectlocs="4523,2294;698,0;0,416;0,14158;3022,14158;4523,13250;4523,2294" o:connectangles="0,0,0,0,0,0,0"/>
                  <v:fill on="t" focussize="0,0"/>
                  <v:stroke on="f"/>
                  <v:imagedata o:title=""/>
                  <o:lock v:ext="edit" aspectratio="f"/>
                  <v:shadow on="t" type="perspective" color="#000000" opacity="26214f" offset="2.12133858267717pt,-2.12133858267717pt" origin="-32768f,32768f" matrix="66191f,0f,0f,66191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02105"/>
    <w:multiLevelType w:val="singleLevel"/>
    <w:tmpl w:val="FBD021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0"/>
  <w:bordersDoNotSurroundFooter w:val="0"/>
  <w:attachedTemplate r:id="rId1"/>
  <w:documentProtection w:enforcement="0"/>
  <w:defaultTabStop w:val="420"/>
  <w:drawingGridHorizontalSpacing w:val="18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9F6154"/>
    <w:rsid w:val="0009298F"/>
    <w:rsid w:val="000E7561"/>
    <w:rsid w:val="001F3665"/>
    <w:rsid w:val="003203CA"/>
    <w:rsid w:val="00375FBB"/>
    <w:rsid w:val="006F0996"/>
    <w:rsid w:val="0070744C"/>
    <w:rsid w:val="00886EBB"/>
    <w:rsid w:val="008D5D66"/>
    <w:rsid w:val="00BE79A3"/>
    <w:rsid w:val="00D8625C"/>
    <w:rsid w:val="012B0227"/>
    <w:rsid w:val="01657C13"/>
    <w:rsid w:val="0246447A"/>
    <w:rsid w:val="03572BDB"/>
    <w:rsid w:val="0418417D"/>
    <w:rsid w:val="04BD4D79"/>
    <w:rsid w:val="05933EC7"/>
    <w:rsid w:val="05B77B4D"/>
    <w:rsid w:val="06D51C36"/>
    <w:rsid w:val="070401B0"/>
    <w:rsid w:val="071C361E"/>
    <w:rsid w:val="083C3859"/>
    <w:rsid w:val="095F51E0"/>
    <w:rsid w:val="09D755E8"/>
    <w:rsid w:val="09E415B1"/>
    <w:rsid w:val="0A3E411F"/>
    <w:rsid w:val="0A900580"/>
    <w:rsid w:val="0AC43B99"/>
    <w:rsid w:val="0D3E2C37"/>
    <w:rsid w:val="0D6E59CE"/>
    <w:rsid w:val="0D8B41DC"/>
    <w:rsid w:val="0F1F0B5B"/>
    <w:rsid w:val="0F3C0670"/>
    <w:rsid w:val="0F9F4B79"/>
    <w:rsid w:val="11F20394"/>
    <w:rsid w:val="11FA3A57"/>
    <w:rsid w:val="12697A31"/>
    <w:rsid w:val="139135EB"/>
    <w:rsid w:val="16BB0DA9"/>
    <w:rsid w:val="177E78CB"/>
    <w:rsid w:val="196852FF"/>
    <w:rsid w:val="19CE0B72"/>
    <w:rsid w:val="1AD9262A"/>
    <w:rsid w:val="1BC96905"/>
    <w:rsid w:val="1DA31DAC"/>
    <w:rsid w:val="1E1265D5"/>
    <w:rsid w:val="1E1A2548"/>
    <w:rsid w:val="1EA30E9C"/>
    <w:rsid w:val="20C932CD"/>
    <w:rsid w:val="22BB756A"/>
    <w:rsid w:val="24DE5FC2"/>
    <w:rsid w:val="259E5B1D"/>
    <w:rsid w:val="26252A36"/>
    <w:rsid w:val="27285E4B"/>
    <w:rsid w:val="27510F3A"/>
    <w:rsid w:val="29F54E02"/>
    <w:rsid w:val="2CD00458"/>
    <w:rsid w:val="2D1D3200"/>
    <w:rsid w:val="2D4A6663"/>
    <w:rsid w:val="2F2D37FE"/>
    <w:rsid w:val="2F913487"/>
    <w:rsid w:val="30C75012"/>
    <w:rsid w:val="310258F5"/>
    <w:rsid w:val="31491A94"/>
    <w:rsid w:val="34692BBA"/>
    <w:rsid w:val="349F6154"/>
    <w:rsid w:val="34C31D0D"/>
    <w:rsid w:val="34EF5A91"/>
    <w:rsid w:val="351355D1"/>
    <w:rsid w:val="36565665"/>
    <w:rsid w:val="367A1060"/>
    <w:rsid w:val="38817016"/>
    <w:rsid w:val="39993425"/>
    <w:rsid w:val="39F16B0B"/>
    <w:rsid w:val="3A917B5B"/>
    <w:rsid w:val="3C095B90"/>
    <w:rsid w:val="3D0B5B0A"/>
    <w:rsid w:val="3D521B5E"/>
    <w:rsid w:val="3E5440F1"/>
    <w:rsid w:val="40AD0FF9"/>
    <w:rsid w:val="41CD3D99"/>
    <w:rsid w:val="42D86119"/>
    <w:rsid w:val="4329371E"/>
    <w:rsid w:val="43BE7BD0"/>
    <w:rsid w:val="44EE545A"/>
    <w:rsid w:val="46065477"/>
    <w:rsid w:val="46D0751E"/>
    <w:rsid w:val="48057D6C"/>
    <w:rsid w:val="48841ECE"/>
    <w:rsid w:val="499F19C2"/>
    <w:rsid w:val="49E74BCB"/>
    <w:rsid w:val="4A1E06CB"/>
    <w:rsid w:val="4A74782C"/>
    <w:rsid w:val="4ADD5769"/>
    <w:rsid w:val="4C120835"/>
    <w:rsid w:val="4C572E5A"/>
    <w:rsid w:val="4CC3710E"/>
    <w:rsid w:val="4D6B0B45"/>
    <w:rsid w:val="4DC23BF1"/>
    <w:rsid w:val="4F9A6856"/>
    <w:rsid w:val="553C550E"/>
    <w:rsid w:val="55B14476"/>
    <w:rsid w:val="55E940F6"/>
    <w:rsid w:val="56A91802"/>
    <w:rsid w:val="56CF2E16"/>
    <w:rsid w:val="59B25941"/>
    <w:rsid w:val="5A7A10DA"/>
    <w:rsid w:val="5CF5388F"/>
    <w:rsid w:val="5E8861FA"/>
    <w:rsid w:val="5F8B16CA"/>
    <w:rsid w:val="5FE06B91"/>
    <w:rsid w:val="60A305FF"/>
    <w:rsid w:val="61D60E8F"/>
    <w:rsid w:val="62A823C3"/>
    <w:rsid w:val="63873E1F"/>
    <w:rsid w:val="659C6242"/>
    <w:rsid w:val="65CD6C41"/>
    <w:rsid w:val="65F77081"/>
    <w:rsid w:val="661947B0"/>
    <w:rsid w:val="664363FD"/>
    <w:rsid w:val="665405E8"/>
    <w:rsid w:val="68EC7546"/>
    <w:rsid w:val="69744CCA"/>
    <w:rsid w:val="6AEA3975"/>
    <w:rsid w:val="6BE60BCB"/>
    <w:rsid w:val="6E525C1A"/>
    <w:rsid w:val="6F920D85"/>
    <w:rsid w:val="6F9A3123"/>
    <w:rsid w:val="70806D6C"/>
    <w:rsid w:val="7122702E"/>
    <w:rsid w:val="71590E64"/>
    <w:rsid w:val="71EB4180"/>
    <w:rsid w:val="74591E6E"/>
    <w:rsid w:val="747043AB"/>
    <w:rsid w:val="74AB17A5"/>
    <w:rsid w:val="74FE2AE3"/>
    <w:rsid w:val="751354C0"/>
    <w:rsid w:val="75F55E6B"/>
    <w:rsid w:val="7B395DE9"/>
    <w:rsid w:val="7CD343BC"/>
    <w:rsid w:val="7D042EE7"/>
    <w:rsid w:val="7DA15371"/>
    <w:rsid w:val="7DC6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8472;&#22823;&#38706;\AppData\Roaming\kingsoft\office6\templates\download\dc349466-b2f5-5e54-fcc8-b2c0eb2758c9\&#31616;&#32422;&#32511;&#33394;&#36130;&#21153;&#23457;&#35745;&#31867;&#21333;&#39029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简约绿色财务审计类单页简历.docx</Template>
  <Pages>3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2020-10-24T12:45:00Z</dcterms:created>
  <dc:creator>Damon徐</dc:creator>
  <cp:lastModifiedBy>曾燕</cp:lastModifiedBy>
  <dcterms:modified xsi:type="dcterms:W3CDTF">2022-02-10T06:38:40Z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ICV">
    <vt:lpwstr>910651ABA1E34C048683931DD4B85B1C</vt:lpwstr>
  </property>
  <property fmtid="{D5CDD505-2E9C-101B-9397-08002B2CF9AE}" pid="5" name="KSOTemplateUUID">
    <vt:lpwstr>v1.0_mb_qYdFYz/OjhKNVjCWzledDQ==</vt:lpwstr>
  </property>
</Properties>
</file>