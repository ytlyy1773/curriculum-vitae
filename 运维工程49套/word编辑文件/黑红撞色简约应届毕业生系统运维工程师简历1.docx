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-130175</wp:posOffset>
            </wp:positionV>
            <wp:extent cx="1242060" cy="1354455"/>
            <wp:effectExtent l="0" t="0" r="0" b="1905"/>
            <wp:wrapNone/>
            <wp:docPr id="1" name="Camille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ille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-681355</wp:posOffset>
                </wp:positionV>
                <wp:extent cx="7112000" cy="10255250"/>
                <wp:effectExtent l="6350" t="6350" r="635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040" y="233045"/>
                          <a:ext cx="7112000" cy="1025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B46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8pt;margin-top:-53.65pt;height:807.5pt;width:560pt;z-index:251664384;v-text-anchor:middle;mso-width-relative:page;mso-height-relative:page;" filled="f" stroked="t" coordsize="21600,21600" o:gfxdata="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hQGy9wAAAAOAQAADwAAAAAAAAABACAAAAAi&#10;AAAAZHJzL2Rvd25yZXYueG1sUEsBAhQAFAAAAAgAh07iQIZDPuV4AgAA2QQAAA4AAAAAAAAAAQAg&#10;AAAAKwEAAGRycy9lMm9Eb2MueG1sUEsFBgAAAAAGAAYAWQEAABUGAAAAAA==&#10;">
                <v:fill on="f" focussize="0,0"/>
                <v:stroke weight="1pt" color="#BB462A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3096260</wp:posOffset>
                </wp:positionV>
                <wp:extent cx="6604000" cy="178308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783080"/>
                          <a:chOff x="12317" y="6501"/>
                          <a:chExt cx="10400" cy="2808"/>
                        </a:xfrm>
                      </wpg:grpSpPr>
                      <wps:wsp>
                        <wps:cNvPr id="23" name="矩形 58"/>
                        <wps:cNvSpPr/>
                        <wps:spPr>
                          <a:xfrm>
                            <a:off x="12660" y="7395"/>
                            <a:ext cx="9714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12317" y="6501"/>
                            <a:ext cx="10400" cy="734"/>
                            <a:chOff x="1720" y="6501"/>
                            <a:chExt cx="10400" cy="73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1720" y="6501"/>
                              <a:ext cx="10400" cy="734"/>
                              <a:chOff x="1740" y="4111"/>
                              <a:chExt cx="10400" cy="734"/>
                            </a:xfrm>
                          </wpg:grpSpPr>
                          <wps:wsp>
                            <wps:cNvPr id="15" name="矩形 7"/>
                            <wps:cNvSpPr/>
                            <wps:spPr>
                              <a:xfrm>
                                <a:off x="12010" y="4283"/>
                                <a:ext cx="120" cy="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剪去同侧角的矩形 3"/>
                            <wps:cNvSpPr/>
                            <wps:spPr>
                              <a:xfrm rot="5400000">
                                <a:off x="2230" y="3800"/>
                                <a:ext cx="460" cy="144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文本框 5"/>
                            <wps:cNvSpPr txBox="1"/>
                            <wps:spPr>
                              <a:xfrm>
                                <a:off x="1752" y="4111"/>
                                <a:ext cx="10388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BB462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Work experience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" name="等腰三角形 6"/>
                            <wps:cNvSpPr/>
                            <wps:spPr>
                              <a:xfrm rot="5400000">
                                <a:off x="3210" y="4460"/>
                                <a:ext cx="210" cy="119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BB462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直接连接符 27"/>
                          <wps:cNvCnPr>
                            <a:stCxn id="22" idx="0"/>
                          </wps:cNvCnPr>
                          <wps:spPr>
                            <a:xfrm>
                              <a:off x="3355" y="6910"/>
                              <a:ext cx="61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7pt;margin-top:243.8pt;height:140.4pt;width:520pt;z-index:251662336;mso-width-relative:page;mso-height-relative:page;" coordorigin="12317,6501" coordsize="10400,2808" o:gfxdata="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kYrx&#10;UN0AAAAMAQAADwAAAAAAAAABACAAAAAiAAAAZHJzL2Rvd25yZXYueG1sUEsBAhQAFAAAAAgAh07i&#10;QHXMpxU7BQAAVBUAAA4AAAAAAAAAAQAgAAAALAEAAGRycy9lMm9Eb2MueG1sUEsFBgAAAAAGAAYA&#10;WQEAANkIAAAAAA==&#10;">
                <o:lock v:ext="edit" aspectratio="f"/>
                <v:rect id="矩形 58" o:spid="_x0000_s1026" o:spt="1" style="position:absolute;left:12660;top:7395;height:1914;width:9714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2317;top:6501;height:734;width:10400;" coordorigin="1720,6501" coordsize="10400,73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720;top:6501;height:734;width:10400;" coordorigin="1740,4111" coordsize="10400,73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" o:spid="_x0000_s1026" o:spt="1" style="position:absolute;left:12010;top:4283;height:490;width:120;v-text-anchor:middle;" fillcolor="#404040 [2429]" filled="t" stroked="f" coordsize="21600,21600" o:gfxdata="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yQv+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gPlsS7sAAADb&#10;AAAADwAAAGRycy9kb3ducmV2LnhtbEVPPW/CMBDdK/EfrENiKzYdojZgECAhZWAJ7QDbKT6SQHyO&#10;bBfS/voaCanbPb3PW6wG24kb+dA61jCbKhDElTMt1xq+Pnev7yBCRDbYOSYNPxRgtRy9LDA37s4l&#10;3Q6xFimEQ44amhj7XMpQNWQxTF1PnLiz8xZjgr6WxuM9hdtOvimVSYstp4YGe9o2VF0P31ZDdtkb&#10;dVyf5G9p/Wb4KFx52hRaT8YzNQcRaYj/4qe7MGl+Bo9f0g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lsS7sAAADb&#10;AAAADwAAAAAAAAABACAAAAAiAAAAZHJzL2Rvd25yZXYueG1sUEsBAhQAFAAAAAgAh07iQDMvBZ47&#10;AAAAOQAAABAAAAAAAAAAAQAgAAAACgEAAGRycy9zaGFwZXhtbC54bWxQSwUGAAAAAAYABgBbAQAA&#10;tAMAAAAA&#10;" path="m76,0l383,0,460,76,460,1440,460,1440,0,1440,0,1440,0,76xe">
                      <v:path o:connectlocs="460,720;230,1440;0,720;230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52;top:4111;height:734;width:1038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B462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UonikLwAAADb&#10;AAAADwAAAGRycy9kb3ducmV2LnhtbEWPQWuDQBSE74X+h+UVeil1jYcg1tVDILWnQmxIrw/3VSXu&#10;W9ldY/rvu4FAj8PMfMOU9dVM4kLOj5YVbJIUBHFn9ci9guPX/jUH4QOyxskyKfglD3X1+FBioe3K&#10;B7q0oRcRwr5ABUMIcyGl7wYy6BM7E0fvxzqDIUrXS+1wjXAzySxNt9LgyHFhwJl2A3XndjEK3tvc&#10;nV6C/jwuVu/ybm14br6Ven7apG8gAl3Df/je/tAKsgxuX+IPk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4pC8AAAA&#10;2w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355;top:6910;height:0;width:6135;" filled="f" stroked="t" coordsize="21600,21600" o:gfxdata="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9tL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262626 [274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1516380</wp:posOffset>
                </wp:positionV>
                <wp:extent cx="6604000" cy="141541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415415"/>
                          <a:chOff x="12628" y="4111"/>
                          <a:chExt cx="10400" cy="2229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12971" y="4912"/>
                            <a:ext cx="971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12628" y="4111"/>
                            <a:ext cx="10400" cy="734"/>
                            <a:chOff x="1740" y="4111"/>
                            <a:chExt cx="10400" cy="734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12010" y="4283"/>
                              <a:ext cx="120" cy="4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剪去同侧角的矩形 3"/>
                          <wps:cNvSpPr/>
                          <wps:spPr>
                            <a:xfrm rot="5400000">
                              <a:off x="2230" y="3800"/>
                              <a:ext cx="460" cy="1440"/>
                            </a:xfrm>
                            <a:prstGeom prst="snip2Same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5"/>
                          <wps:cNvSpPr txBox="1"/>
                          <wps:spPr>
                            <a:xfrm>
                              <a:off x="1752" y="4111"/>
                              <a:ext cx="10388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67ABD9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  <w:t>Educational background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" name="等腰三角形 6"/>
                          <wps:cNvSpPr/>
                          <wps:spPr>
                            <a:xfrm rot="5400000">
                              <a:off x="3210" y="4460"/>
                              <a:ext cx="210" cy="119"/>
                            </a:xfrm>
                            <a:prstGeom prst="triangle">
                              <a:avLst/>
                            </a:prstGeom>
                            <a:solidFill>
                              <a:srgbClr val="BB46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>
                            <a:stCxn id="6" idx="0"/>
                          </wps:cNvCnPr>
                          <wps:spPr>
                            <a:xfrm>
                              <a:off x="3375" y="4520"/>
                              <a:ext cx="50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7pt;margin-top:119.4pt;height:111.45pt;width:520pt;z-index:251663360;mso-width-relative:page;mso-height-relative:page;" coordorigin="12628,4111" coordsize="10400,2229" o:gfxdata="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6LIHZNwAAAAMAQAADwAAAAAAAAABACAAAAAiAAAAZHJzL2Rvd25yZXYueG1sUEsBAhQAFAAAAAgA&#10;h07iQCnmKEAGBQAAGRQAAA4AAAAAAAAAAQAgAAAAKwEAAGRycy9lMm9Eb2MueG1sUEsFBgAAAAAG&#10;AAYAWQEAAKMIAAAAAA==&#10;">
                <o:lock v:ext="edit" aspectratio="f"/>
                <v:rect id="_x0000_s1026" o:spid="_x0000_s1026" o:spt="1" style="position:absolute;left:12971;top:4912;height:1428;width:971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  <v:group id="_x0000_s1026" o:spid="_x0000_s1026" o:spt="203" style="position:absolute;left:12628;top:4111;height:734;width:10400;" coordorigin="1740,4111" coordsize="10400,73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2010;top:4283;height:490;width:120;v-text-anchor:middle;" fillcolor="#404040 [2429]" filled="t" stroked="f" coordsize="21600,21600" o:gfxdata="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hnuC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230;top:3800;height:1440;width:460;rotation:5898240f;v-text-anchor:middle;" fillcolor="#404040 [2429]" filled="t" stroked="f" coordsize="460,1440" o:gfxdata="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hz1+8AAAA&#10;2gAAAA8AAAAAAAAAAQAgAAAAIgAAAGRycy9kb3ducmV2LnhtbFBLAQIUABQAAAAIAIdO4kAzLwWe&#10;OwAAADkAAAAQAAAAAAAAAAEAIAAAAAsBAABkcnMvc2hhcGV4bWwueG1sUEsFBgAAAAAGAAYAWwEA&#10;ALUDAAAAAA==&#10;" path="m76,0l383,0,460,76,460,1440,460,1440,0,1440,0,1440,0,76xe">
                    <v:path o:connectlocs="460,720;230,1440;0,720;230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5" o:spid="_x0000_s1026" o:spt="202" type="#_x0000_t202" style="position:absolute;left:1752;top:4111;height:734;width:10388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67ABD9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            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  <w:t>Educational background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5zOSNbkAAADa&#10;AAAADwAAAGRycy9kb3ducmV2LnhtbEWPQYvCMBSE74L/ITzBi6ypHqTURg/CqifBKnp9NG/bss1L&#10;SaLVf28EweMwM98w+fphWnEn5xvLCmbTBARxaXXDlYLz6fcnBeEDssbWMil4kof1ajjIMdO25yPd&#10;i1CJCGGfoYI6hC6T0pc1GfRT2xFH7886gyFKV0ntsI9w08p5kiykwYbjQo0dbWoq/4ubUbAtUneZ&#10;BH0436zepGW/4253VWo8miVLEIEe4Rv+tPdawQLeV+IN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zkjW5AAAA2g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3375;top:4520;height:0;width:5015;" filled="f" stroked="t" coordsize="21600,21600" o:gfxdata="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lLz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8132445</wp:posOffset>
                </wp:positionV>
                <wp:extent cx="6604000" cy="110807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108075"/>
                          <a:chOff x="12407" y="14531"/>
                          <a:chExt cx="10400" cy="1745"/>
                        </a:xfrm>
                      </wpg:grpSpPr>
                      <wps:wsp>
                        <wps:cNvPr id="38" name="矩形 58"/>
                        <wps:cNvSpPr/>
                        <wps:spPr>
                          <a:xfrm>
                            <a:off x="12750" y="15272"/>
                            <a:ext cx="9714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12407" y="14531"/>
                            <a:ext cx="10400" cy="734"/>
                            <a:chOff x="1970" y="14531"/>
                            <a:chExt cx="10400" cy="734"/>
                          </a:xfrm>
                        </wpg:grpSpPr>
                        <wpg:grpSp>
                          <wpg:cNvPr id="44" name="组合 44"/>
                          <wpg:cNvGrpSpPr/>
                          <wpg:grpSpPr>
                            <a:xfrm>
                              <a:off x="1970" y="14531"/>
                              <a:ext cx="10400" cy="734"/>
                              <a:chOff x="1740" y="4111"/>
                              <a:chExt cx="10400" cy="734"/>
                            </a:xfrm>
                          </wpg:grpSpPr>
                          <wps:wsp>
                            <wps:cNvPr id="45" name="矩形 7"/>
                            <wps:cNvSpPr/>
                            <wps:spPr>
                              <a:xfrm>
                                <a:off x="12010" y="4283"/>
                                <a:ext cx="120" cy="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剪去同侧角的矩形 3"/>
                            <wps:cNvSpPr/>
                            <wps:spPr>
                              <a:xfrm rot="5400000">
                                <a:off x="2230" y="3800"/>
                                <a:ext cx="460" cy="144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5"/>
                            <wps:cNvSpPr txBox="1"/>
                            <wps:spPr>
                              <a:xfrm>
                                <a:off x="1752" y="4111"/>
                                <a:ext cx="10388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   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BB462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Self evaluation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8" name="等腰三角形 6"/>
                            <wps:cNvSpPr/>
                            <wps:spPr>
                              <a:xfrm rot="5400000">
                                <a:off x="3210" y="4460"/>
                                <a:ext cx="210" cy="119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BB462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" name="直接连接符 51"/>
                          <wps:cNvCnPr>
                            <a:stCxn id="48" idx="0"/>
                          </wps:cNvCnPr>
                          <wps:spPr>
                            <a:xfrm>
                              <a:off x="3605" y="14940"/>
                              <a:ext cx="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7pt;margin-top:640.35pt;height:87.25pt;width:520pt;z-index:251663360;mso-width-relative:page;mso-height-relative:page;" coordorigin="12407,14531" coordsize="10400,1745" o:gfxdata="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AhIUrU3QAA&#10;AA4BAAAPAAAAAAAAAAEAIAAAACIAAABkcnMvZG93bnJldi54bWxQSwECFAAUAAAACACHTuJA3hWV&#10;wDcFAABaFQAADgAAAAAAAAABACAAAAAsAQAAZHJzL2Uyb0RvYy54bWxQSwUGAAAAAAYABgBZAQAA&#10;1QgAAAAA&#10;">
                <o:lock v:ext="edit" aspectratio="f"/>
                <v:rect id="矩形 58" o:spid="_x0000_s1026" o:spt="1" style="position:absolute;left:12750;top:15272;height:1004;width:9714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group id="_x0000_s1026" o:spid="_x0000_s1026" o:spt="203" style="position:absolute;left:12407;top:14531;height:734;width:10400;" coordorigin="1970,14531" coordsize="10400,73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970;top:14531;height:734;width:10400;" coordorigin="1740,4111" coordsize="10400,73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" o:spid="_x0000_s1026" o:spt="1" style="position:absolute;left:12010;top:4283;height:490;width:120;v-text-anchor:middle;" fillcolor="#404040 [2429]" filled="t" stroked="f" coordsize="21600,21600" o:gfxdata="UEsDBAoAAAAAAIdO4kAAAAAAAAAAAAAAAAAEAAAAZHJzL1BLAwQUAAAACACHTuJAuUFt4r0AAADb&#10;AAAADwAAAGRycy9kb3ducmV2LnhtbEWPzWrDMBCE74W+g9hCLiGWHNo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W3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k0pDVr4AAADb&#10;AAAADwAAAGRycy9kb3ducmV2LnhtbEWPQWvCQBSE74L/YXlCb2ZXKcGmrqJCIYdeoh7q7ZF9TdJm&#10;34bdVdP++m6h0OMwM98w6+1oe3EjHzrHGhaZAkFcO9Nxo+F8epmvQISIbLB3TBq+KMB2M52ssTDu&#10;zhXdjrERCcKhQA1tjEMhZahbshgyNxAn7915izFJ30jj8Z7gtpdLpXJpseO00OJAh5bqz+PVasg/&#10;Xo16213kd2X9fnwqXXXZl1o/zBbqGUSkMf6H/9ql0fCYw++X9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pDVr4A&#10;AADbAAAADwAAAAAAAAABACAAAAAiAAAAZHJzL2Rvd25yZXYueG1sUEsBAhQAFAAAAAgAh07iQDMv&#10;BZ47AAAAOQAAABAAAAAAAAAAAQAgAAAADQEAAGRycy9zaGFwZXhtbC54bWxQSwUGAAAAAAYABgBb&#10;AQAAtwMAAAAA&#10;" path="m76,0l383,0,460,76,460,1440,460,1440,0,1440,0,1440,0,76xe">
                      <v:path o:connectlocs="460,720;230,1440;0,720;230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52;top:4111;height:734;width:1038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B462A"/>
                                <w:sz w:val="28"/>
                                <w:szCs w:val="28"/>
                                <w:lang w:val="en-US" w:eastAsia="zh-CN"/>
                              </w:rPr>
                              <w:t>Self evaluation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7r4w2rcAAADb&#10;AAAADwAAAGRycy9kb3ducmV2LnhtbEVPy6rCMBDdX/AfwghuLpoqIqUaXQg+VoJVdDs0Y1tsJiWJ&#10;Vv/eLASXh/NerF6mEU9yvrasYDxKQBAXVtdcKjifNsMUhA/IGhvLpOBNHlbL3t8CM207PtIzD6WI&#10;IewzVFCF0GZS+qIig35kW+LI3awzGCJ0pdQOuxhuGjlJkpk0WHNsqLCldUXFPX8YBds8dZf/oA/n&#10;h9XrtOh23O6uSg3642QOItAr/MRf914rmMax8U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vjDatwAAANsAAAAP&#10;AAAAAAAAAAEAIAAAACIAAABkcnMvZG93bnJldi54bWxQSwECFAAUAAAACACHTuJAMy8FnjsAAAA5&#10;AAAAEAAAAAAAAAABACAAAAAGAQAAZHJzL3NoYXBleG1sLnhtbFBLBQYAAAAABgAGAFsBAACwAwAA&#10;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05;top:14940;height:0;width:6455;" filled="f" stroked="t" coordsize="21600,21600" o:gfxdata="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dCI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5043805</wp:posOffset>
                </wp:positionV>
                <wp:extent cx="6604000" cy="292417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2924175"/>
                          <a:chOff x="12377" y="9611"/>
                          <a:chExt cx="10400" cy="4605"/>
                        </a:xfrm>
                      </wpg:grpSpPr>
                      <wps:wsp>
                        <wps:cNvPr id="31" name="矩形 58"/>
                        <wps:cNvSpPr/>
                        <wps:spPr>
                          <a:xfrm>
                            <a:off x="12720" y="10364"/>
                            <a:ext cx="9714" cy="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X系统优化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12377" y="9611"/>
                            <a:ext cx="10400" cy="734"/>
                            <a:chOff x="1840" y="9611"/>
                            <a:chExt cx="10400" cy="734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1840" y="9611"/>
                              <a:ext cx="10400" cy="734"/>
                              <a:chOff x="1740" y="4111"/>
                              <a:chExt cx="10400" cy="734"/>
                            </a:xfrm>
                          </wpg:grpSpPr>
                          <wps:wsp>
                            <wps:cNvPr id="30" name="矩形 7"/>
                            <wps:cNvSpPr/>
                            <wps:spPr>
                              <a:xfrm>
                                <a:off x="12010" y="4283"/>
                                <a:ext cx="120" cy="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剪去同侧角的矩形 3"/>
                            <wps:cNvSpPr/>
                            <wps:spPr>
                              <a:xfrm rot="5400000">
                                <a:off x="2230" y="3800"/>
                                <a:ext cx="460" cy="144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5"/>
                            <wps:cNvSpPr txBox="1"/>
                            <wps:spPr>
                              <a:xfrm>
                                <a:off x="1752" y="4111"/>
                                <a:ext cx="10388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BB462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BB462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Project experience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0" name="等腰三角形 6"/>
                            <wps:cNvSpPr/>
                            <wps:spPr>
                              <a:xfrm rot="5400000">
                                <a:off x="3210" y="4460"/>
                                <a:ext cx="210" cy="119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BB462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2" name="直接连接符 42"/>
                          <wps:cNvCnPr>
                            <a:stCxn id="40" idx="0"/>
                          </wps:cNvCnPr>
                          <wps:spPr>
                            <a:xfrm>
                              <a:off x="3475" y="10020"/>
                              <a:ext cx="58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7pt;margin-top:397.15pt;height:230.25pt;width:520pt;z-index:251662336;mso-width-relative:page;mso-height-relative:page;" coordorigin="12377,9611" coordsize="10400,4605" o:gfxdata="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weuyxt0AAAANAQAADwAAAAAAAAABACAAAAAiAAAAZHJzL2Rvd25yZXYueG1sUEsBAhQA&#10;FAAAAAgAh07iQMnyJ8ZEBQAAVhUAAA4AAAAAAAAAAQAgAAAALAEAAGRycy9lMm9Eb2MueG1sUEsF&#10;BgAAAAAGAAYAWQEAAOIIAAAAAA==&#10;">
                <o:lock v:ext="edit" aspectratio="f"/>
                <v:rect id="矩形 58" o:spid="_x0000_s1026" o:spt="1" style="position:absolute;left:12720;top:10364;height:3853;width:9714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X系统优化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  <v:group id="_x0000_s1026" o:spid="_x0000_s1026" o:spt="203" style="position:absolute;left:12377;top:9611;height:734;width:10400;" coordorigin="1840,9611" coordsize="10400,73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840;top:9611;height:734;width:10400;" coordorigin="1740,4111" coordsize="10400,7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7" o:spid="_x0000_s1026" o:spt="1" style="position:absolute;left:12010;top:4283;height:490;width:120;v-text-anchor:middle;" fillcolor="#404040 [2429]" filled="t" stroked="f" coordsize="21600,21600" o:gfxdata="UEsDBAoAAAAAAIdO4kAAAAAAAAAAAAAAAAAEAAAAZHJzL1BLAwQUAAAACACHTuJA8TC9B7kAAADb&#10;AAAADwAAAGRycy9kb3ducmV2LnhtbEVPzYrCMBC+C/sOYYS9iE26gk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wvQ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tHc2KL0AAADb&#10;AAAADwAAAGRycy9kb3ducmV2LnhtbEWPQWsCMRSE7wX/Q3iCt5poQepqFBUKe/Cytod6e2yeu6ub&#10;lyWJuvrrm0Khx2FmvmGW69624kY+NI41TMYKBHHpTMOVhq/Pj9d3ECEiG2wdk4YHBVivBi9LzIy7&#10;c0G3Q6xEgnDIUEMdY5dJGcqaLIax64iTd3LeYkzSV9J4vCe4beVUqZm02HBaqLGjXU3l5XC1Gmbn&#10;vVHfm6N8FtZv+3nuiuM213o0nKgFiEh9/A//tXOj4W0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zYovQAA&#10;ANsAAAAPAAAAAAAAAAEAIAAAACIAAABkcnMvZG93bnJldi54bWxQSwECFAAUAAAACACHTuJAMy8F&#10;njsAAAA5AAAAEAAAAAAAAAABACAAAAAMAQAAZHJzL3NoYXBleG1sLnhtbFBLBQYAAAAABgAGAFsB&#10;AAC2AwAAAAA=&#10;" path="m76,0l383,0,460,76,460,1440,460,1440,0,1440,0,1440,0,76xe">
                      <v:path o:connectlocs="460,720;230,1440;0,720;230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52;top:4111;height:734;width:10388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B462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B462A"/>
                                <w:sz w:val="28"/>
                                <w:szCs w:val="28"/>
                                <w:lang w:val="en-US" w:eastAsia="zh-CN"/>
                              </w:rPr>
                              <w:t>Project 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EMg83LcAAADb&#10;AAAADwAAAGRycy9kb3ducmV2LnhtbEVPy6rCMBDdX/AfwghuLpoqIqUaXQg+VoJVdDs0Y1tsJiWJ&#10;Vv/eLASXh/NerF6mEU9yvrasYDxKQBAXVtdcKjifNsMUhA/IGhvLpOBNHlbL3t8CM207PtIzD6WI&#10;IewzVFCF0GZS+qIig35kW+LI3awzGCJ0pdQOuxhuGjlJkpk0WHNsqLCldUXFPX8YBds8dZf/oA/n&#10;h9XrtOh23O6uSg3642QOItAr/MRf914rmMb18U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yDzctwAAANsAAAAP&#10;AAAAAAAAAAEAIAAAACIAAABkcnMvZG93bnJldi54bWxQSwECFAAUAAAACACHTuJAMy8FnjsAAAA5&#10;AAAAEAAAAAAAAAABACAAAAAGAQAAZHJzL3NoYXBleG1sLnhtbFBLBQYAAAAABgAGAFsBAACwAwAA&#10;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475;top:10020;height:0;width:5845;" filled="f" stroked="t" coordsize="21600,21600" o:gfxdata="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WAC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-103505</wp:posOffset>
                </wp:positionV>
                <wp:extent cx="3380740" cy="697865"/>
                <wp:effectExtent l="0" t="0" r="0" b="0"/>
                <wp:wrapNone/>
                <wp:docPr id="1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80740" cy="697865"/>
                          <a:chOff x="11571" y="1885"/>
                          <a:chExt cx="6095" cy="1099"/>
                        </a:xfrm>
                      </wpg:grpSpPr>
                      <wps:wsp>
                        <wps:cNvPr id="18" name="文本框 6"/>
                        <wps:cNvSpPr txBox="1"/>
                        <wps:spPr>
                          <a:xfrm>
                            <a:off x="11571" y="1885"/>
                            <a:ext cx="2590" cy="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14307" y="2132"/>
                            <a:ext cx="3359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BE4327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BE4327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求职意向：系统运维工程师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0.9pt;margin-top:-8.15pt;height:54.95pt;width:266.2pt;z-index:251659264;mso-width-relative:page;mso-height-relative:page;" coordorigin="11571,1885" coordsize="6095,1099" o:gfxdata="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VnITY2wAAAAoBAAAPAAAAAAAAAAEAIAAAACIA&#10;AABkcnMvZG93bnJldi54bWxQSwECFAAUAAAACACHTuJAvtnS6eoCAAAtCAAADgAAAAAAAAABACAA&#10;AAAqAQAAZHJzL2Uyb0RvYy54bWxQSwUGAAAAAAYABgBZAQAAhgYAAAAA&#10;">
                <o:lock v:ext="edit" aspectratio="f"/>
                <v:shape id="文本框 6" o:spid="_x0000_s1026" o:spt="202" type="#_x0000_t202" style="position:absolute;left:11571;top:1885;height:881;width:259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4307;top:2132;height:852;width:335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BE4327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BE4327"/>
                            <w:sz w:val="28"/>
                            <w:szCs w:val="28"/>
                            <w:lang w:val="en-US" w:eastAsia="zh-CN"/>
                          </w:rPr>
                          <w:t>求职意向：系统运维工程师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709930</wp:posOffset>
                </wp:positionV>
                <wp:extent cx="4368800" cy="6426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XX年XX日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88-XXXX-XXXX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pt;margin-top:55.9pt;height:50.6pt;width:344pt;z-index:251660288;mso-width-relative:page;mso-height-relative:page;" filled="f" stroked="f" coordsize="21600,21600" o:gfxdata="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cQZC2gAAAAsBAAAPAAAAAAAAAAEAIAAAACIAAABk&#10;cnMvZG93bnJldi54bWxQSwECFAAUAAAACACHTuJAoc7ZY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XX年XX日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88-XXXX-XXXX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C33E5"/>
    <w:rsid w:val="211223BB"/>
    <w:rsid w:val="33DB6E63"/>
    <w:rsid w:val="400C33E5"/>
    <w:rsid w:val="5BA006F4"/>
    <w:rsid w:val="689F5BF8"/>
    <w:rsid w:val="786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4540b49e-0a3f-4862-8180-3e5fe9fe8918\&#24212;&#23626;&#27605;&#19994;&#29983;&#31995;&#32479;&#36816;&#32500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应届毕业生系统运维工程师简历.docx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2021-06-21T14:06:00Z</dcterms:created>
  <dc:creator>camille</dc:creator>
  <cp:lastModifiedBy>曾燕</cp:lastModifiedBy>
  <dcterms:modified xsi:type="dcterms:W3CDTF">2022-02-10T05:09:05Z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D7F91FF569C3492D8649B949CF52C5B9</vt:lpwstr>
  </property>
  <property fmtid="{D5CDD505-2E9C-101B-9397-08002B2CF9AE}" pid="4" name="KSOTemplateUUID">
    <vt:lpwstr>v1.0_mb_dJ1pwvi2b4GBPmFdcWXrng==</vt:lpwstr>
  </property>
</Properties>
</file>