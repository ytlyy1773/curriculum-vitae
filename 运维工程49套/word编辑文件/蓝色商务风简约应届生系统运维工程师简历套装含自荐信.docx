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-1174750</wp:posOffset>
            </wp:positionH>
            <wp:positionV relativeFrom="paragraph">
              <wp:posOffset>-938530</wp:posOffset>
            </wp:positionV>
            <wp:extent cx="7644765" cy="10725785"/>
            <wp:effectExtent l="0" t="0" r="635" b="5715"/>
            <wp:wrapNone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44765" cy="1072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1231265</wp:posOffset>
                </wp:positionV>
                <wp:extent cx="5309870" cy="2552065"/>
                <wp:effectExtent l="0" t="0" r="0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9870" cy="2552065"/>
                          <a:chOff x="7316" y="4916"/>
                          <a:chExt cx="8362" cy="4019"/>
                        </a:xfrm>
                      </wpg:grpSpPr>
                      <wps:wsp>
                        <wps:cNvPr id="6" name="矩形 31"/>
                        <wps:cNvSpPr/>
                        <wps:spPr>
                          <a:xfrm>
                            <a:off x="8795" y="7855"/>
                            <a:ext cx="5403" cy="1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Theme="minorAscii" w:hAnsiTheme="minorEastAsia" w:eastAsiaTheme="minorEastAsia"/>
                                  <w:b/>
                                  <w:color w:val="2B488A"/>
                                  <w:kern w:val="24"/>
                                  <w:sz w:val="72"/>
                                  <w:szCs w:val="7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Theme="minorAscii" w:hAnsiTheme="minorEastAsia"/>
                                  <w:b/>
                                  <w:color w:val="2B488A"/>
                                  <w:kern w:val="24"/>
                                  <w:sz w:val="72"/>
                                  <w:szCs w:val="72"/>
                                  <w:lang w:val="en-US" w:eastAsia="zh-CN"/>
                                </w:rPr>
                                <w:t>P</w:t>
                              </w:r>
                              <w:r>
                                <w:rPr>
                                  <w:rFonts w:hint="eastAsia" w:asciiTheme="minorAscii" w:hAnsiTheme="minorEastAsia" w:eastAsiaTheme="minorEastAsia"/>
                                  <w:b/>
                                  <w:color w:val="2B488A"/>
                                  <w:kern w:val="24"/>
                                  <w:sz w:val="72"/>
                                  <w:szCs w:val="72"/>
                                </w:rPr>
                                <w:t>e</w:t>
                              </w:r>
                              <w:r>
                                <w:rPr>
                                  <w:rFonts w:hint="eastAsia" w:asciiTheme="minorAscii" w:hAnsiTheme="minorEastAsia"/>
                                  <w:b/>
                                  <w:color w:val="2B488A"/>
                                  <w:kern w:val="24"/>
                                  <w:sz w:val="72"/>
                                  <w:szCs w:val="72"/>
                                  <w:lang w:val="en-US" w:eastAsia="zh-CN"/>
                                </w:rPr>
                                <w:t>rsonal</w:t>
                              </w:r>
                              <w:r>
                                <w:rPr>
                                  <w:rFonts w:hint="eastAsia" w:asciiTheme="minorAscii" w:hAnsiTheme="minorEastAsia" w:eastAsiaTheme="minorEastAsia"/>
                                  <w:b/>
                                  <w:color w:val="2B488A"/>
                                  <w:kern w:val="24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Theme="minorAscii" w:hAnsiTheme="minorEastAsia"/>
                                  <w:b/>
                                  <w:color w:val="2B488A"/>
                                  <w:kern w:val="24"/>
                                  <w:sz w:val="72"/>
                                  <w:szCs w:val="72"/>
                                  <w:lang w:val="en-US" w:eastAsia="zh-CN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7316" y="4916"/>
                            <a:ext cx="8362" cy="3361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微软雅黑" w:hAnsi="微软雅黑" w:eastAsia="微软雅黑" w:cs="微软雅黑"/>
                                  <w:color w:val="404040" w:themeColor="text1" w:themeTint="BF"/>
                                  <w:sz w:val="192"/>
                                  <w:szCs w:val="19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192"/>
                                  <w:szCs w:val="19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求职简历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.95pt;margin-top:96.95pt;height:200.95pt;width:418.1pt;z-index:251666432;mso-width-relative:page;mso-height-relative:page;" coordorigin="7316,4916" coordsize="8362,4019" o:gfxdata="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">
                <o:lock v:ext="edit" aspectratio="f"/>
                <v:rect id="矩形 31" o:spid="_x0000_s1026" o:spt="1" style="position:absolute;left:8795;top:7855;height:1080;width:5403;mso-wrap-style:none;" filled="f" stroked="f" coordsize="21600,21600" o:gfxdata="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tWVl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jc w:val="center"/>
                          <w:rPr>
                            <w:rFonts w:hint="default" w:asciiTheme="minorAscii" w:hAnsiTheme="minorEastAsia" w:eastAsiaTheme="minorEastAsia"/>
                            <w:b/>
                            <w:color w:val="2B488A"/>
                            <w:kern w:val="24"/>
                            <w:sz w:val="72"/>
                            <w:szCs w:val="72"/>
                            <w:lang w:val="en-US" w:eastAsia="zh-CN"/>
                          </w:rPr>
                        </w:pPr>
                        <w:r>
                          <w:rPr>
                            <w:rFonts w:hint="eastAsia" w:asciiTheme="minorAscii" w:hAnsiTheme="minorEastAsia"/>
                            <w:b/>
                            <w:color w:val="2B488A"/>
                            <w:kern w:val="24"/>
                            <w:sz w:val="72"/>
                            <w:szCs w:val="72"/>
                            <w:lang w:val="en-US" w:eastAsia="zh-CN"/>
                          </w:rPr>
                          <w:t>P</w:t>
                        </w:r>
                        <w:r>
                          <w:rPr>
                            <w:rFonts w:hint="eastAsia" w:asciiTheme="minorAscii" w:hAnsiTheme="minorEastAsia" w:eastAsiaTheme="minorEastAsia"/>
                            <w:b/>
                            <w:color w:val="2B488A"/>
                            <w:kern w:val="24"/>
                            <w:sz w:val="72"/>
                            <w:szCs w:val="72"/>
                          </w:rPr>
                          <w:t>e</w:t>
                        </w:r>
                        <w:r>
                          <w:rPr>
                            <w:rFonts w:hint="eastAsia" w:asciiTheme="minorAscii" w:hAnsiTheme="minorEastAsia"/>
                            <w:b/>
                            <w:color w:val="2B488A"/>
                            <w:kern w:val="24"/>
                            <w:sz w:val="72"/>
                            <w:szCs w:val="72"/>
                            <w:lang w:val="en-US" w:eastAsia="zh-CN"/>
                          </w:rPr>
                          <w:t>rsonal</w:t>
                        </w:r>
                        <w:r>
                          <w:rPr>
                            <w:rFonts w:hint="eastAsia" w:asciiTheme="minorAscii" w:hAnsiTheme="minorEastAsia" w:eastAsiaTheme="minorEastAsia"/>
                            <w:b/>
                            <w:color w:val="2B488A"/>
                            <w:kern w:val="24"/>
                            <w:sz w:val="72"/>
                            <w:szCs w:val="72"/>
                          </w:rPr>
                          <w:t xml:space="preserve"> </w:t>
                        </w:r>
                        <w:r>
                          <w:rPr>
                            <w:rFonts w:hint="eastAsia" w:asciiTheme="minorAscii" w:hAnsiTheme="minorEastAsia"/>
                            <w:b/>
                            <w:color w:val="2B488A"/>
                            <w:kern w:val="24"/>
                            <w:sz w:val="72"/>
                            <w:szCs w:val="72"/>
                            <w:lang w:val="en-US" w:eastAsia="zh-CN"/>
                          </w:rPr>
                          <w:t>Resume</w:t>
                        </w:r>
                      </w:p>
                    </w:txbxContent>
                  </v:textbox>
                </v:rect>
                <v:shape id="_x0000_s1026" o:spid="_x0000_s1026" o:spt="202" type="#_x0000_t202" style="position:absolute;left:7316;top:4916;height:3361;width:8362;" filled="f" stroked="f" coordsize="21600,21600" o:gfxdata="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WXVy&#10;wAAAANoAAAAPAAAAAAAAAAEAIAAAACIAAABkcnMvZG93bnJldi54bWxQSwECFAAUAAAACACHTuJA&#10;My8FnjsAAAA5AAAAEAAAAAAAAAABACAAAAAPAQAAZHJzL3NoYXBleG1sLnhtbFBLBQYAAAAABgAG&#10;AFsBAAC5AwAAAAA=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微软雅黑" w:hAnsi="微软雅黑" w:eastAsia="微软雅黑" w:cs="微软雅黑"/>
                            <w:color w:val="404040" w:themeColor="text1" w:themeTint="BF"/>
                            <w:sz w:val="192"/>
                            <w:szCs w:val="19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192"/>
                            <w:szCs w:val="19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求职简历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141605</wp:posOffset>
                </wp:positionH>
                <wp:positionV relativeFrom="paragraph">
                  <wp:posOffset>2724150</wp:posOffset>
                </wp:positionV>
                <wp:extent cx="5238750" cy="396875"/>
                <wp:effectExtent l="0" t="0" r="6350" b="952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4605" y="3836670"/>
                          <a:ext cx="5238750" cy="396875"/>
                        </a:xfrm>
                        <a:prstGeom prst="roundRect">
                          <a:avLst/>
                        </a:prstGeom>
                        <a:solidFill>
                          <a:srgbClr val="F6F2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.15pt;margin-top:214.5pt;height:31.25pt;width:412.5pt;z-index:251665408;v-text-anchor:middle;mso-width-relative:page;mso-height-relative:page;" fillcolor="#F6F2F1" filled="t" stroked="f" coordsize="21600,21600" arcsize="0.166666666666667" o:gfxdata="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KmcSofZAAAACgEAAA8A&#10;AAAAAAAAAQAgAAAAIgAAAGRycy9kb3ducmV2LnhtbFBLAQIUABQAAAAIAIdO4kB2RQioiAIAAOQE&#10;AAAOAAAAAAAAAAEAIAAAACgBAABkcnMvZTJvRG9jLnhtbFBLBQYAAAAABgAGAFkBAAAiBg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-1346835</wp:posOffset>
                </wp:positionH>
                <wp:positionV relativeFrom="paragraph">
                  <wp:posOffset>9658985</wp:posOffset>
                </wp:positionV>
                <wp:extent cx="7889240" cy="11175365"/>
                <wp:effectExtent l="0" t="0" r="10160" b="635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203835" y="10771505"/>
                          <a:ext cx="7889240" cy="111753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6.05pt;margin-top:760.55pt;height:879.95pt;width:621.2pt;z-index:251664384;v-text-anchor:middle;mso-width-relative:page;mso-height-relative:page;" fillcolor="#FFFFFF [3212]" filled="t" stroked="f" coordsize="21600,21600" o:gfxdata="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AmNf6twAAAAPAQAADwAAAAAAAAABACAA&#10;AAAiAAAAZHJzL2Rvd25yZXYueG1sUEsBAhQAFAAAAAgAh07iQDHH/dh7AgAA3AQAAA4AAAAAAAAA&#10;AQAgAAAAKwEAAGRycy9lMm9Eb2MueG1sUEsFBgAAAAAGAAYAWQEAABg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1173480</wp:posOffset>
                </wp:positionH>
                <wp:positionV relativeFrom="paragraph">
                  <wp:posOffset>5534025</wp:posOffset>
                </wp:positionV>
                <wp:extent cx="3048000" cy="1809750"/>
                <wp:effectExtent l="6350" t="6350" r="6350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8730" y="6630670"/>
                          <a:ext cx="3048000" cy="1809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6F2F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2.4pt;margin-top:435.75pt;height:142.5pt;width:240pt;z-index:251663360;v-text-anchor:middle;mso-width-relative:page;mso-height-relative:page;" filled="f" stroked="t" coordsize="21600,21600" o:gfxdata="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4zquY1wAAAAwBAAAPAAAAAAAAAAEAIAAAACIAAABk&#10;cnMvZG93bnJldi54bWxQSwECFAAUAAAACACHTuJAHR7n6HkCAADaBAAADgAAAAAAAAABACAAAAAm&#10;AQAAZHJzL2Uyb0RvYy54bWxQSwUGAAAAAAYABgBZAQAAEQYAAAAA&#10;">
                <v:fill on="f" focussize="0,0"/>
                <v:stroke weight="1pt" color="#F6F2F1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1535430</wp:posOffset>
                </wp:positionH>
                <wp:positionV relativeFrom="paragraph">
                  <wp:posOffset>5776595</wp:posOffset>
                </wp:positionV>
                <wp:extent cx="2474595" cy="138239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65295" y="7569200"/>
                          <a:ext cx="2474595" cy="1382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188-XXXX-8888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XXXX@163.com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9pt;margin-top:454.85pt;height:108.85pt;width:194.85pt;z-index:251661312;mso-width-relative:page;mso-height-relative:page;" filled="f" stroked="f" coordsize="21600,21600" o:gfxdata="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PskVxrcAAAADAEAAA8AAAAA&#10;AAAAAQAgAAAAIgAAAGRycy9kb3ducmV2LnhtbFBLAQIUABQAAAAIAIdO4kD6U2tHSQIAAHU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佰通</w:t>
                      </w:r>
                    </w:p>
                    <w:p>
                      <w:pPr>
                        <w:spacing w:line="360" w:lineRule="auto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188-XXXX-8888</w:t>
                      </w:r>
                    </w:p>
                    <w:p>
                      <w:pPr>
                        <w:spacing w:line="360" w:lineRule="auto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XXXX@163.com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-1158875</wp:posOffset>
            </wp:positionH>
            <wp:positionV relativeFrom="paragraph">
              <wp:posOffset>-1040765</wp:posOffset>
            </wp:positionV>
            <wp:extent cx="7638415" cy="10811510"/>
            <wp:effectExtent l="0" t="0" r="6985" b="8890"/>
            <wp:wrapNone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38415" cy="1081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88265</wp:posOffset>
                </wp:positionH>
                <wp:positionV relativeFrom="paragraph">
                  <wp:posOffset>-135255</wp:posOffset>
                </wp:positionV>
                <wp:extent cx="5233670" cy="1791970"/>
                <wp:effectExtent l="0" t="0" r="0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3670" cy="1791970"/>
                          <a:chOff x="16441" y="1735"/>
                          <a:chExt cx="8242" cy="2822"/>
                        </a:xfrm>
                      </wpg:grpSpPr>
                      <wps:wsp>
                        <wps:cNvPr id="25" name="文本框 25"/>
                        <wps:cNvSpPr txBox="1"/>
                        <wps:spPr>
                          <a:xfrm>
                            <a:off x="18571" y="2614"/>
                            <a:ext cx="3982" cy="1943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jc w:val="center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96"/>
                                  <w:szCs w:val="160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96"/>
                                  <w:szCs w:val="160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自荐信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" name="矩形 31"/>
                        <wps:cNvSpPr/>
                        <wps:spPr>
                          <a:xfrm>
                            <a:off x="16441" y="1735"/>
                            <a:ext cx="8242" cy="139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Ascii" w:hAnsiTheme="minorEastAsia" w:eastAsiaTheme="minorEastAsia"/>
                                  <w:b/>
                                  <w:color w:val="2B488A"/>
                                  <w:kern w:val="24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hint="eastAsia" w:asciiTheme="minorAscii" w:hAnsiTheme="minorEastAsia" w:eastAsiaTheme="minorEastAsia"/>
                                  <w:b/>
                                  <w:color w:val="2B488A"/>
                                  <w:kern w:val="24"/>
                                  <w:sz w:val="96"/>
                                  <w:szCs w:val="96"/>
                                </w:rPr>
                                <w:t>L</w:t>
                              </w:r>
                              <w:r>
                                <w:rPr>
                                  <w:rFonts w:hint="eastAsia" w:asciiTheme="minorAscii" w:hAnsiTheme="minorEastAsia" w:eastAsiaTheme="minorEastAsia"/>
                                  <w:b/>
                                  <w:color w:val="2B488A"/>
                                  <w:kern w:val="24"/>
                                  <w:sz w:val="72"/>
                                  <w:szCs w:val="72"/>
                                </w:rPr>
                                <w:t>etter of recommendation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95pt;margin-top:-10.65pt;height:141.1pt;width:412.1pt;z-index:251668480;mso-width-relative:page;mso-height-relative:page;" coordorigin="16441,1735" coordsize="8242,2822" o:gfxdata="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DzglXw2gAAAAoBAAAP&#10;AAAAAAAAAAEAIAAAACIAAABkcnMvZG93bnJldi54bWxQSwECFAAUAAAACACHTuJAbV0nsfoCAAAG&#10;BwAADgAAAAAAAAABACAAAAApAQAAZHJzL2Uyb0RvYy54bWxQSwUGAAAAAAYABgBZAQAAlQYAAAAA&#10;">
                <o:lock v:ext="edit" aspectratio="f"/>
                <v:shape id="_x0000_s1026" o:spid="_x0000_s1026" o:spt="202" type="#_x0000_t202" style="position:absolute;left:18571;top:2614;height:1943;width:3982;" filled="f" stroked="f" coordsize="21600,21600" o:gfxdata="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JAhaO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jc w:val="center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96"/>
                            <w:szCs w:val="160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96"/>
                            <w:szCs w:val="160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自荐信</w:t>
                        </w:r>
                      </w:p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rect id="矩形 31" o:spid="_x0000_s1026" o:spt="1" style="position:absolute;left:16441;top:1735;height:1392;width:8242;mso-wrap-style:none;" filled="f" stroked="f" coordsize="21600,21600" o:gfxdata="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cUm9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jc w:val="center"/>
                          <w:rPr>
                            <w:rFonts w:asciiTheme="minorAscii" w:hAnsiTheme="minorEastAsia" w:eastAsiaTheme="minorEastAsia"/>
                            <w:b/>
                            <w:color w:val="2B488A"/>
                            <w:kern w:val="24"/>
                            <w:sz w:val="72"/>
                            <w:szCs w:val="72"/>
                          </w:rPr>
                        </w:pPr>
                        <w:r>
                          <w:rPr>
                            <w:rFonts w:hint="eastAsia" w:asciiTheme="minorAscii" w:hAnsiTheme="minorEastAsia" w:eastAsiaTheme="minorEastAsia"/>
                            <w:b/>
                            <w:color w:val="2B488A"/>
                            <w:kern w:val="24"/>
                            <w:sz w:val="96"/>
                            <w:szCs w:val="96"/>
                          </w:rPr>
                          <w:t>L</w:t>
                        </w:r>
                        <w:r>
                          <w:rPr>
                            <w:rFonts w:hint="eastAsia" w:asciiTheme="minorAscii" w:hAnsiTheme="minorEastAsia" w:eastAsiaTheme="minorEastAsia"/>
                            <w:b/>
                            <w:color w:val="2B488A"/>
                            <w:kern w:val="24"/>
                            <w:sz w:val="72"/>
                            <w:szCs w:val="72"/>
                          </w:rPr>
                          <w:t>etter of recommendation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1609090</wp:posOffset>
                </wp:positionH>
                <wp:positionV relativeFrom="paragraph">
                  <wp:posOffset>930275</wp:posOffset>
                </wp:positionV>
                <wp:extent cx="2174875" cy="238125"/>
                <wp:effectExtent l="0" t="0" r="9525" b="3175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2090" y="2042795"/>
                          <a:ext cx="2174875" cy="238125"/>
                        </a:xfrm>
                        <a:prstGeom prst="roundRect">
                          <a:avLst/>
                        </a:prstGeom>
                        <a:solidFill>
                          <a:srgbClr val="F6F2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6.7pt;margin-top:73.25pt;height:18.75pt;width:171.25pt;z-index:251667456;v-text-anchor:middle;mso-width-relative:page;mso-height-relative:page;" fillcolor="#F6F2F1" filled="t" stroked="f" coordsize="21600,21600" arcsize="0.166666666666667" o:gfxdata="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EOCBs2gAAAAsB&#10;AAAPAAAAAAAAAAEAIAAAACIAAABkcnMvZG93bnJldi54bWxQSwECFAAUAAAACACHTuJA3a7zjosC&#10;AADkBAAADgAAAAAAAAABACAAAAApAQAAZHJzL2Uyb0RvYy54bWxQSwUGAAAAAAYABgBZAQAAJgYA&#10;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1750060</wp:posOffset>
                </wp:positionV>
                <wp:extent cx="5628005" cy="6438900"/>
                <wp:effectExtent l="0" t="0" r="0" b="0"/>
                <wp:wrapNone/>
                <wp:docPr id="52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8005" cy="6438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尊敬的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公司领导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firstLine="42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你好!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firstLine="42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非常感谢您在百忙之中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抽空阅读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我的自荐书。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firstLine="42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XX大学XX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毕业生稻小壳。在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大学的四年时光里，我抓紧时间，刻苦学习，以优异的成绩完成了基础理论课的学习。在学好专业课的同时，我也注重综合知识和综合技能的培养与提高，此外，我还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积极参与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各种社会实践，提高了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自身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的综合素质，我获得了宝贵的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实践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经验，并在实习中取得优异成绩。这些都为我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进入职场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打下了坚实的基础。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firstLine="42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我是一个有比较强的适应能力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富有责任心和团队协作精神，具有充满激情的工作态度的人。我会对工作细心和耐心、主动积极，富有责任心，对工作充满热情，并具有团队精神和适应能力；具有良好的沟通能力、已有半年多的实习工作经验，在工作中学到了许多工作技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希望通过我的这封自荐信，能使您对我有一个更全面深入的了解。我愿意以极大的热情与责任心投入到工作中，您的选择是我的期望!期待你的回复。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此致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敬礼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righ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自荐人：佰通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righ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20XX年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日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-11.95pt;margin-top:137.8pt;height:507pt;width:443.15pt;z-index:251660288;mso-width-relative:page;mso-height-relative:page;" filled="f" stroked="f" coordsize="21600,21600" o:gfxdata="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iFwUP3QAAAAwBAAAPAAAAAAAAAAEAIAAA&#10;ACIAAABkcnMvZG93bnJldi54bWxQSwECFAAUAAAACACHTuJA5CixVUACAABpBAAADgAAAAAAAAAB&#10;ACAAAAAs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尊敬的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公司领导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firstLine="42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你好!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firstLine="42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非常感谢您在百忙之中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抽空阅读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我的自荐书。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firstLine="42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我是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XX大学XX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专业的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毕业生稻小壳。在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大学的四年时光里，我抓紧时间，刻苦学习，以优异的成绩完成了基础理论课的学习。在学好专业课的同时，我也注重综合知识和综合技能的培养与提高，此外，我还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积极参与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各种社会实践，提高了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自身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的综合素质，我获得了宝贵的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实践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经验，并在实习中取得优异成绩。这些都为我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进入职场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打下了坚实的基础。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firstLine="42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我是一个有比较强的适应能力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富有责任心和团队协作精神，具有充满激情的工作态度的人。我会对工作细心和耐心、主动积极，富有责任心，对工作充满热情，并具有团队精神和适应能力；具有良好的沟通能力、已有半年多的实习工作经验，在工作中学到了许多工作技能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希望通过我的这封自荐信，能使您对我有一个更全面深入的了解。我愿意以极大的热情与责任心投入到工作中，您的选择是我的期望!期待你的回复。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此致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敬礼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righ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自荐人：佰通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righ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20XX年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月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日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4520565</wp:posOffset>
            </wp:positionH>
            <wp:positionV relativeFrom="paragraph">
              <wp:posOffset>-47625</wp:posOffset>
            </wp:positionV>
            <wp:extent cx="1125220" cy="1354455"/>
            <wp:effectExtent l="0" t="0" r="2540" b="1905"/>
            <wp:wrapNone/>
            <wp:docPr id="33" name="Camille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amille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5523865" y="671195"/>
                      <a:ext cx="112522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-631190</wp:posOffset>
                </wp:positionH>
                <wp:positionV relativeFrom="paragraph">
                  <wp:posOffset>8126730</wp:posOffset>
                </wp:positionV>
                <wp:extent cx="6615430" cy="1114425"/>
                <wp:effectExtent l="0" t="0" r="0" b="0"/>
                <wp:wrapNone/>
                <wp:docPr id="51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05460" y="9041130"/>
                          <a:ext cx="6615430" cy="1114425"/>
                          <a:chOff x="1883" y="13851"/>
                          <a:chExt cx="10418" cy="1755"/>
                        </a:xfrm>
                      </wpg:grpSpPr>
                      <wps:wsp>
                        <wps:cNvPr id="53" name="任意多边形 35"/>
                        <wps:cNvSpPr/>
                        <wps:spPr>
                          <a:xfrm>
                            <a:off x="1884" y="14004"/>
                            <a:ext cx="1594" cy="498"/>
                          </a:xfrm>
                          <a:prstGeom prst="homePlate">
                            <a:avLst/>
                          </a:prstGeom>
                          <a:solidFill>
                            <a:srgbClr val="2B48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直接连接符 61"/>
                        <wps:cNvCnPr/>
                        <wps:spPr>
                          <a:xfrm>
                            <a:off x="3460" y="14244"/>
                            <a:ext cx="6410" cy="9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2B488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文本框 5"/>
                        <wps:cNvSpPr txBox="1"/>
                        <wps:spPr>
                          <a:xfrm>
                            <a:off x="1883" y="13851"/>
                            <a:ext cx="10418" cy="7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67ABD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                             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67ABD9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2B488A"/>
                                  <w:sz w:val="28"/>
                                  <w:szCs w:val="28"/>
                                  <w:lang w:val="en-US" w:eastAsia="zh-CN"/>
                                </w:rPr>
                                <w:t>Self evaluation</w:t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76AAA4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76AAA4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7" name="矩形 7"/>
                        <wps:cNvSpPr/>
                        <wps:spPr>
                          <a:xfrm>
                            <a:off x="12090" y="13983"/>
                            <a:ext cx="120" cy="490"/>
                          </a:xfrm>
                          <a:prstGeom prst="rect">
                            <a:avLst/>
                          </a:prstGeom>
                          <a:solidFill>
                            <a:srgbClr val="2B48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矩形 58"/>
                        <wps:cNvSpPr/>
                        <wps:spPr>
                          <a:xfrm>
                            <a:off x="2205" y="14602"/>
                            <a:ext cx="9714" cy="1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工作中有良好的团队意识和独立思考问题的能力，具备较强的抗压能力和责任心，善于问问题，发现问题并总结解决问题的方法，对待工作认真负责，善于主动学习和交流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。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-49.7pt;margin-top:639.9pt;height:87.75pt;width:520.9pt;z-index:251676672;mso-width-relative:page;mso-height-relative:page;" coordorigin="1883,13851" coordsize="10418,1755" o:gfxdata="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">
                <o:lock v:ext="edit" aspectratio="f"/>
                <v:shape id="任意多边形 35" o:spid="_x0000_s1026" o:spt="15" type="#_x0000_t15" style="position:absolute;left:1884;top:14004;height:498;width:1594;v-text-anchor:middle;" fillcolor="#2B488A" filled="t" stroked="f" coordsize="21600,21600" o:gfxdata="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FMMvrsAAADb&#10;AAAADwAAAAAAAAABACAAAAAiAAAAZHJzL2Rvd25yZXYueG1sUEsBAhQAFAAAAAgAh07iQDMvBZ47&#10;AAAAOQAAABAAAAAAAAAAAQAgAAAACgEAAGRycy9zaGFwZXhtbC54bWxQSwUGAAAAAAYABgBbAQAA&#10;tAMAAAAA&#10;" adj="18226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直接连接符 61" o:spid="_x0000_s1026" o:spt="20" style="position:absolute;left:3460;top:14244;height:9;width:6410;" filled="f" stroked="t" coordsize="21600,21600" o:gfxdata="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4xH5G/&#10;AAAA2wAAAA8AAAAAAAAAAQAgAAAAIgAAAGRycy9kb3ducmV2LnhtbFBLAQIUABQAAAAIAIdO4kAz&#10;LwWeOwAAADkAAAAQAAAAAAAAAAEAIAAAAA4BAABkcnMvc2hhcGV4bWwueG1sUEsFBgAAAAAGAAYA&#10;WwEAALgDAAAAAA==&#10;">
                  <v:fill on="f" focussize="0,0"/>
                  <v:stroke color="#2B488A [3204]" miterlimit="8" joinstyle="miter"/>
                  <v:imagedata o:title=""/>
                  <o:lock v:ext="edit" aspectratio="f"/>
                </v:line>
                <v:shape id="文本框 5" o:spid="_x0000_s1026" o:spt="202" type="#_x0000_t202" style="position:absolute;left:1883;top:13851;height:734;width:10418;" filled="f" stroked="f" coordsize="21600,21600" o:gfxdata="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TlT2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67ABD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                              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67ABD9"/>
                            <w:sz w:val="28"/>
                            <w:szCs w:val="28"/>
                            <w:lang w:val="en-US" w:eastAsia="zh-CN"/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2B488A"/>
                            <w:sz w:val="28"/>
                            <w:szCs w:val="28"/>
                            <w:lang w:val="en-US" w:eastAsia="zh-CN"/>
                          </w:rPr>
                          <w:t>Self evaluation</w:t>
                        </w: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76AAA4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76AAA4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rect id="矩形 7" o:spid="_x0000_s1026" o:spt="1" style="position:absolute;left:12090;top:13983;height:490;width:120;v-text-anchor:middle;" fillcolor="#2B488A" filled="t" stroked="f" coordsize="21600,21600" o:gfxdata="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BnuW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205;top:14602;height:1004;width:9714;" filled="f" stroked="f" coordsize="21600,21600" o:gfxdata="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CMR1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工作中有良好的团队意识和独立思考问题的能力，具备较强的抗压能力和责任心，善于问问题，发现问题并总结解决问题的方法，对待工作认真负责，善于主动学习和交流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。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-649605</wp:posOffset>
                </wp:positionH>
                <wp:positionV relativeFrom="paragraph">
                  <wp:posOffset>5010150</wp:posOffset>
                </wp:positionV>
                <wp:extent cx="6582410" cy="2923540"/>
                <wp:effectExtent l="0" t="0" r="889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86410" y="5924550"/>
                          <a:ext cx="6582410" cy="2923540"/>
                          <a:chOff x="12399" y="9771"/>
                          <a:chExt cx="10366" cy="4604"/>
                        </a:xfrm>
                      </wpg:grpSpPr>
                      <wps:wsp>
                        <wps:cNvPr id="38" name="任意多边形 35"/>
                        <wps:cNvSpPr/>
                        <wps:spPr>
                          <a:xfrm>
                            <a:off x="12399" y="9924"/>
                            <a:ext cx="1594" cy="498"/>
                          </a:xfrm>
                          <a:prstGeom prst="homePlate">
                            <a:avLst/>
                          </a:prstGeom>
                          <a:solidFill>
                            <a:srgbClr val="2B48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文本框 5"/>
                        <wps:cNvSpPr txBox="1"/>
                        <wps:spPr>
                          <a:xfrm>
                            <a:off x="12399" y="9771"/>
                            <a:ext cx="10366" cy="7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B488A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项目经历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                             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2B488A"/>
                                  <w:sz w:val="28"/>
                                  <w:szCs w:val="28"/>
                                  <w:lang w:val="en-US" w:eastAsia="zh-CN"/>
                                </w:rPr>
                                <w:t>Project experience</w:t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76AAA4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76AAA4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3" name="矩形 7"/>
                        <wps:cNvSpPr/>
                        <wps:spPr>
                          <a:xfrm>
                            <a:off x="22605" y="9903"/>
                            <a:ext cx="120" cy="490"/>
                          </a:xfrm>
                          <a:prstGeom prst="rect">
                            <a:avLst/>
                          </a:prstGeom>
                          <a:solidFill>
                            <a:srgbClr val="2B48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矩形 58"/>
                        <wps:cNvSpPr/>
                        <wps:spPr>
                          <a:xfrm>
                            <a:off x="12720" y="10522"/>
                            <a:ext cx="9714" cy="3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X系统优化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(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XX年XX日-XX年XX日）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项目背景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：网站访问量持续增多，客户人数变多，为减轻数据库服务器的压力,保障数据的安全性。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项目步骤：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添加一台数据库服务器与原先的数据库服务器实现主从复制;添加一台服务器做mycat数据库读写分离;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添加三台日志存储服务器，过滤日志服务器。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主要职责：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数据库读写分离服务器上mycat中间件的配置;ELK的部署，以及后续的日志采集与分析；模拟⽣产环境构建测试环境以供公司项⽬测试并上线及维护；为公司架构的优化提供解决⽅案；使⽤zabbix'监控公司集群状态并进⾏每⽇反馈； 对数据库进⾏⽇常备份部署ELK对集群的⽇志采集及分析。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15pt;margin-top:394.5pt;height:230.2pt;width:518.3pt;z-index:251674624;mso-width-relative:page;mso-height-relative:page;" coordorigin="12399,9771" coordsize="10366,4604" o:gfxdata="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">
                <o:lock v:ext="edit" aspectratio="f"/>
                <v:shape id="任意多边形 35" o:spid="_x0000_s1026" o:spt="15" type="#_x0000_t15" style="position:absolute;left:12399;top:9924;height:498;width:1594;v-text-anchor:middle;" fillcolor="#2B488A" filled="t" stroked="f" coordsize="21600,21600" o:gfxdata="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soe2+5AAAA2wAA&#10;AA8AAAAAAAAAAQAgAAAAIgAAAGRycy9kb3ducmV2LnhtbFBLAQIUABQAAAAIAIdO4kAzLwWeOwAA&#10;ADkAAAAQAAAAAAAAAAEAIAAAAAgBAABkcnMvc2hhcGV4bWwueG1sUEsFBgAAAAAGAAYAWwEAALID&#10;AAAAAA==&#10;" adj="18226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5" o:spid="_x0000_s1026" o:spt="202" type="#_x0000_t202" style="position:absolute;left:12399;top:9771;height:734;width:10366;" filled="f" stroked="f" coordsize="21600,21600" o:gfxdata="UEsDBAoAAAAAAIdO4kAAAAAAAAAAAAAAAAAEAAAAZHJzL1BLAwQUAAAACACHTuJAEau8fb4AAADb&#10;AAAADwAAAGRycy9kb3ducmV2LnhtbEWPS4vCQBCE7wv+h6EFb+tEZ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au8f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B488A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项目经历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                              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2B488A"/>
                            <w:sz w:val="28"/>
                            <w:szCs w:val="28"/>
                            <w:lang w:val="en-US" w:eastAsia="zh-CN"/>
                          </w:rPr>
                          <w:t>Project experience</w:t>
                        </w: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76AAA4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76AAA4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rect id="矩形 7" o:spid="_x0000_s1026" o:spt="1" style="position:absolute;left:22605;top:9903;height:490;width:120;v-text-anchor:middle;" fillcolor="#2B488A" filled="t" stroked="f" coordsize="21600,21600" o:gfxdata="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b7foW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58" o:spid="_x0000_s1026" o:spt="1" style="position:absolute;left:12720;top:10522;height:3853;width:9714;" filled="f" stroked="f" coordsize="21600,21600" o:gfxdata="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LeND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X系统优化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(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XX年XX日-XX年XX日）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项目背景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：网站访问量持续增多，客户人数变多，为减轻数据库服务器的压力,保障数据的安全性。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项目步骤：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添加一台数据库服务器与原先的数据库服务器实现主从复制;添加一台服务器做mycat数据库读写分离;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添加三台日志存储服务器，过滤日志服务器。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主要职责：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数据库读写分离服务器上mycat中间件的配置;ELK的部署，以及后续的日志采集与分析；模拟⽣产环境构建测试环境以供公司项⽬测试并上线及维护；为公司架构的优化提供解决⽅案；使⽤zabbix'监控公司集群状态并进⾏每⽇反馈； 对数据库进⾏⽇常备份部署ELK对集群的⽇志采集及分析。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-689610</wp:posOffset>
                </wp:positionH>
                <wp:positionV relativeFrom="paragraph">
                  <wp:posOffset>3124835</wp:posOffset>
                </wp:positionV>
                <wp:extent cx="6558915" cy="1692275"/>
                <wp:effectExtent l="0" t="0" r="6985" b="0"/>
                <wp:wrapNone/>
                <wp:docPr id="45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48310" y="4039235"/>
                          <a:ext cx="6558915" cy="1692275"/>
                          <a:chOff x="1791" y="6921"/>
                          <a:chExt cx="10329" cy="2665"/>
                        </a:xfrm>
                      </wpg:grpSpPr>
                      <wps:wsp>
                        <wps:cNvPr id="46" name="任意多边形 35"/>
                        <wps:cNvSpPr/>
                        <wps:spPr>
                          <a:xfrm>
                            <a:off x="1794" y="7074"/>
                            <a:ext cx="1594" cy="498"/>
                          </a:xfrm>
                          <a:prstGeom prst="homePlate">
                            <a:avLst/>
                          </a:prstGeom>
                          <a:solidFill>
                            <a:srgbClr val="2B48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直接连接符 61"/>
                        <wps:cNvCnPr>
                          <a:stCxn id="16" idx="3"/>
                        </wps:cNvCnPr>
                        <wps:spPr>
                          <a:xfrm>
                            <a:off x="3388" y="7323"/>
                            <a:ext cx="6022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2B488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文本框 5"/>
                        <wps:cNvSpPr txBox="1"/>
                        <wps:spPr>
                          <a:xfrm>
                            <a:off x="1791" y="6921"/>
                            <a:ext cx="10249" cy="7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67ABD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                             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67ABD9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2B488A"/>
                                  <w:sz w:val="28"/>
                                  <w:szCs w:val="28"/>
                                  <w:lang w:val="en-US" w:eastAsia="zh-CN"/>
                                </w:rPr>
                                <w:t>Work experience</w:t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76AAA4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76AAA4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8" name="矩形 7"/>
                        <wps:cNvSpPr/>
                        <wps:spPr>
                          <a:xfrm>
                            <a:off x="12000" y="7053"/>
                            <a:ext cx="120" cy="490"/>
                          </a:xfrm>
                          <a:prstGeom prst="rect">
                            <a:avLst/>
                          </a:prstGeom>
                          <a:solidFill>
                            <a:srgbClr val="2B48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矩形 58"/>
                        <wps:cNvSpPr/>
                        <wps:spPr>
                          <a:xfrm>
                            <a:off x="2115" y="7672"/>
                            <a:ext cx="9714" cy="1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XX科技有限公司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(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XX年XX日-XX年XX日）      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系统运维工程师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工作内容：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负责公司架构规划及部署，保障集群的性能、可用性与稳定性；负责维护、备份、优化MySQL；模拟⽣产环境构建测试环境以供公司项⽬测试并上线及维护等，为公司架构的优化提供解决⽅案。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-54.3pt;margin-top:246.05pt;height:133.25pt;width:516.45pt;z-index:251675648;mso-width-relative:page;mso-height-relative:page;" coordorigin="1791,6921" coordsize="10329,2665" o:gfxdata="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">
                <o:lock v:ext="edit" aspectratio="f"/>
                <v:shape id="任意多边形 35" o:spid="_x0000_s1026" o:spt="15" type="#_x0000_t15" style="position:absolute;left:1794;top:7074;height:498;width:1594;v-text-anchor:middle;" fillcolor="#2B488A" filled="t" stroked="f" coordsize="21600,21600" o:gfxdata="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/Tn7ugAAANsA&#10;AAAPAAAAAAAAAAEAIAAAACIAAABkcnMvZG93bnJldi54bWxQSwECFAAUAAAACACHTuJAMy8FnjsA&#10;AAA5AAAAEAAAAAAAAAABACAAAAAJAQAAZHJzL3NoYXBleG1sLnhtbFBLBQYAAAAABgAGAFsBAACz&#10;AwAAAAA=&#10;" adj="18226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直接连接符 61" o:spid="_x0000_s1026" o:spt="20" style="position:absolute;left:3388;top:7323;height:0;width:6022;" filled="f" stroked="t" coordsize="21600,21600" o:gfxdata="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s6Fzu/&#10;AAAA2wAAAA8AAAAAAAAAAQAgAAAAIgAAAGRycy9kb3ducmV2LnhtbFBLAQIUABQAAAAIAIdO4kAz&#10;LwWeOwAAADkAAAAQAAAAAAAAAAEAIAAAAA4BAABkcnMvc2hhcGV4bWwueG1sUEsFBgAAAAAGAAYA&#10;WwEAALgDAAAAAA==&#10;">
                  <v:fill on="f" focussize="0,0"/>
                  <v:stroke color="#2B488A [3204]" miterlimit="8" joinstyle="miter"/>
                  <v:imagedata o:title=""/>
                  <o:lock v:ext="edit" aspectratio="f"/>
                </v:line>
                <v:shape id="文本框 5" o:spid="_x0000_s1026" o:spt="202" type="#_x0000_t202" style="position:absolute;left:1791;top:6921;height:734;width:10249;" filled="f" stroked="f" coordsize="21600,21600" o:gfxdata="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BCam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67ABD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                              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67ABD9"/>
                            <w:sz w:val="28"/>
                            <w:szCs w:val="28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2B488A"/>
                            <w:sz w:val="28"/>
                            <w:szCs w:val="28"/>
                            <w:lang w:val="en-US" w:eastAsia="zh-CN"/>
                          </w:rPr>
                          <w:t>Work experience</w:t>
                        </w: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76AAA4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76AAA4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rect id="矩形 7" o:spid="_x0000_s1026" o:spt="1" style="position:absolute;left:12000;top:7053;height:490;width:120;v-text-anchor:middle;" fillcolor="#2B488A" filled="t" stroked="f" coordsize="21600,21600" o:gfxdata="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X+z0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58" o:spid="_x0000_s1026" o:spt="1" style="position:absolute;left:2115;top:7672;height:1914;width:9714;" filled="f" stroked="f" coordsize="21600,21600" o:gfxdata="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rYik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XX科技有限公司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(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XX年XX日-XX年XX日）      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系统运维工程师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工作内容：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负责公司架构规划及部署，保障集群的性能、可用性与稳定性；负责维护、备份、优化MySQL；模拟⽣产环境构建测试环境以供公司项⽬测试并上线及维护等，为公司架构的优化提供解决⽅案。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-688975</wp:posOffset>
                </wp:positionH>
                <wp:positionV relativeFrom="paragraph">
                  <wp:posOffset>1548130</wp:posOffset>
                </wp:positionV>
                <wp:extent cx="6634480" cy="1383665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48310" y="2462530"/>
                          <a:ext cx="6634480" cy="1383665"/>
                          <a:chOff x="1702" y="4161"/>
                          <a:chExt cx="10448" cy="2179"/>
                        </a:xfrm>
                      </wpg:grpSpPr>
                      <wpg:grpSp>
                        <wpg:cNvPr id="13" name="组合 8"/>
                        <wpg:cNvGrpSpPr/>
                        <wpg:grpSpPr>
                          <a:xfrm>
                            <a:off x="1702" y="4161"/>
                            <a:ext cx="10448" cy="734"/>
                            <a:chOff x="1702" y="4161"/>
                            <a:chExt cx="10448" cy="734"/>
                          </a:xfrm>
                        </wpg:grpSpPr>
                        <wpg:grpSp>
                          <wpg:cNvPr id="62" name="组合 5"/>
                          <wpg:cNvGrpSpPr/>
                          <wpg:grpSpPr>
                            <a:xfrm rot="0">
                              <a:off x="1702" y="4161"/>
                              <a:ext cx="10448" cy="734"/>
                              <a:chOff x="6730" y="4163"/>
                              <a:chExt cx="10448" cy="734"/>
                            </a:xfrm>
                          </wpg:grpSpPr>
                          <wpg:grpSp>
                            <wpg:cNvPr id="63" name="组合 4"/>
                            <wpg:cNvGrpSpPr/>
                            <wpg:grpSpPr>
                              <a:xfrm>
                                <a:off x="6732" y="4316"/>
                                <a:ext cx="6701" cy="498"/>
                                <a:chOff x="6732" y="4348"/>
                                <a:chExt cx="6701" cy="498"/>
                              </a:xfrm>
                            </wpg:grpSpPr>
                            <wps:wsp>
                              <wps:cNvPr id="64" name="任意多边形 35"/>
                              <wps:cNvSpPr/>
                              <wps:spPr>
                                <a:xfrm>
                                  <a:off x="6732" y="4348"/>
                                  <a:ext cx="1594" cy="498"/>
                                </a:xfrm>
                                <a:prstGeom prst="homePlate">
                                  <a:avLst/>
                                </a:prstGeom>
                                <a:solidFill>
                                  <a:srgbClr val="2B488A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65" name="直接连接符 61"/>
                              <wps:cNvCnPr>
                                <a:stCxn id="35" idx="3"/>
                              </wps:cNvCnPr>
                              <wps:spPr>
                                <a:xfrm>
                                  <a:off x="8326" y="4597"/>
                                  <a:ext cx="5107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2B488A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6" name="文本框 5"/>
                            <wps:cNvSpPr txBox="1"/>
                            <wps:spPr>
                              <a:xfrm>
                                <a:off x="6730" y="4163"/>
                                <a:ext cx="10448" cy="73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B488A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              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B488A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2B488A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Educational background</w:t>
                                  </w:r>
                                </w:p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76AAA4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</w:p>
                                <w:p>
                                  <w:pPr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76AAA4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7" name="矩形 7"/>
                          <wps:cNvSpPr/>
                          <wps:spPr>
                            <a:xfrm>
                              <a:off x="11910" y="4293"/>
                              <a:ext cx="120" cy="490"/>
                            </a:xfrm>
                            <a:prstGeom prst="rect">
                              <a:avLst/>
                            </a:prstGeom>
                            <a:solidFill>
                              <a:srgbClr val="2B488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8" name="矩形 58"/>
                        <wps:cNvSpPr/>
                        <wps:spPr>
                          <a:xfrm>
                            <a:off x="2025" y="4912"/>
                            <a:ext cx="9714" cy="1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XX大学 / 本科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(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XX年XX日-XX年XX日）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            电子商务       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主修课程：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管理学、微观经济学、宏观经济学、会计学、统计学、财务管理、经济法、市场营销学、营销策划案例、管理信息系统等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25pt;margin-top:121.9pt;height:108.95pt;width:522.4pt;z-index:251678720;mso-width-relative:page;mso-height-relative:page;" coordorigin="1702,4161" coordsize="10448,2179" o:gfxdata="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">
                <o:lock v:ext="edit" aspectratio="f"/>
                <v:group id="组合 8" o:spid="_x0000_s1026" o:spt="203" style="position:absolute;left:1702;top:4161;height:734;width:10448;" coordorigin="1702,4161" coordsize="10448,734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group id="组合 5" o:spid="_x0000_s1026" o:spt="203" style="position:absolute;left:1702;top:4161;height:734;width:10448;" coordorigin="6730,4163" coordsize="10448,734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    <o:lock v:ext="edit" aspectratio="f"/>
                    <v:group id="组合 4" o:spid="_x0000_s1026" o:spt="203" style="position:absolute;left:6732;top:4316;height:498;width:6701;" coordorigin="6732,4348" coordsize="6701,498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    <o:lock v:ext="edit" aspectratio="f"/>
                      <v:shape id="任意多边形 35" o:spid="_x0000_s1026" o:spt="15" type="#_x0000_t15" style="position:absolute;left:6732;top:4348;height:498;width:1594;v-text-anchor:middle;" fillcolor="#2B488A" filled="t" stroked="f" coordsize="21600,21600" o:gfxdata="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1l53ugAAANsA&#10;AAAPAAAAAAAAAAEAIAAAACIAAABkcnMvZG93bnJldi54bWxQSwECFAAUAAAACACHTuJAMy8FnjsA&#10;AAA5AAAAEAAAAAAAAAABACAAAAAJAQAAZHJzL3NoYXBleG1sLnhtbFBLBQYAAAAABgAGAFsBAACz&#10;AwAAAAA=&#10;" adj="18226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line id="直接连接符 61" o:spid="_x0000_s1026" o:spt="20" style="position:absolute;left:8326;top:4597;height:0;width:5107;" filled="f" stroked="t" coordsize="21600,21600" o:gfxdata="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EXC3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2B488A [3204]" miterlimit="8" joinstyle="miter"/>
                        <v:imagedata o:title=""/>
                        <o:lock v:ext="edit" aspectratio="f"/>
                      </v:line>
                    </v:group>
                    <v:shape id="文本框 5" o:spid="_x0000_s1026" o:spt="202" type="#_x0000_t202" style="position:absolute;left:6730;top:4163;height:734;width:10448;" filled="f" stroked="f" coordsize="21600,21600" o:gfxdata="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hwcS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B488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B488A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B488A"/>
                                <w:sz w:val="28"/>
                                <w:szCs w:val="28"/>
                                <w:lang w:val="en-US" w:eastAsia="zh-CN"/>
                              </w:rPr>
                              <w:t>Educational background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AAA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AAA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shape>
                  </v:group>
                  <v:rect id="矩形 7" o:spid="_x0000_s1026" o:spt="1" style="position:absolute;left:11910;top:4293;height:490;width:120;v-text-anchor:middle;" fillcolor="#2B488A" filled="t" stroked="f" coordsize="21600,21600" o:gfxdata="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J1JOa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rect id="矩形 58" o:spid="_x0000_s1026" o:spt="1" style="position:absolute;left:2025;top:4912;height:1428;width:9714;" filled="f" stroked="f" coordsize="21600,21600" o:gfxdata="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k/ba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XX大学 / 本科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(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XX年XX日-XX年XX日）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            电子商务       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主修课程：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管理学、微观经济学、宏观经济学、会计学、统计学、财务管理、经济法、市场营销学、营销策划案例、管理信息系统等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-1158875</wp:posOffset>
            </wp:positionH>
            <wp:positionV relativeFrom="paragraph">
              <wp:posOffset>-945515</wp:posOffset>
            </wp:positionV>
            <wp:extent cx="7590790" cy="10741660"/>
            <wp:effectExtent l="0" t="0" r="3810" b="2540"/>
            <wp:wrapNone/>
            <wp:docPr id="7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90790" cy="1074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-519430</wp:posOffset>
                </wp:positionH>
                <wp:positionV relativeFrom="paragraph">
                  <wp:posOffset>709930</wp:posOffset>
                </wp:positionV>
                <wp:extent cx="4368800" cy="642620"/>
                <wp:effectExtent l="0" t="0" r="0" b="0"/>
                <wp:wrapNone/>
                <wp:docPr id="69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3570" y="1624330"/>
                          <a:ext cx="4368800" cy="642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出生年月：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XX年XX日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籍贯：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广东深圳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手机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88-XXXX-XXXX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"mailto:8888@163.com"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XXXX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qq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3" o:spid="_x0000_s1026" o:spt="202" type="#_x0000_t202" style="position:absolute;left:0pt;margin-left:-40.9pt;margin-top:55.9pt;height:50.6pt;width:344pt;z-index:251679744;mso-width-relative:page;mso-height-relative:page;" filled="f" stroked="f" coordsize="21600,21600" o:gfxdata="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FZxBkLaAAAACwEAAA8AAAAAAAAA&#10;AQAgAAAAIgAAAGRycy9kb3ducmV2LnhtbFBLAQIUABQAAAAIAIdO4kB2YRlASAIAAHMEAAAOAAAA&#10;AAAAAAEAIAAAACk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出生年月：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XX年XX日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籍贯：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广东深圳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手机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88-XXXX-XXXX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"mailto:8888@163.com"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XXXX</w:t>
                      </w: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@</w:t>
                      </w: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qq</w:t>
                      </w: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.com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-519430</wp:posOffset>
                </wp:positionH>
                <wp:positionV relativeFrom="paragraph">
                  <wp:posOffset>-103505</wp:posOffset>
                </wp:positionV>
                <wp:extent cx="4204335" cy="697865"/>
                <wp:effectExtent l="0" t="0" r="0" b="0"/>
                <wp:wrapNone/>
                <wp:docPr id="59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23570" y="810895"/>
                          <a:ext cx="4204335" cy="697865"/>
                          <a:chOff x="11571" y="1885"/>
                          <a:chExt cx="6095" cy="1099"/>
                        </a:xfrm>
                      </wpg:grpSpPr>
                      <wps:wsp>
                        <wps:cNvPr id="60" name="文本框 6"/>
                        <wps:cNvSpPr txBox="1"/>
                        <wps:spPr>
                          <a:xfrm>
                            <a:off x="11571" y="1885"/>
                            <a:ext cx="1850" cy="8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52"/>
                                  <w:szCs w:val="5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52"/>
                                  <w:szCs w:val="5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佰通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1" name="文本框 8"/>
                        <wps:cNvSpPr txBox="1"/>
                        <wps:spPr>
                          <a:xfrm>
                            <a:off x="14307" y="2132"/>
                            <a:ext cx="3359" cy="8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2B488A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B488A"/>
                                  <w:sz w:val="28"/>
                                  <w:szCs w:val="28"/>
                                  <w:lang w:val="en-US" w:eastAsia="zh-CN"/>
                                </w:rPr>
                                <w:t>求职意向：系统运维工程师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" o:spid="_x0000_s1026" o:spt="203" style="position:absolute;left:0pt;margin-left:-40.9pt;margin-top:-8.15pt;height:54.95pt;width:331.05pt;z-index:251677696;mso-width-relative:page;mso-height-relative:page;" coordorigin="11571,1885" coordsize="6095,1099" o:gfxdata="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">
                <o:lock v:ext="edit" aspectratio="f"/>
                <v:shape id="文本框 6" o:spid="_x0000_s1026" o:spt="202" type="#_x0000_t202" style="position:absolute;left:11571;top:1885;height:881;width:1850;" filled="f" stroked="f" coordsize="21600,21600" o:gfxdata="UEsDBAoAAAAAAIdO4kAAAAAAAAAAAAAAAAAEAAAAZHJzL1BLAwQUAAAACACHTuJAkyI6/b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o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yI6/b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52"/>
                            <w:szCs w:val="5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52"/>
                            <w:szCs w:val="5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佰通</w:t>
                        </w:r>
                      </w:p>
                    </w:txbxContent>
                  </v:textbox>
                </v:shape>
                <v:shape id="文本框 8" o:spid="_x0000_s1026" o:spt="202" type="#_x0000_t202" style="position:absolute;left:14307;top:2132;height:852;width:3359;" filled="f" stroked="f" coordsize="21600,21600" o:gfxdata="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xun2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2B488A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B488A"/>
                            <w:sz w:val="28"/>
                            <w:szCs w:val="28"/>
                            <w:lang w:val="en-US" w:eastAsia="zh-CN"/>
                          </w:rPr>
                          <w:t>求职意向：系统运维工程师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334645</wp:posOffset>
                </wp:positionH>
                <wp:positionV relativeFrom="paragraph">
                  <wp:posOffset>5258435</wp:posOffset>
                </wp:positionV>
                <wp:extent cx="3759835" cy="0"/>
                <wp:effectExtent l="0" t="0" r="0" b="0"/>
                <wp:wrapNone/>
                <wp:docPr id="37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77645" y="6172835"/>
                          <a:ext cx="375983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B48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2" o:spid="_x0000_s1026" o:spt="20" style="position:absolute;left:0pt;margin-left:26.35pt;margin-top:414.05pt;height:0pt;width:296.05pt;z-index:251673600;mso-width-relative:page;mso-height-relative:page;" filled="f" stroked="t" coordsize="21600,21600" o:gfxdata="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fs6WO2QAAAAoBAAAPAAAAAAAAAAEAIAAAACIAAABkcnMvZG93bnJldi54&#10;bWxQSwECFAAUAAAACACHTuJAh2civvkBAAC/AwAADgAAAAAAAAABACAAAAAoAQAAZHJzL2Uyb0Rv&#10;Yy54bWxQSwUGAAAAAAYABgBZAQAAkwUAAAAA&#10;">
                <v:fill on="f" focussize="0,0"/>
                <v:stroke weight="0.5pt" color="#2B488A [3204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>
      <w:r>
        <w:rPr>
          <w:sz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1788160</wp:posOffset>
            </wp:positionH>
            <wp:positionV relativeFrom="paragraph">
              <wp:posOffset>2345690</wp:posOffset>
            </wp:positionV>
            <wp:extent cx="1865630" cy="2245995"/>
            <wp:effectExtent l="0" t="0" r="1270" b="1905"/>
            <wp:wrapNone/>
            <wp:docPr id="27" name="图片 15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5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2981960" y="3103880"/>
                      <a:ext cx="186563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1603375</wp:posOffset>
                </wp:positionH>
                <wp:positionV relativeFrom="paragraph">
                  <wp:posOffset>6289675</wp:posOffset>
                </wp:positionV>
                <wp:extent cx="2611120" cy="900430"/>
                <wp:effectExtent l="0" t="0" r="0" b="0"/>
                <wp:wrapNone/>
                <wp:docPr id="10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1120" cy="900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188-XXXX-8888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XXXX@163.com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126.25pt;margin-top:495.25pt;height:70.9pt;width:205.6pt;z-index:251662336;mso-width-relative:page;mso-height-relative:page;" filled="f" stroked="f" coordsize="21600,21600" o:gfxdata="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OHMYO3AAAAAwBAAAPAAAAAAAAAAEAIAAAACIA&#10;AABkcnMvZG93bnJldi54bWxQSwECFAAUAAAACACHTuJAgUPlnT4CAABp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188-XXXX-8888</w:t>
                      </w:r>
                    </w:p>
                    <w:p>
                      <w:pPr>
                        <w:spacing w:line="360" w:lineRule="auto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XXXX@163.com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402590</wp:posOffset>
                </wp:positionH>
                <wp:positionV relativeFrom="paragraph">
                  <wp:posOffset>5568315</wp:posOffset>
                </wp:positionV>
                <wp:extent cx="4619625" cy="349250"/>
                <wp:effectExtent l="0" t="0" r="3175" b="6350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45590" y="6680835"/>
                          <a:ext cx="4619625" cy="349250"/>
                        </a:xfrm>
                        <a:prstGeom prst="roundRect">
                          <a:avLst/>
                        </a:prstGeom>
                        <a:solidFill>
                          <a:srgbClr val="F6F2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.7pt;margin-top:438.45pt;height:27.5pt;width:363.75pt;z-index:251669504;v-text-anchor:middle;mso-width-relative:page;mso-height-relative:page;" fillcolor="#F6F2F1" filled="t" stroked="f" coordsize="21600,21600" arcsize="0.166666666666667" o:gfxdata="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mwzLB2gAA&#10;AAoBAAAPAAAAAAAAAAEAIAAAACIAAABkcnMvZG93bnJldi54bWxQSwECFAAUAAAACACHTuJA0hoP&#10;sY4CAADkBAAADgAAAAAAAAABACAAAAApAQAAZHJzL2Uyb0RvYy54bWxQSwUGAAAAAAYABgBZAQAA&#10;KQ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bookmarkStart w:id="0" w:name="_GoBack"/>
      <w: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-1231265</wp:posOffset>
            </wp:positionH>
            <wp:positionV relativeFrom="paragraph">
              <wp:posOffset>-1165860</wp:posOffset>
            </wp:positionV>
            <wp:extent cx="7644765" cy="10725785"/>
            <wp:effectExtent l="0" t="0" r="635" b="5715"/>
            <wp:wrapNone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44765" cy="1072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4737100</wp:posOffset>
                </wp:positionV>
                <wp:extent cx="5605145" cy="1332865"/>
                <wp:effectExtent l="0" t="0" r="0" b="0"/>
                <wp:wrapNone/>
                <wp:docPr id="98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5145" cy="1332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12"/>
                                <w:szCs w:val="11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12"/>
                                <w:szCs w:val="11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期待您的答复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6.75pt;margin-top:373pt;height:104.95pt;width:441.35pt;z-index:251671552;mso-width-relative:page;mso-height-relative:page;" filled="f" stroked="f" coordsize="21600,21600" o:gfxdata="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2efl9NwAAAALAQAADwAAAAAAAAABACAAAAAi&#10;AAAAZHJzL2Rvd25yZXYueG1sUEsBAhQAFAAAAAgAh07iQGVsE5U/AgAAaQQAAA4AAAAAAAAAAQAg&#10;AAAAK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12"/>
                          <w:szCs w:val="11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12"/>
                          <w:szCs w:val="11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期待您的答复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6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1571AE"/>
    <w:rsid w:val="0AB60A61"/>
    <w:rsid w:val="11555F35"/>
    <w:rsid w:val="2C68270B"/>
    <w:rsid w:val="4CAC3C12"/>
    <w:rsid w:val="65741E18"/>
    <w:rsid w:val="6A1571AE"/>
    <w:rsid w:val="6E2741BD"/>
    <w:rsid w:val="7D3E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mille%20Tsai\AppData\Roaming\kingsoft\office6\templates\download\ab11e6b8-9c9b-487a-b144-a78c7d2e3eca\&#33707;&#20848;&#36842;&#27700;&#24425;&#31616;&#21382;&#24212;&#23626;&#27605;&#19994;&#29983;&#20250;&#35745;&#21161;&#29702;&#31616;&#21382;&#22871;&#35013;&#21547;&#33258;&#33616;&#20449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莫兰迪水彩简历应届毕业生会计助理简历套装含自荐信.docx</Template>
  <Pages>4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2021-05-07T02:57:00Z</dcterms:created>
  <dc:creator>camille</dc:creator>
  <cp:lastModifiedBy>曾燕</cp:lastModifiedBy>
  <dcterms:modified xsi:type="dcterms:W3CDTF">2022-02-10T05:20:41Z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v1.0_mb_3MhdflLR201A+sKCfXe63w==</vt:lpwstr>
  </property>
  <property fmtid="{D5CDD505-2E9C-101B-9397-08002B2CF9AE}" pid="4" name="ICV">
    <vt:lpwstr>0F33BFA89E57484397F364F041B98535</vt:lpwstr>
  </property>
</Properties>
</file>