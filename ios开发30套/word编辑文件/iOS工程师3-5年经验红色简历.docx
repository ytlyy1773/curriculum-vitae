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-201295</wp:posOffset>
                </wp:positionV>
                <wp:extent cx="1390650" cy="894715"/>
                <wp:effectExtent l="0" t="0" r="0" b="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83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民族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</w:rPr>
                              <w:t>：汉族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年龄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籍贯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</w:rPr>
                              <w:t>：石家庄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75pt;margin-top:-15.85pt;height:70.45pt;width:109.5pt;z-index:251669504;mso-width-relative:page;mso-height-relative:page;" filled="f" stroked="f" coordsize="21600,21600" o:gfxdata="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H6Y6uNgA&#10;AAALAQAADwAAAAAAAAABACAAAAAiAAAAZHJzL2Rvd25yZXYueG1sUEsBAhQAFAAAAAgAh07iQFoF&#10;a5sfAgAAJwQAAA4AAAAAAAAAAQAgAAAAJwEAAGRycy9lMm9Eb2MueG1sUEsFBgAAAAAGAAYAWQEA&#10;AL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民族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</w:rPr>
                        <w:t>：汉族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年龄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籍贯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</w:rPr>
                        <w:t>：石家庄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-201295</wp:posOffset>
                </wp:positionV>
                <wp:extent cx="2524125" cy="858520"/>
                <wp:effectExtent l="0" t="0" r="0" b="0"/>
                <wp:wrapNone/>
                <wp:docPr id="15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83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现居住地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</w:rPr>
                              <w:t>：上海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普陀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联系电话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</w:rPr>
                              <w:t>：13800000000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电子邮箱：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</w:rPr>
                              <w:t>12345678@qq.com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2" o:spid="_x0000_s1026" o:spt="202" type="#_x0000_t202" style="position:absolute;left:0pt;margin-left:254.25pt;margin-top:-15.85pt;height:67.6pt;width:198.75pt;z-index:251670528;mso-width-relative:page;mso-height-relative:page;" filled="f" stroked="f" coordsize="21600,21600" o:gfxdata="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HgervYAAAA&#10;CwEAAA8AAAAAAAAAAQAgAAAAIgAAAGRycy9kb3ducmV2LnhtbFBLAQIUABQAAAAIAIdO4kByJDmH&#10;HQIAACYEAAAOAAAAAAAAAAEAIAAAACc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现居住地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</w:rPr>
                        <w:t>：上海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普陀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联系电话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</w:rPr>
                        <w:t>：13800000000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电子邮箱：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</w:rPr>
                        <w:t>12345678@qq.com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-253365</wp:posOffset>
                </wp:positionH>
                <wp:positionV relativeFrom="paragraph">
                  <wp:posOffset>-190500</wp:posOffset>
                </wp:positionV>
                <wp:extent cx="828675" cy="438150"/>
                <wp:effectExtent l="0" t="0" r="0" b="0"/>
                <wp:wrapNone/>
                <wp:docPr id="10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640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60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984807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84807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-19.95pt;margin-top:-15pt;height:34.5pt;width:65.25pt;z-index:251664384;mso-width-relative:page;mso-height-relative:page;" filled="f" stroked="f" coordsize="21600,21600" o:gfxdata="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TqoIONYAAAAJAQAA&#10;DwAAAAAAAAABACAAAAAiAAAAZHJzL2Rvd25yZXYueG1sUEsBAhQAFAAAAAgAh07iQMOhsPobAgAA&#10;IwQAAA4AAAAAAAAAAQAgAAAAJQ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60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984807"/>
                          <w:kern w:val="24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984807"/>
                          <w:kern w:val="24"/>
                          <w:sz w:val="44"/>
                          <w:szCs w:val="44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-691515</wp:posOffset>
                </wp:positionH>
                <wp:positionV relativeFrom="paragraph">
                  <wp:posOffset>180975</wp:posOffset>
                </wp:positionV>
                <wp:extent cx="1858645" cy="431800"/>
                <wp:effectExtent l="0" t="0" r="0" b="0"/>
                <wp:wrapNone/>
                <wp:docPr id="1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8645" cy="640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hint="default" w:ascii="微软雅黑" w:hAnsi="微软雅黑" w:eastAsia="微软雅黑"/>
                                <w:b/>
                                <w:color w:val="984807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84807"/>
                                <w:kern w:val="24"/>
                                <w:sz w:val="24"/>
                                <w:szCs w:val="24"/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984807"/>
                                <w:kern w:val="24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84807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iOS工程师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-54.45pt;margin-top:14.25pt;height:34pt;width:146.35pt;z-index:251671552;mso-width-relative:page;mso-height-relative:page;" filled="f" stroked="f" coordsize="21600,21600" o:gfxdata="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ZfAw91wAAAAoB&#10;AAAPAAAAAAAAAAEAIAAAACIAAABkcnMvZG93bnJldi54bWxQSwECFAAUAAAACACHTuJAgi+8+xwC&#10;AAAkBAAADgAAAAAAAAABACAAAAAm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hint="default" w:ascii="微软雅黑" w:hAnsi="微软雅黑" w:eastAsia="微软雅黑"/>
                          <w:b/>
                          <w:color w:val="984807"/>
                          <w:kern w:val="24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984807"/>
                          <w:kern w:val="24"/>
                          <w:sz w:val="24"/>
                          <w:szCs w:val="24"/>
                        </w:rPr>
                        <w:t>求职意向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984807"/>
                          <w:kern w:val="24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984807"/>
                          <w:kern w:val="24"/>
                          <w:sz w:val="24"/>
                          <w:szCs w:val="24"/>
                          <w:lang w:val="en-US" w:eastAsia="zh-CN"/>
                        </w:rPr>
                        <w:t>iOS工程师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-963295</wp:posOffset>
                </wp:positionH>
                <wp:positionV relativeFrom="paragraph">
                  <wp:posOffset>-409575</wp:posOffset>
                </wp:positionV>
                <wp:extent cx="7200265" cy="9972040"/>
                <wp:effectExtent l="4445" t="5080" r="15240" b="5080"/>
                <wp:wrapNone/>
                <wp:docPr id="7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265" cy="997204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83" o:spid="_x0000_s1026" o:spt="1" style="position:absolute;left:0pt;margin-left:-75.85pt;margin-top:-32.25pt;height:785.2pt;width:566.95pt;z-index:-251655168;mso-width-relative:page;mso-height-relative:page;" filled="f" stroked="t" coordsize="21600,21600" o:gfxdata="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p9&#10;SsHaAAAADQEAAA8AAAAAAAAAAQAgAAAAIgAAAGRycy9kb3ducmV2LnhtbFBLAQIUABQAAAAIAIdO&#10;4kBzPw+iIQIAAD4EAAAOAAAAAAAAAAEAIAAAACkBAABkcnMvZTJvRG9jLnhtbFBLBQYAAAAABgAG&#10;AFkBAAC8BQAAAAA=&#10;">
                <v:fill on="f" focussize="0,0"/>
                <v:stroke color="#984807 [1609]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1806575</wp:posOffset>
            </wp:positionH>
            <wp:positionV relativeFrom="paragraph">
              <wp:posOffset>-723900</wp:posOffset>
            </wp:positionV>
            <wp:extent cx="1661160" cy="323850"/>
            <wp:effectExtent l="0" t="0" r="15240" b="0"/>
            <wp:wrapNone/>
            <wp:docPr id="9" name="图片 87" descr="个人简历带阴影四个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7" descr="个人简历带阴影四个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-1181100</wp:posOffset>
                </wp:positionH>
                <wp:positionV relativeFrom="paragraph">
                  <wp:posOffset>-762000</wp:posOffset>
                </wp:positionV>
                <wp:extent cx="7740015" cy="361950"/>
                <wp:effectExtent l="0" t="0" r="13335" b="0"/>
                <wp:wrapNone/>
                <wp:docPr id="8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40015" cy="361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84" o:spid="_x0000_s1026" o:spt="1" style="position:absolute;left:0pt;flip:y;margin-left:-93pt;margin-top:-60pt;height:28.5pt;width:609.45pt;z-index:-251654144;mso-width-relative:page;mso-height-relative:page;" fillcolor="#984807 [1609]" filled="t" stroked="f" coordsize="21600,21600" o:gfxdata="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TTl12dkAAAAOAQAADwAAAAAA&#10;AAABACAAAAAiAAAAZHJzL2Rvd25yZXYueG1sUEsBAhQAFAAAAAgAh07iQKKFkXXZAQAAmgMAAA4A&#10;AAAAAAAAAQAgAAAAKAEAAGRycy9lMm9Eb2MueG1sUEsFBgAAAAAGAAYAWQEAAH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</w: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1381125</wp:posOffset>
                </wp:positionH>
                <wp:positionV relativeFrom="paragraph">
                  <wp:posOffset>910590</wp:posOffset>
                </wp:positionV>
                <wp:extent cx="4611370" cy="129794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1815" cy="129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逻辑思维能力强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代码整洁, 结构清晰, 命名规范，具有丰富的iOS端App开发经验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注重团队精神及沟通协作, 对技术充满热情，具备分析解决问题的能力。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熟练掌握Dart语言及Flutter开发与iOS原生混编, 产物集成及与原生交互通信。熟悉前端JS，H5微信小程序开发。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75pt;margin-top:71.7pt;height:102.2pt;width:363.1pt;mso-position-horizontal-relative:margin;z-index:251668480;mso-width-relative:page;mso-height-relative:page;" filled="f" stroked="f" coordsize="21600,21600" o:gfxdata="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46cPW&#10;2QAAAAsBAAAPAAAAAAAAAAEAIAAAACIAAABkcnMvZG93bnJldi54bWxQSwECFAAUAAAACACHTuJA&#10;dcHtvCACAAAmBAAADgAAAAAAAAABACAAAAAoAQAAZHJzL2Uyb0RvYy54bWxQSwUGAAAAAAYABgBZ&#10;AQAAu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逻辑思维能力强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代码整洁, 结构清晰, 命名规范，具有丰富的iOS端App开发经验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注重团队精神及沟通协作, 对技术充满热情，具备分析解决问题的能力。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熟练掌握Dart语言及Flutter开发与iOS原生混编, 产物集成及与原生交互通信。熟悉前端JS，H5微信小程序开发。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-963295</wp:posOffset>
                </wp:positionH>
                <wp:positionV relativeFrom="paragraph">
                  <wp:posOffset>367030</wp:posOffset>
                </wp:positionV>
                <wp:extent cx="7200265" cy="71755"/>
                <wp:effectExtent l="0" t="0" r="635" b="4445"/>
                <wp:wrapNone/>
                <wp:docPr id="17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0265" cy="717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89" o:spid="_x0000_s1026" o:spt="1" style="position:absolute;left:0pt;flip:y;margin-left:-75.85pt;margin-top:28.9pt;height:5.65pt;width:566.95pt;z-index:251672576;mso-width-relative:page;mso-height-relative:page;" fillcolor="#984807 [1609]" filled="t" stroked="f" coordsize="21600,21600" o:gfxdata="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PQ5Gw2QAA&#10;AAoBAAAPAAAAAAAAAAEAIAAAACIAAABkcnMvZG93bnJldi54bWxQSwECFAAUAAAACACHTuJAjOhY&#10;teQBAACxAwAADgAAAAAAAAABACAAAAAoAQAAZHJzL2Uyb0RvYy54bWxQSwUGAAAAAAYABgBZAQAA&#10;f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-566420</wp:posOffset>
                </wp:positionH>
                <wp:positionV relativeFrom="paragraph">
                  <wp:posOffset>2668905</wp:posOffset>
                </wp:positionV>
                <wp:extent cx="6480175" cy="0"/>
                <wp:effectExtent l="0" t="0" r="0" b="0"/>
                <wp:wrapNone/>
                <wp:docPr id="2" name="Auto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17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4" o:spid="_x0000_s1026" o:spt="32" type="#_x0000_t32" style="position:absolute;left:0pt;flip:y;margin-left:-44.6pt;margin-top:210.15pt;height:0pt;width:510.25pt;z-index:-251657216;mso-width-relative:page;mso-height-relative:page;" filled="f" stroked="t" coordsize="21600,21600" o:gfxdata="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8Cd/d1gAAAAsBAAAPAAAAAAAAAAEAIAAAACIAAABkcnMvZG93bnJldi54bWxQ&#10;SwECFAAUAAAACACHTuJA4jcKhPkBAAAOBAAADgAAAAAAAAABACAAAAAlAQAAZHJzL2Uyb0RvYy54&#10;bWxQSwUGAAAAAAYABgBZAQAAkAUAAAAA&#10;">
                <v:fill on="f" focussize="0,0"/>
                <v:stroke weight="1pt" color="#984807 [160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2390140</wp:posOffset>
                </wp:positionV>
                <wp:extent cx="1475740" cy="288290"/>
                <wp:effectExtent l="0" t="0" r="10160" b="16510"/>
                <wp:wrapNone/>
                <wp:docPr id="5" name="自选图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288290"/>
                        </a:xfrm>
                        <a:custGeom>
                          <a:avLst/>
                          <a:gdLst>
                            <a:gd name="txL" fmla="*/ 1800 w 21600"/>
                            <a:gd name="txT" fmla="*/ 1800 h 21600"/>
                            <a:gd name="txR" fmla="*/ 19800 w 21600"/>
                            <a:gd name="txB" fmla="*/ 19800 h 21600"/>
                          </a:gdLst>
                          <a:ahLst/>
                          <a:cxnLst>
                            <a:cxn ang="0">
                              <a:pos x="21600" y="10800"/>
                            </a:cxn>
                            <a:cxn ang="90">
                              <a:pos x="10800" y="21600"/>
                            </a:cxn>
                            <a:cxn ang="180">
                              <a:pos x="0" y="10800"/>
                            </a:cxn>
                            <a:cxn ang="270">
                              <a:pos x="10800" y="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70" o:spid="_x0000_s1026" o:spt="100" style="position:absolute;left:0pt;margin-left:-46.2pt;margin-top:188.2pt;height:22.7pt;width:116.2pt;z-index:-251656192;mso-width-relative:page;mso-height-relative:page;" fillcolor="#984807 [1609]" filled="t" stroked="f" coordsize="21600,21600" o:gfxdata="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H0jj6rYAAAACwEAAA8AAAAAAAAAAQAgAAAA&#10;IgAAAGRycy9kb3ducmV2LnhtbFBLAQIUABQAAAAIAIdO4kAm5LoptgIAAFUGAAAOAAAAAAAAAAEA&#10;IAAAACcBAABkcnMvZTJvRG9jLnhtbFBLBQYAAAAABgAGAFkBAABPBgAAAAA=&#10;" path="m0,0l0,21600,21600,21600,21600,0xe">
                <v:path o:connectlocs="21600,10800;10800,21600;0,10800;10800,0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-674370</wp:posOffset>
                </wp:positionH>
                <wp:positionV relativeFrom="paragraph">
                  <wp:posOffset>2739390</wp:posOffset>
                </wp:positionV>
                <wp:extent cx="6659880" cy="6250305"/>
                <wp:effectExtent l="0" t="0" r="0" b="0"/>
                <wp:wrapNone/>
                <wp:docPr id="22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9880" cy="6250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>~至今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  <w:lang w:val="en-US" w:eastAsia="zh-CN"/>
                              </w:rPr>
                              <w:t>XXXX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  <w:lang w:eastAsia="zh-CN"/>
                              </w:rPr>
                              <w:t>技术部门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  <w:lang w:val="en-US" w:eastAsia="zh-CN"/>
                              </w:rPr>
                              <w:t>iOS高级工程师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>内容：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lang w:eastAsia="zh-CN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项目框架搭建（整体采用MVCS的模式，使用service层向Controller层输送数据，UI布局使用TabbarController的结构，service层，包含各种http请求，db操作，数据过滤排序等）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根据产品需求，进行技术方案讨论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评估开发时间。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lang w:eastAsia="zh-CN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App的开发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lang w:eastAsia="zh-CN"/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迭代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RN的研究及应用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对接各种第三方，友盟、极光推送、ShareSdk、环信等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jc w:val="left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  <w:lang w:eastAsia="zh-CN"/>
                              </w:rPr>
                              <w:t>重点项目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  <w:lang w:eastAsia="zh-CN"/>
                              </w:rPr>
                              <w:t>中国建设银行理财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  <w:lang w:val="en-US" w:eastAsia="zh-CN"/>
                              </w:rPr>
                              <w:t>APP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项目技术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lang w:eastAsia="zh-CN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根据 UI 设计构思框架、缓存策略、可扩展性等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使用 CAShapeLayer+UIBezierPath 进行各种图形的绘制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使用 RSA+DES 实现用户注册和登录时的基本验证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封装多个广告 SDK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使用单例对具体广告调用以及回调进行管理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项目职责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lang w:eastAsia="zh-CN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lang w:eastAsia="zh-CN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项目进度规划与进度跟踪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参与项目需求分析和相关技术文档编写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根据 UI 设计完成产品架构搭建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功能封装,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性能调优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lang w:eastAsia="zh-CN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修正代码中出现 bug 以及后期优化与维护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jc w:val="left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  <w:lang w:eastAsia="zh-CN"/>
                              </w:rPr>
                              <w:t>重点项目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  <w:lang w:eastAsia="zh-CN"/>
                              </w:rPr>
                              <w:t>小红帽购物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  <w:lang w:val="en-US" w:eastAsia="zh-CN"/>
                              </w:rPr>
                              <w:t>APP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负责App的迭代开发，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lang w:eastAsia="zh-CN"/>
                              </w:rPr>
                              <w:t>进行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模块业务分工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前期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lang w:eastAsia="zh-CN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本地购物车本地化数据库的封装、后期需求变更网路购物车的迁移，数据同步。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lang w:eastAsia="zh-CN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核心代码编写，包括启动广告页显示问题，调优数据展示问题，日历功能的强化，动画的开发和优化。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嵌套H5页面制定页面回调初始化样式，自定义布局，利用LocalStorage完成数据的读写和交互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19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应用内模块化开发并封装相关页面显示控件，页面间交互处理等解决相关问题，推动程序可持续化进行。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/>
                              <w:jc w:val="left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420"/>
                              <w:jc w:val="left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-53.1pt;margin-top:215.7pt;height:492.15pt;width:524.4pt;z-index:251666432;mso-width-relative:page;mso-height-relative:page;" filled="f" stroked="f" coordsize="21600,21600" o:gfxdata="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PWwYeXeAAAADQEA&#10;AA8AAAAAAAAAAQAgAAAAIgAAAGRycy9kb3ducmV2LnhtbFBLAQIUABQAAAAIAIdO4kDdx16+FAIA&#10;ABkEAAAOAAAAAAAAAAEAIAAAAC0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>~至今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  <w:lang w:val="en-US" w:eastAsia="zh-CN"/>
                        </w:rPr>
                        <w:t>XXXX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>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  <w:lang w:eastAsia="zh-CN"/>
                        </w:rPr>
                        <w:t>技术部门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  <w:lang w:val="en-US" w:eastAsia="zh-CN"/>
                        </w:rPr>
                        <w:t>iOS高级工程师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>内容：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lang w:eastAsia="zh-CN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项目框架搭建（整体采用MVCS的模式，使用service层向Controller层输送数据，UI布局使用TabbarController的结构，service层，包含各种http请求，db操作，数据过滤排序等）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lang w:eastAsia="zh-CN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根据产品需求，进行技术方案讨论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评估开发时间。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lang w:eastAsia="zh-CN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App的开发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lang w:eastAsia="zh-CN"/>
                        </w:rPr>
                        <w:t>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迭代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lang w:eastAsia="zh-CN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RN的研究及应用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lang w:eastAsia="zh-CN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对接各种第三方，友盟、极光推送、ShareSdk、环信等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lang w:eastAsia="zh-CN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360" w:lineRule="exact"/>
                        <w:ind w:leftChars="0"/>
                        <w:jc w:val="left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exact"/>
                        <w:jc w:val="left"/>
                        <w:rPr>
                          <w:rFonts w:hint="default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  <w:lang w:eastAsia="zh-CN"/>
                        </w:rPr>
                        <w:t>重点项目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  <w:lang w:eastAsia="zh-CN"/>
                        </w:rPr>
                        <w:t>中国建设银行理财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  <w:lang w:val="en-US" w:eastAsia="zh-CN"/>
                        </w:rPr>
                        <w:t>APP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项目技术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lang w:eastAsia="zh-CN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根据 UI 设计构思框架、缓存策略、可扩展性等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lang w:eastAsia="zh-CN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使用 CAShapeLayer+UIBezierPath 进行各种图形的绘制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lang w:eastAsia="zh-CN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使用 RSA+DES 实现用户注册和登录时的基本验证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lang w:eastAsia="zh-CN"/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封装多个广告 SDK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使用单例对具体广告调用以及回调进行管理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lang w:eastAsia="zh-CN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项目职责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lang w:eastAsia="zh-CN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lang w:eastAsia="zh-CN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项目进度规划与进度跟踪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lang w:eastAsia="zh-CN"/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参与项目需求分析和相关技术文档编写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lang w:eastAsia="zh-CN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根据 UI 设计完成产品架构搭建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功能封装,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性能调优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lang w:eastAsia="zh-CN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lang w:eastAsia="zh-CN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修正代码中出现 bug 以及后期优化与维护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lang w:eastAsia="zh-CN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360" w:lineRule="exact"/>
                        <w:ind w:leftChars="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exact"/>
                        <w:jc w:val="left"/>
                        <w:rPr>
                          <w:rFonts w:hint="default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  <w:lang w:eastAsia="zh-CN"/>
                        </w:rPr>
                        <w:t>重点项目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  <w:lang w:eastAsia="zh-CN"/>
                        </w:rPr>
                        <w:t>小红帽购物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  <w:lang w:val="en-US" w:eastAsia="zh-CN"/>
                        </w:rPr>
                        <w:t>APP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负责App的迭代开发，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lang w:eastAsia="zh-CN"/>
                        </w:rPr>
                        <w:t>进行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模块业务分工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lang w:eastAsia="zh-CN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前期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lang w:eastAsia="zh-CN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本地购物车本地化数据库的封装、后期需求变更网路购物车的迁移，数据同步。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lang w:eastAsia="zh-CN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核心代码编写，包括启动广告页显示问题，调优数据展示问题，日历功能的强化，动画的开发和优化。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嵌套H5页面制定页面回调初始化样式，自定义布局，利用LocalStorage完成数据的读写和交互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19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应用内模块化开发并封装相关页面显示控件，页面间交互处理等解决相关问题，推动程序可持续化进行。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/>
                        <w:jc w:val="left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420"/>
                        <w:jc w:val="left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2335530</wp:posOffset>
                </wp:positionV>
                <wp:extent cx="994410" cy="396240"/>
                <wp:effectExtent l="0" t="0" r="0" b="0"/>
                <wp:wrapNone/>
                <wp:docPr id="21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6" o:spid="_x0000_s1026" o:spt="202" type="#_x0000_t202" style="position:absolute;left:0pt;margin-left:-11.3pt;margin-top:183.9pt;height:31.2pt;width:78.3pt;z-index:251665408;mso-width-relative:page;mso-height-relative:page;" filled="f" stroked="f" coordsize="21600,21600" o:gfxdata="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WM+PZNgAAAAL&#10;AQAADwAAAAAAAAABACAAAAAiAAAAZHJzL2Rvd25yZXYueG1sUEsBAhQAFAAAAAgAh07iQKlTs48c&#10;AgAAJAQAAA4AAAAAAAAAAQAgAAAAJwEAAGRycy9lMm9Eb2MueG1sUEsFBgAAAAAGAAYAWQEAALU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-392430</wp:posOffset>
                </wp:positionH>
                <wp:positionV relativeFrom="paragraph">
                  <wp:posOffset>2437765</wp:posOffset>
                </wp:positionV>
                <wp:extent cx="179705" cy="179705"/>
                <wp:effectExtent l="0" t="0" r="10795" b="15240"/>
                <wp:wrapNone/>
                <wp:docPr id="12" name="Freeform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G0" fmla="val 0"/>
                          </a:gdLst>
                          <a:ahLst/>
                          <a:cxnLst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0" y="G0"/>
                            </a:cxn>
                            <a:cxn ang="0">
                              <a:pos x="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</a:cxnLst>
                          <a:pathLst>
                            <a:path w="174" h="166">
                              <a:moveTo>
                                <a:pt x="174" y="139"/>
                              </a:moveTo>
                              <a:cubicBezTo>
                                <a:pt x="171" y="131"/>
                                <a:pt x="161" y="129"/>
                                <a:pt x="153" y="126"/>
                              </a:cubicBezTo>
                              <a:cubicBezTo>
                                <a:pt x="144" y="122"/>
                                <a:pt x="135" y="118"/>
                                <a:pt x="126" y="115"/>
                              </a:cubicBezTo>
                              <a:cubicBezTo>
                                <a:pt x="123" y="114"/>
                                <a:pt x="121" y="113"/>
                                <a:pt x="118" y="112"/>
                              </a:cubicBezTo>
                              <a:cubicBezTo>
                                <a:pt x="115" y="110"/>
                                <a:pt x="113" y="104"/>
                                <a:pt x="111" y="100"/>
                              </a:cubicBezTo>
                              <a:cubicBezTo>
                                <a:pt x="109" y="100"/>
                                <a:pt x="108" y="100"/>
                                <a:pt x="106" y="100"/>
                              </a:cubicBezTo>
                              <a:cubicBezTo>
                                <a:pt x="106" y="94"/>
                                <a:pt x="110" y="94"/>
                                <a:pt x="111" y="90"/>
                              </a:cubicBezTo>
                              <a:cubicBezTo>
                                <a:pt x="112" y="86"/>
                                <a:pt x="111" y="82"/>
                                <a:pt x="113" y="79"/>
                              </a:cubicBezTo>
                              <a:cubicBezTo>
                                <a:pt x="114" y="76"/>
                                <a:pt x="117" y="76"/>
                                <a:pt x="118" y="74"/>
                              </a:cubicBezTo>
                              <a:cubicBezTo>
                                <a:pt x="120" y="73"/>
                                <a:pt x="120" y="69"/>
                                <a:pt x="121" y="67"/>
                              </a:cubicBezTo>
                              <a:cubicBezTo>
                                <a:pt x="122" y="63"/>
                                <a:pt x="122" y="58"/>
                                <a:pt x="120" y="54"/>
                              </a:cubicBezTo>
                              <a:cubicBezTo>
                                <a:pt x="119" y="52"/>
                                <a:pt x="119" y="51"/>
                                <a:pt x="118" y="49"/>
                              </a:cubicBezTo>
                              <a:cubicBezTo>
                                <a:pt x="118" y="45"/>
                                <a:pt x="119" y="35"/>
                                <a:pt x="119" y="32"/>
                              </a:cubicBezTo>
                              <a:cubicBezTo>
                                <a:pt x="119" y="26"/>
                                <a:pt x="119" y="26"/>
                                <a:pt x="118" y="20"/>
                              </a:cubicBezTo>
                              <a:cubicBezTo>
                                <a:pt x="118" y="20"/>
                                <a:pt x="116" y="14"/>
                                <a:pt x="113" y="13"/>
                              </a:cubicBezTo>
                              <a:cubicBezTo>
                                <a:pt x="108" y="12"/>
                                <a:pt x="108" y="12"/>
                                <a:pt x="108" y="12"/>
                              </a:cubicBezTo>
                              <a:cubicBezTo>
                                <a:pt x="104" y="9"/>
                                <a:pt x="104" y="9"/>
                                <a:pt x="104" y="9"/>
                              </a:cubicBezTo>
                              <a:cubicBezTo>
                                <a:pt x="90" y="0"/>
                                <a:pt x="75" y="6"/>
                                <a:pt x="67" y="9"/>
                              </a:cubicBezTo>
                              <a:cubicBezTo>
                                <a:pt x="56" y="13"/>
                                <a:pt x="49" y="24"/>
                                <a:pt x="54" y="48"/>
                              </a:cubicBezTo>
                              <a:cubicBezTo>
                                <a:pt x="55" y="52"/>
                                <a:pt x="51" y="54"/>
                                <a:pt x="52" y="57"/>
                              </a:cubicBezTo>
                              <a:cubicBezTo>
                                <a:pt x="52" y="61"/>
                                <a:pt x="52" y="73"/>
                                <a:pt x="57" y="76"/>
                              </a:cubicBezTo>
                              <a:cubicBezTo>
                                <a:pt x="57" y="76"/>
                                <a:pt x="61" y="77"/>
                                <a:pt x="60" y="77"/>
                              </a:cubicBezTo>
                              <a:cubicBezTo>
                                <a:pt x="61" y="82"/>
                                <a:pt x="61" y="87"/>
                                <a:pt x="62" y="91"/>
                              </a:cubicBezTo>
                              <a:cubicBezTo>
                                <a:pt x="63" y="94"/>
                                <a:pt x="66" y="95"/>
                                <a:pt x="67" y="99"/>
                              </a:cubicBezTo>
                              <a:cubicBezTo>
                                <a:pt x="63" y="100"/>
                                <a:pt x="63" y="100"/>
                                <a:pt x="63" y="100"/>
                              </a:cubicBezTo>
                              <a:cubicBezTo>
                                <a:pt x="61" y="104"/>
                                <a:pt x="59" y="110"/>
                                <a:pt x="56" y="112"/>
                              </a:cubicBezTo>
                              <a:cubicBezTo>
                                <a:pt x="53" y="113"/>
                                <a:pt x="51" y="114"/>
                                <a:pt x="48" y="115"/>
                              </a:cubicBezTo>
                              <a:cubicBezTo>
                                <a:pt x="39" y="118"/>
                                <a:pt x="30" y="122"/>
                                <a:pt x="21" y="126"/>
                              </a:cubicBezTo>
                              <a:cubicBezTo>
                                <a:pt x="13" y="129"/>
                                <a:pt x="3" y="131"/>
                                <a:pt x="0" y="139"/>
                              </a:cubicBezTo>
                              <a:cubicBezTo>
                                <a:pt x="0" y="145"/>
                                <a:pt x="0" y="158"/>
                                <a:pt x="0" y="166"/>
                              </a:cubicBezTo>
                              <a:cubicBezTo>
                                <a:pt x="76" y="166"/>
                                <a:pt x="76" y="166"/>
                                <a:pt x="76" y="166"/>
                              </a:cubicBezTo>
                              <a:cubicBezTo>
                                <a:pt x="82" y="127"/>
                                <a:pt x="82" y="127"/>
                                <a:pt x="82" y="127"/>
                              </a:cubicBezTo>
                              <a:cubicBezTo>
                                <a:pt x="77" y="117"/>
                                <a:pt x="77" y="117"/>
                                <a:pt x="77" y="117"/>
                              </a:cubicBezTo>
                              <a:cubicBezTo>
                                <a:pt x="88" y="112"/>
                                <a:pt x="88" y="112"/>
                                <a:pt x="88" y="112"/>
                              </a:cubicBezTo>
                              <a:cubicBezTo>
                                <a:pt x="97" y="117"/>
                                <a:pt x="97" y="117"/>
                                <a:pt x="97" y="117"/>
                              </a:cubicBezTo>
                              <a:cubicBezTo>
                                <a:pt x="92" y="128"/>
                                <a:pt x="92" y="128"/>
                                <a:pt x="92" y="128"/>
                              </a:cubicBezTo>
                              <a:cubicBezTo>
                                <a:pt x="101" y="166"/>
                                <a:pt x="101" y="166"/>
                                <a:pt x="101" y="166"/>
                              </a:cubicBezTo>
                              <a:cubicBezTo>
                                <a:pt x="174" y="166"/>
                                <a:pt x="174" y="166"/>
                                <a:pt x="174" y="166"/>
                              </a:cubicBezTo>
                              <a:cubicBezTo>
                                <a:pt x="174" y="158"/>
                                <a:pt x="174" y="145"/>
                                <a:pt x="174" y="1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74" o:spid="_x0000_s1026" o:spt="100" style="position:absolute;left:0pt;margin-left:-30.9pt;margin-top:191.95pt;height:14.15pt;width:14.15pt;z-index:251667456;mso-width-relative:page;mso-height-relative:page;" fillcolor="#FFFFFF" filled="t" stroked="f" coordsize="174,166" o:gfxdata="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" path="m174,139c171,131,161,129,153,126c144,122,135,118,126,115c123,114,121,113,118,112c115,110,113,104,111,100c109,100,108,100,106,100c106,94,110,94,111,90c112,86,111,82,113,79c114,76,117,76,118,74c120,73,120,69,121,67c122,63,122,58,120,54c119,52,119,51,118,49c118,45,119,35,119,32c119,26,119,26,118,20c118,20,116,14,113,13c108,12,108,12,108,12c104,9,104,9,104,9c90,0,75,6,67,9c56,13,49,24,54,48c55,52,51,54,52,57c52,61,52,73,57,76c57,76,61,77,60,77c61,82,61,87,62,91c63,94,66,95,67,99c63,100,63,100,63,100c61,104,59,110,56,112c53,113,51,114,48,115c39,118,30,122,21,126c13,129,3,131,0,139c0,145,0,158,0,166c76,166,76,166,76,166c82,127,82,127,82,127c77,117,77,117,77,117c88,112,88,112,88,112c97,117,97,117,97,117c92,128,92,128,92,128c101,166,101,166,101,166c174,166,174,166,174,166c174,158,174,145,174,139xe">
                <v:path o:connectlocs="0,0;0,0;0,0;0,0;0,0;0,0;0,0;0,0;0,0;0,0;0,0;0,0;0,0;0,0;0,0;0,0;0,0;0,0;0,0;0,0;0,0;0,0;0,0;0,0;0,0;0,0;0,0;0,0;0,0;0,0;0,0;0,0;0,0;0,0;0,0;0,0;0,0;0,0;0,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-390525</wp:posOffset>
            </wp:positionH>
            <wp:positionV relativeFrom="paragraph">
              <wp:posOffset>581025</wp:posOffset>
            </wp:positionV>
            <wp:extent cx="1043940" cy="1256665"/>
            <wp:effectExtent l="0" t="0" r="0" b="635"/>
            <wp:wrapNone/>
            <wp:docPr id="28" name="图片 28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-596265</wp:posOffset>
                </wp:positionH>
                <wp:positionV relativeFrom="paragraph">
                  <wp:posOffset>6608445</wp:posOffset>
                </wp:positionV>
                <wp:extent cx="1475740" cy="288290"/>
                <wp:effectExtent l="0" t="0" r="10160" b="16510"/>
                <wp:wrapNone/>
                <wp:docPr id="6" name="自选图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288290"/>
                        </a:xfrm>
                        <a:custGeom>
                          <a:avLst/>
                          <a:gdLst>
                            <a:gd name="txL" fmla="*/ 1800 w 21600"/>
                            <a:gd name="txT" fmla="*/ 1800 h 21600"/>
                            <a:gd name="txR" fmla="*/ 19800 w 21600"/>
                            <a:gd name="txB" fmla="*/ 19800 h 21600"/>
                          </a:gdLst>
                          <a:ahLst/>
                          <a:cxnLst>
                            <a:cxn ang="0">
                              <a:pos x="21600" y="10800"/>
                            </a:cxn>
                            <a:cxn ang="90">
                              <a:pos x="10800" y="21600"/>
                            </a:cxn>
                            <a:cxn ang="180">
                              <a:pos x="0" y="10800"/>
                            </a:cxn>
                            <a:cxn ang="270">
                              <a:pos x="10800" y="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71" o:spid="_x0000_s1026" o:spt="100" style="position:absolute;left:0pt;margin-left:-46.95pt;margin-top:520.35pt;height:22.7pt;width:116.2pt;z-index:-251632640;mso-width-relative:page;mso-height-relative:page;" fillcolor="#984807 [1609]" filled="t" stroked="f" coordsize="21600,21600" o:gfxdata="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CnMLZO2QAAAA0BAAAPAAAAAAAAAAEAIAAA&#10;ACIAAABkcnMvZG93bnJldi54bWxQSwECFAAUAAAACACHTuJAtkT4a7YCAABVBgAADgAAAAAAAAAB&#10;ACAAAAAoAQAAZHJzL2Uyb0RvYy54bWxQSwUGAAAAAAYABgBZAQAAUAYAAAAA&#10;" path="m0,0l0,21600,21600,21600,21600,0xe">
                <v:path o:connectlocs="21600,10800;10800,21600;0,10800;10800,0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6557645</wp:posOffset>
                </wp:positionV>
                <wp:extent cx="1007110" cy="396240"/>
                <wp:effectExtent l="0" t="0" r="0" b="0"/>
                <wp:wrapNone/>
                <wp:docPr id="29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11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1" o:spid="_x0000_s1026" o:spt="202" type="#_x0000_t202" style="position:absolute;left:0pt;margin-left:-12.05pt;margin-top:516.35pt;height:31.2pt;width:79.3pt;z-index:251684864;mso-width-relative:page;mso-height-relative:page;" filled="f" stroked="f" coordsize="21600,21600" o:gfxdata="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cKHbfZAAAA&#10;DQEAAA8AAAAAAAAAAQAgAAAAIgAAAGRycy9kb3ducmV2LnhtbFBLAQIUABQAAAAIAIdO4kDUtxts&#10;HAIAACUEAAAOAAAAAAAAAAEAIAAAACgBAABkcnMvZTJvRG9jLnhtbFBLBQYAAAAABgAGAFkBAAC2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个人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6887210</wp:posOffset>
                </wp:positionV>
                <wp:extent cx="6480175" cy="0"/>
                <wp:effectExtent l="0" t="0" r="0" b="0"/>
                <wp:wrapNone/>
                <wp:docPr id="3" name="Auto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17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9" o:spid="_x0000_s1026" o:spt="32" type="#_x0000_t32" style="position:absolute;left:0pt;flip:y;margin-left:-45.35pt;margin-top:542.3pt;height:0pt;width:510.25pt;z-index:-251633664;mso-width-relative:page;mso-height-relative:page;" filled="f" stroked="t" coordsize="21600,21600" o:gfxdata="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rf53G1gAAAA0BAAAPAAAAAAAAAAEAIAAAACIAAABkcnMvZG93bnJldi54bWxQ&#10;SwECFAAUAAAACACHTuJAe+oyrPkBAAAOBAAADgAAAAAAAAABACAAAAAlAQAAZHJzL2Uyb0RvYy54&#10;bWxQSwUGAAAAAAYABgBZAQAAkAUAAAAA&#10;">
                <v:fill on="f" focussize="0,0"/>
                <v:stroke weight="1pt" color="#984807 [160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-401955</wp:posOffset>
                </wp:positionH>
                <wp:positionV relativeFrom="paragraph">
                  <wp:posOffset>6669405</wp:posOffset>
                </wp:positionV>
                <wp:extent cx="179705" cy="179705"/>
                <wp:effectExtent l="0" t="0" r="0" b="0"/>
                <wp:wrapNone/>
                <wp:docPr id="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G0" fmla="val 0"/>
                          </a:gdLst>
                          <a:ahLst/>
                          <a:cxnLst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  <a:cxn ang="0">
                              <a:pos x="G0" y="G0"/>
                            </a:cxn>
                          </a:cxnLst>
                          <a:pathLst>
                            <a:path w="99" h="97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31.65pt;margin-top:525.15pt;height:14.15pt;width:14.15pt;z-index:251685888;mso-width-relative:page;mso-height-relative:page;" fillcolor="#FFFFFF" filled="t" stroked="f" coordsize="99,97" o:gfxdata="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<v:path o:connectlocs="0,0;0,0;0,0;0,0;0,0;0,0;0,0;0,0;0,0;0,0;0,0;0,0;0,0;0,0;0,0;0,0;0,0;0,0;0,0;0,0;0,0;0,0;0,0;0,0;0,0;0,0;0,0;0,0;0,0;0,0;0,0;0,0;0,0;0,0;0,0;0,0;0,0;0,0;0,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-683895</wp:posOffset>
                </wp:positionH>
                <wp:positionV relativeFrom="paragraph">
                  <wp:posOffset>6934835</wp:posOffset>
                </wp:positionV>
                <wp:extent cx="6659880" cy="133350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88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熟悉objc，swift语言，熟悉runloop、runtime、gcd等原理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 xml:space="preserve">熟悉MVC、MVVM等模式，熟悉常用的设计模式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 xml:space="preserve">熟悉hybrid（h5、Weex、Flutter）开发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熟练使用git、cocoapod等工具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熟悉网络协议和sqlite等关系型数据库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85pt;margin-top:546.05pt;height:105pt;width:524.4pt;mso-position-horizontal-relative:margin;z-index:251686912;mso-width-relative:page;mso-height-relative:page;" filled="f" stroked="f" coordsize="21600,21600" o:gfxdata="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asfe6NkA&#10;AAAOAQAADwAAAAAAAAABACAAAAAiAAAAZHJzL2Rvd25yZXYueG1sUEsBAhQAFAAAAAgAh07iQFhA&#10;1yQeAgAAJgQAAA4AAAAAAAAAAQAgAAAAKAEAAGRycy9lMm9Eb2MueG1sUEsFBgAAAAAGAAYAWQEA&#10;AL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熟悉objc，swift语言，熟悉runloop、runtime、gcd等原理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 xml:space="preserve">熟悉MVC、MVVM等模式，熟悉常用的设计模式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 xml:space="preserve">熟悉hybrid（h5、Weex、Flutter）开发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熟练使用git、cocoapod等工具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熟悉网络协议和sqlite等关系型数据库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-674370</wp:posOffset>
                </wp:positionH>
                <wp:positionV relativeFrom="paragraph">
                  <wp:posOffset>-171450</wp:posOffset>
                </wp:positionV>
                <wp:extent cx="6758940" cy="6550025"/>
                <wp:effectExtent l="0" t="0" r="0" b="0"/>
                <wp:wrapNone/>
                <wp:docPr id="3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8940" cy="655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jc w:val="left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>.03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  <w:lang w:val="en-US" w:eastAsia="zh-CN"/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  <w:lang w:eastAsia="zh-CN"/>
                              </w:rPr>
                              <w:t>技术部门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  <w:lang w:val="en-US" w:eastAsia="zh-CN"/>
                              </w:rPr>
                              <w:t>iOS开发工程师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>内容：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和产品经理配合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根据用户需求进行项目可行性分析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技术调研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App开发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配合市场及其他技术部门同事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提供产品相关技术支持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解决技术问题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负责项目的线上问题跟进及处理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解决项目中的各种故障问题及日常工具封装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完成高质量的代码编写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jc w:val="left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  <w:lang w:eastAsia="zh-CN"/>
                              </w:rPr>
                              <w:t>重点项目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  <w:lang w:eastAsia="zh-CN"/>
                              </w:rPr>
                              <w:t>小蓝单车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项目技术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lang w:val="en-US" w:eastAsia="zh-CN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使用MVC框架结构模式，方便数据管理和代码优化。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使用AFNetworking进行网络请求、上传、下载以及Json数据格式的解析。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使用NSUserDefaults存储用户信息，方便以后获取用户信息、自动登录。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实现分享、地图功能。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网络检测、版本检测，版本更新功能。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使用block等传值方式进行不同页面之间的数据传递。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/>
                              <w:jc w:val="left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jc w:val="left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>.03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  <w:lang w:val="en-US" w:eastAsia="zh-CN"/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  <w:lang w:eastAsia="zh-CN"/>
                              </w:rPr>
                              <w:t>技术部门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  <w:lang w:val="en-US" w:eastAsia="zh-CN"/>
                              </w:rPr>
                              <w:t>iOS开发工程师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>内容：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负责iOS端app的开发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lang w:eastAsia="zh-CN"/>
                              </w:rPr>
                              <w:t>；参与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需求讨论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技术预研，跟进新技术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按照项工作目计划在保证质量的前提下、按时完成开发任务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负责与服务器端调试，确保应用质量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jc w:val="left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  <w:lang w:eastAsia="zh-CN"/>
                              </w:rPr>
                              <w:t>重点项目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  <w:lang w:eastAsia="zh-CN"/>
                              </w:rPr>
                              <w:t>运动健身分享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  <w:lang w:val="en-US" w:eastAsia="zh-CN"/>
                              </w:rPr>
                              <w:t>APP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项目技术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lang w:val="en-US" w:eastAsia="zh-CN"/>
                              </w:rPr>
                              <w:t>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确定App整体架构，采用 MVC 及 MVVM 混合开发。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与后台同事确定 API 接口规范及数据格式等，与美术同事讨论 UI 设计。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音视频的采集和编码，主要使用 AVFoundation 及一些三方库。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>负责社区型应用的基本功能，如帖子发布、浏览、搜索，好友关系及互动，评论点赞等。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</w:rPr>
                              <w:t xml:space="preserve">通过 Instruments 等工具进行性能调优等工作。 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42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-53.1pt;margin-top:-13.5pt;height:515.75pt;width:532.2pt;z-index:251687936;mso-width-relative:page;mso-height-relative:page;" filled="f" stroked="f" coordsize="21600,21600" o:gfxdata="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Dq9o53QAAAA0BAAAP&#10;AAAAAAAAAAEAIAAAACIAAABkcnMvZG93bnJldi54bWxQSwECFAAUAAAACACHTuJAz29kDhMCAAAZ&#10;BAAADgAAAAAAAAABACAAAAAs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exact"/>
                        <w:jc w:val="left"/>
                        <w:rPr>
                          <w:rFonts w:hint="default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>.03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  <w:lang w:val="en-US" w:eastAsia="zh-CN"/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  <w:lang w:eastAsia="zh-CN"/>
                        </w:rPr>
                        <w:t>技术部门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  <w:lang w:val="en-US" w:eastAsia="zh-CN"/>
                        </w:rPr>
                        <w:t>iOS开发工程师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>内容：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和产品经理配合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根据用户需求进行项目可行性分析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技术调研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App开发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lang w:eastAsia="zh-CN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配合市场及其他技术部门同事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提供产品相关技术支持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解决技术问题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lang w:eastAsia="zh-CN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负责项目的线上问题跟进及处理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解决项目中的各种故障问题及日常工具封装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完成高质量的代码编写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lang w:eastAsia="zh-CN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360" w:lineRule="exact"/>
                        <w:ind w:leftChars="0"/>
                        <w:jc w:val="left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exact"/>
                        <w:jc w:val="left"/>
                        <w:rPr>
                          <w:rFonts w:hint="default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  <w:lang w:eastAsia="zh-CN"/>
                        </w:rPr>
                        <w:t>重点项目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  <w:lang w:eastAsia="zh-CN"/>
                        </w:rPr>
                        <w:t>小蓝单车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项目技术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lang w:val="en-US" w:eastAsia="zh-CN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使用MVC框架结构模式，方便数据管理和代码优化。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使用AFNetworking进行网络请求、上传、下载以及Json数据格式的解析。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使用NSUserDefaults存储用户信息，方便以后获取用户信息、自动登录。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实现分享、地图功能。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网络检测、版本检测，版本更新功能。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使用block等传值方式进行不同页面之间的数据传递。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/>
                        <w:jc w:val="left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exact"/>
                        <w:jc w:val="left"/>
                        <w:rPr>
                          <w:rFonts w:hint="default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>.03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  <w:lang w:val="en-US" w:eastAsia="zh-CN"/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  <w:lang w:eastAsia="zh-CN"/>
                        </w:rPr>
                        <w:t>技术部门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  <w:lang w:val="en-US" w:eastAsia="zh-CN"/>
                        </w:rPr>
                        <w:t>iOS开发工程师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>内容：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负责iOS端app的开发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lang w:eastAsia="zh-CN"/>
                        </w:rPr>
                        <w:t>；参与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需求讨论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技术预研，跟进新技术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lang w:eastAsia="zh-CN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按照项工作目计划在保证质量的前提下、按时完成开发任务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负责与服务器端调试，确保应用质量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lang w:eastAsia="zh-CN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360" w:lineRule="exact"/>
                        <w:ind w:leftChars="0"/>
                        <w:jc w:val="left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exact"/>
                        <w:jc w:val="left"/>
                        <w:rPr>
                          <w:rFonts w:hint="default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  <w:lang w:eastAsia="zh-CN"/>
                        </w:rPr>
                        <w:t>重点项目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  <w:lang w:eastAsia="zh-CN"/>
                        </w:rPr>
                        <w:t>运动健身分享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  <w:lang w:val="en-US" w:eastAsia="zh-CN"/>
                        </w:rPr>
                        <w:t>APP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项目技术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lang w:val="en-US" w:eastAsia="zh-CN"/>
                        </w:rPr>
                        <w:t>: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确定App整体架构，采用 MVC 及 MVVM 混合开发。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与后台同事确定 API 接口规范及数据格式等，与美术同事讨论 UI 设计。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音视频的采集和编码，主要使用 AVFoundation 及一些三方库。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>负责社区型应用的基本功能，如帖子发布、浏览、搜索，好友关系及互动，评论点赞等。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</w:rPr>
                        <w:t xml:space="preserve">通过 Instruments 等工具进行性能调优等工作。 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42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-674370</wp:posOffset>
                </wp:positionH>
                <wp:positionV relativeFrom="paragraph">
                  <wp:posOffset>8900160</wp:posOffset>
                </wp:positionV>
                <wp:extent cx="6659880" cy="28829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88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color w:val="984807" w:themeColor="accent6" w:themeShade="8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84807" w:themeColor="accent6" w:themeShade="80"/>
                                <w:kern w:val="24"/>
                                <w:sz w:val="22"/>
                              </w:rPr>
                              <w:t>2010.09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984807" w:themeColor="accent6" w:themeShade="80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84807" w:themeColor="accent6" w:themeShade="80"/>
                                <w:kern w:val="24"/>
                                <w:sz w:val="22"/>
                              </w:rPr>
                              <w:t>2014.07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84807" w:themeColor="accent6" w:themeShade="80"/>
                                <w:kern w:val="24"/>
                                <w:sz w:val="22"/>
                              </w:rPr>
                              <w:t xml:space="preserve">合肥工业大学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984807" w:themeColor="accent6" w:themeShade="80"/>
                                <w:kern w:val="24"/>
                                <w:sz w:val="22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84807" w:themeColor="accent6" w:themeShade="80"/>
                                <w:kern w:val="24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984807" w:themeColor="accent6" w:themeShade="80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84807" w:themeColor="accent6" w:themeShade="80"/>
                                <w:kern w:val="24"/>
                                <w:sz w:val="22"/>
                                <w:lang w:eastAsia="zh-CN"/>
                              </w:rPr>
                              <w:t>软件工程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84807" w:themeColor="accent6" w:themeShade="80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984807" w:themeColor="accent6" w:themeShade="80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84807" w:themeColor="accent6" w:themeShade="80"/>
                                <w:kern w:val="24"/>
                                <w:sz w:val="22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84807" w:themeColor="accent6" w:themeShade="80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984807" w:themeColor="accent6" w:themeShade="80"/>
                                <w:kern w:val="24"/>
                                <w:sz w:val="22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84807" w:themeColor="accent6" w:themeShade="80"/>
                                <w:kern w:val="24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1pt;margin-top:700.8pt;height:22.7pt;width:524.4pt;z-index:251681792;mso-width-relative:page;mso-height-relative:page;" filled="f" stroked="f" coordsize="21600,21600" o:gfxdata="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lTTeX2QAA&#10;AA4BAAAPAAAAAAAAAAEAIAAAACIAAABkcnMvZG93bnJldi54bWxQSwECFAAUAAAACACHTuJAgeWq&#10;jB0CAAAlBAAADgAAAAAAAAABACAAAAAo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color w:val="984807" w:themeColor="accent6" w:themeShade="8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984807" w:themeColor="accent6" w:themeShade="80"/>
                          <w:kern w:val="24"/>
                          <w:sz w:val="22"/>
                        </w:rPr>
                        <w:t>2010.09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984807" w:themeColor="accent6" w:themeShade="80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984807" w:themeColor="accent6" w:themeShade="80"/>
                          <w:kern w:val="24"/>
                          <w:sz w:val="22"/>
                        </w:rPr>
                        <w:t>2014.07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984807" w:themeColor="accent6" w:themeShade="8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984807" w:themeColor="accent6" w:themeShade="80"/>
                          <w:kern w:val="24"/>
                          <w:sz w:val="22"/>
                        </w:rPr>
                        <w:t xml:space="preserve">合肥工业大学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984807" w:themeColor="accent6" w:themeShade="80"/>
                          <w:kern w:val="24"/>
                          <w:sz w:val="22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984807" w:themeColor="accent6" w:themeShade="80"/>
                          <w:kern w:val="24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984807" w:themeColor="accent6" w:themeShade="80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984807" w:themeColor="accent6" w:themeShade="80"/>
                          <w:kern w:val="24"/>
                          <w:sz w:val="22"/>
                          <w:lang w:eastAsia="zh-CN"/>
                        </w:rPr>
                        <w:t>软件工程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984807" w:themeColor="accent6" w:themeShade="80"/>
                          <w:kern w:val="24"/>
                          <w:sz w:val="22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984807" w:themeColor="accent6" w:themeShade="80"/>
                          <w:kern w:val="24"/>
                          <w:sz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984807" w:themeColor="accent6" w:themeShade="80"/>
                          <w:kern w:val="24"/>
                          <w:sz w:val="22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984807" w:themeColor="accent6" w:themeShade="80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984807" w:themeColor="accent6" w:themeShade="80"/>
                          <w:kern w:val="24"/>
                          <w:sz w:val="22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984807" w:themeColor="accent6" w:themeShade="80"/>
                          <w:kern w:val="24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8517255</wp:posOffset>
                </wp:positionV>
                <wp:extent cx="940435" cy="396240"/>
                <wp:effectExtent l="0" t="0" r="0" b="0"/>
                <wp:wrapNone/>
                <wp:docPr id="1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color w:val="FFFFFF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-11.3pt;margin-top:670.65pt;height:31.2pt;width:74.05pt;z-index:251679744;mso-width-relative:page;mso-height-relative:page;" filled="f" stroked="f" coordsize="21600,21600" o:gfxdata="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iUOUztkAAAAN&#10;AQAADwAAAAAAAAABACAAAAAiAAAAZHJzL2Rvd25yZXYueG1sUEsBAhQAFAAAAAgAh07iQD96okAb&#10;AgAAIwQAAA4AAAAAAAAAAQAgAAAAKAEAAGRycy9lMm9Eb2MueG1sUEsFBgAAAAAGAAYAWQEAALU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color w:val="FFFFFF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-566420</wp:posOffset>
                </wp:positionH>
                <wp:positionV relativeFrom="paragraph">
                  <wp:posOffset>8850630</wp:posOffset>
                </wp:positionV>
                <wp:extent cx="6480175" cy="0"/>
                <wp:effectExtent l="0" t="0" r="0" b="0"/>
                <wp:wrapNone/>
                <wp:docPr id="1" name="Auto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17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" o:spid="_x0000_s1026" o:spt="32" type="#_x0000_t32" style="position:absolute;left:0pt;flip:y;margin-left:-44.6pt;margin-top:696.9pt;height:0pt;width:510.25pt;z-index:-251638784;mso-width-relative:page;mso-height-relative:page;" filled="f" stroked="t" coordsize="21600,21600" o:gfxdata="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1WyRvWAAAADQEAAA8AAAAAAAAAAQAgAAAAIgAAAGRycy9kb3ducmV2LnhtbFBL&#10;AQIUABQAAAAIAIdO4kAMJWOJ+AEAAA4EAAAOAAAAAAAAAAEAIAAAACUBAABkcnMvZTJvRG9jLnht&#10;bFBLBQYAAAAABgAGAFkBAACPBQAAAAA=&#10;">
                <v:fill on="f" focussize="0,0"/>
                <v:stroke weight="1pt" color="#984807 [160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8633460</wp:posOffset>
                </wp:positionV>
                <wp:extent cx="252095" cy="178435"/>
                <wp:effectExtent l="0" t="0" r="635" b="14605"/>
                <wp:wrapNone/>
                <wp:docPr id="11" name="Freeform 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52095" cy="1784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23813191" y="81938008"/>
                            </a:cxn>
                            <a:cxn ang="0">
                              <a:pos x="323813191" y="135571024"/>
                            </a:cxn>
                            <a:cxn ang="0">
                              <a:pos x="335751573" y="147488659"/>
                            </a:cxn>
                            <a:cxn ang="0">
                              <a:pos x="311876031" y="172815462"/>
                            </a:cxn>
                            <a:cxn ang="0">
                              <a:pos x="286507732" y="148978973"/>
                            </a:cxn>
                            <a:cxn ang="0">
                              <a:pos x="304414694" y="134080710"/>
                            </a:cxn>
                            <a:cxn ang="0">
                              <a:pos x="304414694" y="90877454"/>
                            </a:cxn>
                            <a:cxn ang="0">
                              <a:pos x="193989852" y="135571024"/>
                            </a:cxn>
                            <a:cxn ang="0">
                              <a:pos x="152207347" y="137060118"/>
                            </a:cxn>
                            <a:cxn ang="0">
                              <a:pos x="25368298" y="86407731"/>
                            </a:cxn>
                            <a:cxn ang="0">
                              <a:pos x="25368298" y="56612424"/>
                            </a:cxn>
                            <a:cxn ang="0">
                              <a:pos x="147730301" y="11918854"/>
                            </a:cxn>
                            <a:cxn ang="0">
                              <a:pos x="192497096" y="8938225"/>
                            </a:cxn>
                            <a:cxn ang="0">
                              <a:pos x="322321657" y="59591833"/>
                            </a:cxn>
                            <a:cxn ang="0">
                              <a:pos x="323813191" y="81938008"/>
                            </a:cxn>
                            <a:cxn ang="0">
                              <a:pos x="198466898" y="156428105"/>
                            </a:cxn>
                            <a:cxn ang="0">
                              <a:pos x="262632190" y="128121892"/>
                            </a:cxn>
                            <a:cxn ang="0">
                              <a:pos x="262632190" y="214529624"/>
                            </a:cxn>
                            <a:cxn ang="0">
                              <a:pos x="173098599" y="248794654"/>
                            </a:cxn>
                            <a:cxn ang="0">
                              <a:pos x="79087963" y="214529624"/>
                            </a:cxn>
                            <a:cxn ang="0">
                              <a:pos x="79087963" y="134080710"/>
                            </a:cxn>
                            <a:cxn ang="0">
                              <a:pos x="146238767" y="156428105"/>
                            </a:cxn>
                            <a:cxn ang="0">
                              <a:pos x="198466898" y="156428105"/>
                            </a:cxn>
                            <a:cxn ang="0">
                              <a:pos x="198466898" y="156428105"/>
                            </a:cxn>
                            <a:cxn ang="0">
                              <a:pos x="198466898" y="156428105"/>
                            </a:cxn>
                          </a:cxnLst>
                          <a:pathLst>
                            <a:path w="236" h="167">
                              <a:moveTo>
                                <a:pt x="217" y="55"/>
                              </a:moveTo>
                              <a:cubicBezTo>
                                <a:pt x="217" y="91"/>
                                <a:pt x="217" y="91"/>
                                <a:pt x="217" y="91"/>
                              </a:cubicBezTo>
                              <a:cubicBezTo>
                                <a:pt x="225" y="99"/>
                                <a:pt x="225" y="99"/>
                                <a:pt x="225" y="99"/>
                              </a:cubicBezTo>
                              <a:cubicBezTo>
                                <a:pt x="209" y="116"/>
                                <a:pt x="209" y="116"/>
                                <a:pt x="209" y="116"/>
                              </a:cubicBezTo>
                              <a:cubicBezTo>
                                <a:pt x="192" y="100"/>
                                <a:pt x="192" y="100"/>
                                <a:pt x="192" y="100"/>
                              </a:cubicBezTo>
                              <a:cubicBezTo>
                                <a:pt x="204" y="90"/>
                                <a:pt x="204" y="90"/>
                                <a:pt x="204" y="90"/>
                              </a:cubicBezTo>
                              <a:cubicBezTo>
                                <a:pt x="204" y="61"/>
                                <a:pt x="204" y="61"/>
                                <a:pt x="204" y="61"/>
                              </a:cubicBezTo>
                              <a:cubicBezTo>
                                <a:pt x="156" y="80"/>
                                <a:pt x="141" y="86"/>
                                <a:pt x="130" y="91"/>
                              </a:cubicBezTo>
                              <a:cubicBezTo>
                                <a:pt x="120" y="96"/>
                                <a:pt x="112" y="96"/>
                                <a:pt x="102" y="92"/>
                              </a:cubicBezTo>
                              <a:cubicBezTo>
                                <a:pt x="91" y="88"/>
                                <a:pt x="42" y="70"/>
                                <a:pt x="17" y="58"/>
                              </a:cubicBezTo>
                              <a:cubicBezTo>
                                <a:pt x="1" y="50"/>
                                <a:pt x="0" y="45"/>
                                <a:pt x="17" y="38"/>
                              </a:cubicBezTo>
                              <a:cubicBezTo>
                                <a:pt x="41" y="29"/>
                                <a:pt x="79" y="15"/>
                                <a:pt x="99" y="8"/>
                              </a:cubicBezTo>
                              <a:cubicBezTo>
                                <a:pt x="111" y="3"/>
                                <a:pt x="118" y="0"/>
                                <a:pt x="129" y="6"/>
                              </a:cubicBezTo>
                              <a:cubicBezTo>
                                <a:pt x="149" y="14"/>
                                <a:pt x="194" y="31"/>
                                <a:pt x="216" y="40"/>
                              </a:cubicBezTo>
                              <a:cubicBezTo>
                                <a:pt x="236" y="49"/>
                                <a:pt x="223" y="51"/>
                                <a:pt x="217" y="55"/>
                              </a:cubicBezTo>
                              <a:close/>
                              <a:moveTo>
                                <a:pt x="133" y="105"/>
                              </a:moveTo>
                              <a:cubicBezTo>
                                <a:pt x="144" y="101"/>
                                <a:pt x="160" y="93"/>
                                <a:pt x="176" y="86"/>
                              </a:cubicBezTo>
                              <a:cubicBezTo>
                                <a:pt x="176" y="144"/>
                                <a:pt x="176" y="144"/>
                                <a:pt x="176" y="144"/>
                              </a:cubicBezTo>
                              <a:cubicBezTo>
                                <a:pt x="176" y="144"/>
                                <a:pt x="155" y="167"/>
                                <a:pt x="116" y="167"/>
                              </a:cubicBezTo>
                              <a:cubicBezTo>
                                <a:pt x="75" y="167"/>
                                <a:pt x="53" y="144"/>
                                <a:pt x="53" y="144"/>
                              </a:cubicBezTo>
                              <a:cubicBezTo>
                                <a:pt x="53" y="90"/>
                                <a:pt x="53" y="90"/>
                                <a:pt x="53" y="90"/>
                              </a:cubicBezTo>
                              <a:cubicBezTo>
                                <a:pt x="66" y="95"/>
                                <a:pt x="80" y="99"/>
                                <a:pt x="98" y="105"/>
                              </a:cubicBezTo>
                              <a:cubicBezTo>
                                <a:pt x="109" y="109"/>
                                <a:pt x="123" y="111"/>
                                <a:pt x="133" y="105"/>
                              </a:cubicBezTo>
                              <a:close/>
                              <a:moveTo>
                                <a:pt x="133" y="105"/>
                              </a:moveTo>
                              <a:cubicBezTo>
                                <a:pt x="133" y="105"/>
                                <a:pt x="133" y="105"/>
                                <a:pt x="133" y="105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40" o:spid="_x0000_s1026" o:spt="100" style="position:absolute;left:0pt;margin-left:-33.75pt;margin-top:679.8pt;height:14.05pt;width:19.85pt;z-index:251680768;mso-width-relative:page;mso-height-relative:page;" fillcolor="#FFFFFF" filled="t" stroked="f" coordsize="236,167" o:gfxdata="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" path="m217,55c217,91,217,91,217,91c225,99,225,99,225,99c209,116,209,116,209,116c192,100,192,100,192,100c204,90,204,90,204,90c204,61,204,61,204,61c156,80,141,86,130,91c120,96,112,96,102,92c91,88,42,70,17,58c1,50,0,45,17,38c41,29,79,15,99,8c111,3,118,0,129,6c149,14,194,31,216,40c236,49,223,51,217,55xm133,105c144,101,160,93,176,86c176,144,176,144,176,144c176,144,155,167,116,167c75,167,53,144,53,144c53,90,53,90,53,90c66,95,80,99,98,105c109,109,123,111,133,105xm133,105c133,105,133,105,133,105e">
                <v:path o:connectlocs="323813191,81938008;323813191,135571024;335751573,147488659;311876031,172815462;286507732,148978973;304414694,134080710;304414694,90877454;193989852,135571024;152207347,137060118;25368298,86407731;25368298,56612424;147730301,11918854;192497096,8938225;322321657,59591833;323813191,81938008;198466898,156428105;262632190,128121892;262632190,214529624;173098599,248794654;79087963,214529624;79087963,134080710;146238767,156428105;198466898,156428105;198466898,156428105;198466898,156428105" o:connectangles="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8577580</wp:posOffset>
                </wp:positionV>
                <wp:extent cx="1475740" cy="288290"/>
                <wp:effectExtent l="0" t="0" r="10160" b="16510"/>
                <wp:wrapNone/>
                <wp:docPr id="4" name="自选图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288290"/>
                        </a:xfrm>
                        <a:custGeom>
                          <a:avLst/>
                          <a:gdLst>
                            <a:gd name="txL" fmla="*/ 1800 w 21600"/>
                            <a:gd name="txT" fmla="*/ 1800 h 21600"/>
                            <a:gd name="txR" fmla="*/ 19800 w 21600"/>
                            <a:gd name="txB" fmla="*/ 19800 h 21600"/>
                          </a:gdLst>
                          <a:ahLst/>
                          <a:cxnLst>
                            <a:cxn ang="0">
                              <a:pos x="21600" y="10800"/>
                            </a:cxn>
                            <a:cxn ang="90">
                              <a:pos x="10800" y="21600"/>
                            </a:cxn>
                            <a:cxn ang="180">
                              <a:pos x="0" y="10800"/>
                            </a:cxn>
                            <a:cxn ang="270">
                              <a:pos x="10800" y="0"/>
                            </a:cxn>
                          </a:cxnLst>
                          <a:rect l="txL" t="txT" r="txR" b="tx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69" o:spid="_x0000_s1026" o:spt="100" style="position:absolute;left:0pt;margin-left:-46.2pt;margin-top:675.4pt;height:22.7pt;width:116.2pt;z-index:-251637760;mso-width-relative:page;mso-height-relative:page;" fillcolor="#984807 [1609]" filled="t" stroked="f" coordsize="21600,21600" o:gfxdata="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FKVDvDYAAAADQEAAA8AAAAAAAAAAQAgAAAA&#10;IgAAAGRycy9kb3ducmV2LnhtbFBLAQIUABQAAAAIAIdO4kDs2+nstgIAAFUGAAAOAAAAAAAAAAEA&#10;IAAAACcBAABkcnMvZTJvRG9jLnhtbFBLBQYAAAAABgAGAFkBAABPBgAAAAA=&#10;" path="m0,0l0,21600,21600,21600,21600,0xe">
                <v:path o:connectlocs="21600,10800;10800,21600;0,10800;10800,0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-963295</wp:posOffset>
                </wp:positionH>
                <wp:positionV relativeFrom="paragraph">
                  <wp:posOffset>-409575</wp:posOffset>
                </wp:positionV>
                <wp:extent cx="7200265" cy="9972040"/>
                <wp:effectExtent l="4445" t="5080" r="15240" b="5080"/>
                <wp:wrapNone/>
                <wp:docPr id="30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265" cy="997204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83" o:spid="_x0000_s1026" o:spt="1" style="position:absolute;left:0pt;margin-left:-75.85pt;margin-top:-32.25pt;height:785.2pt;width:566.95pt;z-index:-251642880;mso-width-relative:page;mso-height-relative:page;" filled="f" stroked="t" coordsize="21600,21600" o:gfxdata="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6&#10;fUrB2gAAAA0BAAAPAAAAAAAAAAEAIAAAACIAAABkcnMvZG93bnJldi54bWxQSwECFAAUAAAACACH&#10;TuJAXxmpZiICAAA/BAAADgAAAAAAAAABACAAAAApAQAAZHJzL2Uyb0RvYy54bWxQSwUGAAAAAAYA&#10;BgBZAQAAvQUAAAAA&#10;">
                <v:fill on="f" focussize="0,0"/>
                <v:stroke color="#984807 [1609]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1806575</wp:posOffset>
            </wp:positionH>
            <wp:positionV relativeFrom="paragraph">
              <wp:posOffset>-723900</wp:posOffset>
            </wp:positionV>
            <wp:extent cx="1661160" cy="323850"/>
            <wp:effectExtent l="0" t="0" r="15240" b="0"/>
            <wp:wrapNone/>
            <wp:docPr id="31" name="图片 87" descr="个人简历带阴影四个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7" descr="个人简历带阴影四个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-1181100</wp:posOffset>
                </wp:positionH>
                <wp:positionV relativeFrom="paragraph">
                  <wp:posOffset>-762000</wp:posOffset>
                </wp:positionV>
                <wp:extent cx="7740015" cy="361950"/>
                <wp:effectExtent l="0" t="0" r="13335" b="0"/>
                <wp:wrapNone/>
                <wp:docPr id="32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40015" cy="361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84" o:spid="_x0000_s1026" o:spt="1" style="position:absolute;left:0pt;flip:y;margin-left:-93pt;margin-top:-60pt;height:28.5pt;width:609.45pt;z-index:-251641856;mso-width-relative:page;mso-height-relative:page;" fillcolor="#984807 [1609]" filled="t" stroked="f" coordsize="21600,21600" o:gfxdata="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05ddnZAAAADgEAAA8AAAAA&#10;AAAAAQAgAAAAIgAAAGRycy9kb3ducmV2LnhtbFBLAQIUABQAAAAIAIdO4kDVt/4N2gEAAJsDAAAO&#10;AAAAAAAAAAEAIAAAACgBAABkcnMvZTJvRG9jLnhtbFBLBQYAAAAABgAGAFkBAAB0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5F9606"/>
    <w:multiLevelType w:val="singleLevel"/>
    <w:tmpl w:val="2B5F960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213D29"/>
    <w:rsid w:val="000662A6"/>
    <w:rsid w:val="00084FC1"/>
    <w:rsid w:val="000B161F"/>
    <w:rsid w:val="00136B54"/>
    <w:rsid w:val="00210CC9"/>
    <w:rsid w:val="002F0AC8"/>
    <w:rsid w:val="0037728A"/>
    <w:rsid w:val="003C5D84"/>
    <w:rsid w:val="003E2D6A"/>
    <w:rsid w:val="004D4E11"/>
    <w:rsid w:val="004E314C"/>
    <w:rsid w:val="005443F3"/>
    <w:rsid w:val="00581D66"/>
    <w:rsid w:val="005D365A"/>
    <w:rsid w:val="0069400D"/>
    <w:rsid w:val="006C52FD"/>
    <w:rsid w:val="006D030F"/>
    <w:rsid w:val="00737305"/>
    <w:rsid w:val="007B5659"/>
    <w:rsid w:val="00870A56"/>
    <w:rsid w:val="008E10AA"/>
    <w:rsid w:val="00956265"/>
    <w:rsid w:val="009A7D64"/>
    <w:rsid w:val="00A45A08"/>
    <w:rsid w:val="00CA4840"/>
    <w:rsid w:val="00CB0AC5"/>
    <w:rsid w:val="00CC3ACA"/>
    <w:rsid w:val="00CD541C"/>
    <w:rsid w:val="00CF5ED3"/>
    <w:rsid w:val="00D21965"/>
    <w:rsid w:val="00D801B3"/>
    <w:rsid w:val="00DB6F70"/>
    <w:rsid w:val="00DF1FE4"/>
    <w:rsid w:val="00E53F6A"/>
    <w:rsid w:val="00E95B67"/>
    <w:rsid w:val="00EE0EA2"/>
    <w:rsid w:val="00F37845"/>
    <w:rsid w:val="00FB00C0"/>
    <w:rsid w:val="07E70649"/>
    <w:rsid w:val="105E4FA7"/>
    <w:rsid w:val="1119221D"/>
    <w:rsid w:val="219B1A68"/>
    <w:rsid w:val="238B7D33"/>
    <w:rsid w:val="30213D29"/>
    <w:rsid w:val="4FF0602A"/>
    <w:rsid w:val="56B34261"/>
    <w:rsid w:val="5CE4046D"/>
    <w:rsid w:val="69D92FFD"/>
    <w:rsid w:val="6D535020"/>
    <w:rsid w:val="7422356A"/>
    <w:rsid w:val="7F3869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ww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Pages>1</Pages>
  <Words>4</Words>
  <Characters>24</Characters>
  <Lines>1</Lines>
  <Paragraphs>1</Paragraphs>
  <TotalTime>1</TotalTime>
  <ScaleCrop>false</ScaleCrop>
  <LinksUpToDate>false</LinksUpToDate>
  <CharactersWithSpaces>27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2018-04-19T07:52:00Z</dcterms:created>
  <dc:creator>Aaron</dc:creator>
  <cp:lastModifiedBy>慕岑</cp:lastModifiedBy>
  <cp:lastPrinted>2018-05-18T06:41:00Z</cp:lastPrinted>
  <dcterms:modified xsi:type="dcterms:W3CDTF">2022-02-02T13:16:32Z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v1.0_mb_F/4RgW3k7tFfPlZy3sllLg==</vt:lpwstr>
  </property>
  <property fmtid="{D5CDD505-2E9C-101B-9397-08002B2CF9AE}" pid="4" name="ICV">
    <vt:lpwstr>CF91921514C5447DBD349F7B09F4D7E3</vt:lpwstr>
  </property>
</Properties>
</file>