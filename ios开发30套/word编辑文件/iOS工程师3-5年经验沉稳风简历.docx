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-252095</wp:posOffset>
            </wp:positionV>
            <wp:extent cx="864235" cy="1040130"/>
            <wp:effectExtent l="0" t="0" r="4445" b="3810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-539115</wp:posOffset>
                </wp:positionV>
                <wp:extent cx="7668895" cy="1586865"/>
                <wp:effectExtent l="0" t="0" r="8255" b="13335"/>
                <wp:wrapNone/>
                <wp:docPr id="2" name="自选图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68895" cy="158686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08" o:spid="_x0000_s1026" o:spt="118" type="#_x0000_t118" style="position:absolute;left:0pt;flip:x;margin-left:-95.65pt;margin-top:-42.45pt;height:124.95pt;width:603.85pt;z-index:-251656192;mso-width-relative:page;mso-height-relative:page;" fillcolor="#404040 [2429]" filled="t" stroked="f" coordsize="21600,21600" o:gfxdata="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31ShjaAAAADQEAAA8AAAAAAAAAAQAgAAAA&#10;IgAAAGRycy9kb3ducmV2LnhtbFBLAQIUABQAAAAIAIdO4kBpr5WWCQIAAOADAAAOAAAAAAAAAAEA&#10;IAAAACk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-1192530</wp:posOffset>
                </wp:positionH>
                <wp:positionV relativeFrom="paragraph">
                  <wp:posOffset>-795020</wp:posOffset>
                </wp:positionV>
                <wp:extent cx="3105785" cy="619125"/>
                <wp:effectExtent l="0" t="0" r="18415" b="9525"/>
                <wp:wrapNone/>
                <wp:docPr id="1" name="自选图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5" cy="619125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90" o:spid="_x0000_s1026" o:spt="6" type="#_x0000_t6" style="position:absolute;left:0pt;margin-left:-93.9pt;margin-top:-62.6pt;height:48.75pt;width:244.55pt;z-index:-251657216;mso-width-relative:page;mso-height-relative:page;" fillcolor="#C00000" filled="t" stroked="f" coordsize="21600,21600" o:gfxdata="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AyiIjcAAAADQEA&#10;AA8AAAAAAAAAAQAgAAAAIgAAAGRycy9kb3ducmV2LnhtbFBLAQIUABQAAAAIAIdO4kBQ2dGP3QEA&#10;AJIDAAAOAAAAAAAAAAEAIAAAACsBAABkcnMvZTJvRG9jLnhtbFBLBQYAAAAABgAGAFkBAAB6BQAA&#10;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-798830</wp:posOffset>
            </wp:positionV>
            <wp:extent cx="2360295" cy="539750"/>
            <wp:effectExtent l="0" t="0" r="1905" b="0"/>
            <wp:wrapNone/>
            <wp:docPr id="43" name="图片 10" descr="个人简历带阴影四个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 descr="个人简历带阴影四个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-12065</wp:posOffset>
                </wp:positionV>
                <wp:extent cx="179705" cy="179705"/>
                <wp:effectExtent l="0" t="0" r="10795" b="10795"/>
                <wp:wrapNone/>
                <wp:docPr id="3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211484" y="11934682"/>
                            </a:cxn>
                            <a:cxn ang="0">
                              <a:pos x="45390247" y="0"/>
                            </a:cxn>
                            <a:cxn ang="0">
                              <a:pos x="42631727" y="11934682"/>
                            </a:cxn>
                            <a:cxn ang="0">
                              <a:pos x="14858377" y="14180392"/>
                            </a:cxn>
                            <a:cxn ang="0">
                              <a:pos x="17616897" y="2181631"/>
                            </a:cxn>
                            <a:cxn ang="0">
                              <a:pos x="12099857" y="2181631"/>
                            </a:cxn>
                            <a:cxn ang="0">
                              <a:pos x="14858377" y="14180392"/>
                            </a:cxn>
                            <a:cxn ang="0">
                              <a:pos x="49339979" y="8148972"/>
                            </a:cxn>
                            <a:cxn ang="0">
                              <a:pos x="45515682" y="16939575"/>
                            </a:cxn>
                            <a:cxn ang="0">
                              <a:pos x="41691384" y="8148972"/>
                            </a:cxn>
                            <a:cxn ang="0">
                              <a:pos x="18808109" y="4940604"/>
                            </a:cxn>
                            <a:cxn ang="0">
                              <a:pos x="19936604" y="11613866"/>
                            </a:cxn>
                            <a:cxn ang="0">
                              <a:pos x="9592206" y="11613866"/>
                            </a:cxn>
                            <a:cxn ang="0">
                              <a:pos x="11096797" y="4940604"/>
                            </a:cxn>
                            <a:cxn ang="0">
                              <a:pos x="0" y="60507487"/>
                            </a:cxn>
                            <a:cxn ang="0">
                              <a:pos x="59809811" y="4940604"/>
                            </a:cxn>
                            <a:cxn ang="0">
                              <a:pos x="54418206" y="55117698"/>
                            </a:cxn>
                            <a:cxn ang="0">
                              <a:pos x="5517040" y="20147733"/>
                            </a:cxn>
                            <a:cxn ang="0">
                              <a:pos x="54418206" y="55117698"/>
                            </a:cxn>
                            <a:cxn ang="0">
                              <a:pos x="14168695" y="36253229"/>
                            </a:cxn>
                            <a:cxn ang="0">
                              <a:pos x="22005442" y="28232625"/>
                            </a:cxn>
                            <a:cxn ang="0">
                              <a:pos x="25955174" y="28232625"/>
                            </a:cxn>
                            <a:cxn ang="0">
                              <a:pos x="33791920" y="36253229"/>
                            </a:cxn>
                            <a:cxn ang="0">
                              <a:pos x="25955174" y="28232625"/>
                            </a:cxn>
                            <a:cxn ang="0">
                              <a:pos x="45641116" y="28232625"/>
                            </a:cxn>
                            <a:cxn ang="0">
                              <a:pos x="37804370" y="36253229"/>
                            </a:cxn>
                            <a:cxn ang="0">
                              <a:pos x="22005442" y="39910570"/>
                            </a:cxn>
                            <a:cxn ang="0">
                              <a:pos x="14168695" y="47931174"/>
                            </a:cxn>
                            <a:cxn ang="0">
                              <a:pos x="22005442" y="39910570"/>
                            </a:cxn>
                            <a:cxn ang="0">
                              <a:pos x="33791920" y="39910570"/>
                            </a:cxn>
                            <a:cxn ang="0">
                              <a:pos x="25955174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45641116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37804370" y="39910570"/>
                            </a:cxn>
                          </a:cxnLst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270.45pt;margin-top:-0.95pt;height:14.15pt;width:14.15pt;z-index:251686912;mso-width-relative:page;mso-height-relative:page;" fillcolor="#FFFFFF" filled="t" stroked="f" coordsize="954,943" o:gfxdata="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CZPq0o1gAAAAkBAAAPAAAAAAAAAAEAIAAAACIAAABk&#10;cnMvZG93bnJldi54bWxQSwECFAAUAAAACACHTuJAWUdJ07UGAADeIgAADgAAAAAAAAABACAAAAAl&#10;AQAAZHJzL2Uyb0RvYy54bWxQSwUGAAAAAAYABgBZAQAATAoAAAAA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48211484,11934682;45390247,0;42631727,11934682;14858377,14180392;17616897,2181631;12099857,2181631;14858377,14180392;49339979,8148972;45515682,16939575;41691384,8148972;18808109,4940604;19936604,11613866;9592206,11613866;11096797,4940604;0,60507487;59809811,4940604;54418206,55117698;5517040,20147733;54418206,55117698;14168695,36253229;22005442,28232625;25955174,28232625;33791920,36253229;25955174,28232625;45641116,28232625;37804370,36253229;22005442,39910570;14168695,47931174;22005442,39910570;33791920,39910570;25955174,47931174;37804370,39910570;45641116,47931174;37804370,39910570;37804370,3991057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137160</wp:posOffset>
                </wp:positionV>
                <wp:extent cx="179705" cy="180975"/>
                <wp:effectExtent l="0" t="0" r="10795" b="9525"/>
                <wp:wrapNone/>
                <wp:docPr id="33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1784" y="108585"/>
                            </a:cxn>
                            <a:cxn ang="0">
                              <a:pos x="107823" y="132715"/>
                            </a:cxn>
                            <a:cxn ang="0">
                              <a:pos x="71882" y="108585"/>
                            </a:cxn>
                            <a:cxn ang="0">
                              <a:pos x="47921" y="72390"/>
                            </a:cxn>
                            <a:cxn ang="0">
                              <a:pos x="71882" y="48260"/>
                            </a:cxn>
                            <a:cxn ang="0">
                              <a:pos x="35941" y="0"/>
                            </a:cxn>
                            <a:cxn ang="0">
                              <a:pos x="0" y="36195"/>
                            </a:cxn>
                            <a:cxn ang="0">
                              <a:pos x="47921" y="132715"/>
                            </a:cxn>
                            <a:cxn ang="0">
                              <a:pos x="143764" y="180975"/>
                            </a:cxn>
                            <a:cxn ang="0">
                              <a:pos x="179705" y="144780"/>
                            </a:cxn>
                            <a:cxn ang="0">
                              <a:pos x="131784" y="108585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271.05pt;margin-top:10.8pt;height:14.25pt;width:14.15pt;z-index:251685888;mso-width-relative:page;mso-height-relative:page;" fillcolor="#FFFFFF" filled="t" stroked="f" coordsize="60,60" o:gfxdata="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FoXG4rZAAAACQEAAA8AAAAAAAAAAQAgAAAAIgAAAGRy&#10;cy9kb3ducmV2LnhtbFBLAQIUABQAAAAIAIdO4kAQfvYBWgMAAPwJAAAOAAAAAAAAAAEAIAAAACgB&#10;AABkcnMvZTJvRG9jLnhtbFBLBQYAAAAABgAGAFkBAAD0BgAAAAA=&#10;" path="m44,36c40,40,40,44,36,44c32,44,28,40,24,36c20,32,16,28,16,24c16,20,20,20,24,16c28,12,16,0,12,0c8,0,0,12,0,12c0,20,8,36,16,44c24,52,40,60,48,60c48,60,60,52,60,48c60,44,48,32,44,36e">
                <v:path o:connectlocs="131784,108585;107823,132715;71882,108585;47921,72390;71882,48260;35941,0;0,36195;47921,132715;143764,180975;179705,144780;131784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-184785</wp:posOffset>
                </wp:positionV>
                <wp:extent cx="179705" cy="179705"/>
                <wp:effectExtent l="0" t="0" r="10795" b="15240"/>
                <wp:wrapNone/>
                <wp:docPr id="35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82.5pt;margin-top:-14.55pt;height:14.15pt;width:14.15pt;z-index:251687936;mso-width-relative:page;mso-height-relative:page;" fillcolor="#FFFFFF" filled="t" stroked="f" coordsize="174,166" o:gfxdata="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JS9xCrYAAAACQEAAA8AAAAAAAAAAQAg&#10;AAAAIgAAAGRycy9kb3ducmV2LnhtbFBLAQIUABQAAAAIAIdO4kCV7EfEugQAAF4bAAAOAAAAAAAA&#10;AAEAIAAAACcBAABkcnMvZTJvRG9jLnhtbFBLBQYAAAAABgAGAFkBAABTCAAAAAA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143510" cy="179705"/>
                <wp:effectExtent l="0" t="0" r="8890" b="1079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552203" y="3965895"/>
                            </a:cxn>
                            <a:cxn ang="0">
                              <a:pos x="34402171" y="4228648"/>
                            </a:cxn>
                            <a:cxn ang="0">
                              <a:pos x="33914644" y="4984038"/>
                            </a:cxn>
                            <a:cxn ang="0">
                              <a:pos x="33164615" y="6092520"/>
                            </a:cxn>
                            <a:cxn ang="0">
                              <a:pos x="32164533" y="7471965"/>
                            </a:cxn>
                            <a:cxn ang="0">
                              <a:pos x="31239489" y="8629709"/>
                            </a:cxn>
                            <a:cxn ang="0">
                              <a:pos x="30539428" y="9426177"/>
                            </a:cxn>
                            <a:cxn ang="0">
                              <a:pos x="29789398" y="10239066"/>
                            </a:cxn>
                            <a:cxn ang="0">
                              <a:pos x="29001851" y="11043745"/>
                            </a:cxn>
                            <a:cxn ang="0">
                              <a:pos x="28164293" y="11831975"/>
                            </a:cxn>
                            <a:cxn ang="0">
                              <a:pos x="27264232" y="12595603"/>
                            </a:cxn>
                            <a:cxn ang="0">
                              <a:pos x="26326653" y="13318153"/>
                            </a:cxn>
                            <a:cxn ang="0">
                              <a:pos x="42365177" y="39174465"/>
                            </a:cxn>
                            <a:cxn ang="0">
                              <a:pos x="0" y="39174465"/>
                            </a:cxn>
                            <a:cxn ang="0">
                              <a:pos x="16451056" y="13901157"/>
                            </a:cxn>
                            <a:cxn ang="0">
                              <a:pos x="15463467" y="13178580"/>
                            </a:cxn>
                            <a:cxn ang="0">
                              <a:pos x="14525931" y="12406742"/>
                            </a:cxn>
                            <a:cxn ang="0">
                              <a:pos x="13613378" y="11593853"/>
                            </a:cxn>
                            <a:cxn ang="0">
                              <a:pos x="12763286" y="10756361"/>
                            </a:cxn>
                            <a:cxn ang="0">
                              <a:pos x="11950754" y="9902422"/>
                            </a:cxn>
                            <a:cxn ang="0">
                              <a:pos x="11200725" y="9048482"/>
                            </a:cxn>
                            <a:cxn ang="0">
                              <a:pos x="10500664" y="8202753"/>
                            </a:cxn>
                            <a:cxn ang="0">
                              <a:pos x="9288091" y="6634446"/>
                            </a:cxn>
                            <a:cxn ang="0">
                              <a:pos x="8350512" y="5287841"/>
                            </a:cxn>
                            <a:cxn ang="0">
                              <a:pos x="7687969" y="4277909"/>
                            </a:cxn>
                            <a:cxn ang="0">
                              <a:pos x="7287971" y="3645671"/>
                            </a:cxn>
                            <a:cxn ang="0">
                              <a:pos x="7437959" y="3547121"/>
                            </a:cxn>
                            <a:cxn ang="0">
                              <a:pos x="8163005" y="3144796"/>
                            </a:cxn>
                            <a:cxn ang="0">
                              <a:pos x="8963087" y="2726050"/>
                            </a:cxn>
                            <a:cxn ang="0">
                              <a:pos x="10013136" y="2249805"/>
                            </a:cxn>
                            <a:cxn ang="0">
                              <a:pos x="11275719" y="1748930"/>
                            </a:cxn>
                            <a:cxn ang="0">
                              <a:pos x="12750794" y="1239845"/>
                            </a:cxn>
                            <a:cxn ang="0">
                              <a:pos x="13575860" y="1009960"/>
                            </a:cxn>
                            <a:cxn ang="0">
                              <a:pos x="14425910" y="780048"/>
                            </a:cxn>
                            <a:cxn ang="0">
                              <a:pos x="15338462" y="582977"/>
                            </a:cxn>
                            <a:cxn ang="0">
                              <a:pos x="16288533" y="402325"/>
                            </a:cxn>
                            <a:cxn ang="0">
                              <a:pos x="17288572" y="246333"/>
                            </a:cxn>
                            <a:cxn ang="0">
                              <a:pos x="18313638" y="123152"/>
                            </a:cxn>
                            <a:cxn ang="0">
                              <a:pos x="19388713" y="41051"/>
                            </a:cxn>
                            <a:cxn ang="0">
                              <a:pos x="20488816" y="0"/>
                            </a:cxn>
                            <a:cxn ang="0">
                              <a:pos x="21626351" y="8210"/>
                            </a:cxn>
                            <a:cxn ang="0">
                              <a:pos x="22813940" y="65681"/>
                            </a:cxn>
                            <a:cxn ang="0">
                              <a:pos x="24026513" y="180651"/>
                            </a:cxn>
                            <a:cxn ang="0">
                              <a:pos x="25251578" y="353065"/>
                            </a:cxn>
                            <a:cxn ang="0">
                              <a:pos x="26526695" y="582977"/>
                            </a:cxn>
                            <a:cxn ang="0">
                              <a:pos x="27814262" y="886780"/>
                            </a:cxn>
                            <a:cxn ang="0">
                              <a:pos x="29126856" y="1264475"/>
                            </a:cxn>
                            <a:cxn ang="0">
                              <a:pos x="30464433" y="1716090"/>
                            </a:cxn>
                            <a:cxn ang="0">
                              <a:pos x="31826995" y="2249805"/>
                            </a:cxn>
                            <a:cxn ang="0">
                              <a:pos x="33202091" y="2873833"/>
                            </a:cxn>
                            <a:cxn ang="0">
                              <a:pos x="34602171" y="3588200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4pt;margin-top:7.4pt;height:14.15pt;width:11.3pt;z-index:251688960;v-text-anchor:middle;mso-width-relative:page;mso-height-relative:page;" fillcolor="#FFFFFF" filled="t" stroked="f" coordsize="3389,6457" o:gfxdata="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B2cmY/2AAAAAkBAAAPAAAAAAAAAAEAIAAAACIAAABkcnMvZG93bnJldi54bWxQ&#10;SwECFAAUAAAACACHTuJAOXe6NMEHAAC8HgAADgAAAAAAAAABACAAAAAnAQAAZHJzL2Uyb0RvYy54&#10;bWxQSwUGAAAAAAYABgBZAQAAWgsA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-307340</wp:posOffset>
                </wp:positionV>
                <wp:extent cx="1657350" cy="988060"/>
                <wp:effectExtent l="0" t="0" r="0" b="0"/>
                <wp:wrapNone/>
                <wp:docPr id="3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9880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iOS工程师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杨浦区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99.15pt;margin-top:-24.2pt;height:77.8pt;width:130.5pt;z-index:251689984;mso-width-relative:page;mso-height-relative:page;" filled="f" stroked="f" coordsize="21600,21600" o:gfxdata="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vbqRHYAAAACwEAAA8AAAAAAAAAAQAgAAAAIgAA&#10;AGRycy9kb3ducmV2LnhtbFBLAQIUABQAAAAIAIdO4kCpFQldzwEAAH4DAAAOAAAAAAAAAAEAIAAA&#10;ACcBAABkcnMvZTJvRG9jLnhtbFBLBQYAAAAABgAGAFkBAABo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iOS工程师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上海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杨浦区</w:t>
                      </w:r>
                    </w:p>
                    <w:p>
                      <w:pPr>
                        <w:rPr>
                          <w:rFonts w:hint="eastAsia"/>
                          <w:color w:val="FFFF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-298450</wp:posOffset>
                </wp:positionV>
                <wp:extent cx="2404745" cy="969645"/>
                <wp:effectExtent l="0" t="0" r="0" b="0"/>
                <wp:wrapNone/>
                <wp:docPr id="3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13800000000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Cs w:val="21"/>
                              </w:rPr>
                              <w:t>345678@163.com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87.05pt;margin-top:-23.5pt;height:76.35pt;width:189.35pt;z-index:251691008;mso-width-relative:page;mso-height-relative:page;" filled="f" stroked="f" coordsize="21600,21600" o:gfxdata="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VEeVtgA&#10;AAALAQAADwAAAAAAAAABACAAAAAiAAAAZHJzL2Rvd25yZXYueG1sUEsBAhQAFAAAAAgAh07iQCUM&#10;aKUfAgAAJg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.09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13800000000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Cs w:val="21"/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109220</wp:posOffset>
                </wp:positionV>
                <wp:extent cx="198120" cy="140970"/>
                <wp:effectExtent l="0" t="0" r="11430" b="11430"/>
                <wp:wrapNone/>
                <wp:docPr id="32" name="任意多边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o:spt="100" style="position:absolute;left:0pt;margin-left:270.3pt;margin-top:8.6pt;height:11.1pt;width:15.6pt;z-index:251684864;mso-width-relative:page;mso-height-relative:page;" fillcolor="#FFFFFF" filled="t" stroked="f" coordsize="229,163" o:gfxdata="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52070</wp:posOffset>
                </wp:positionV>
                <wp:extent cx="179705" cy="215900"/>
                <wp:effectExtent l="0" t="0" r="10795" b="12700"/>
                <wp:wrapNone/>
                <wp:docPr id="39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flip:x;margin-left:82.65pt;margin-top:4.1pt;height:17pt;width:14.15pt;z-index:251692032;mso-width-relative:page;mso-height-relative:page;" fillcolor="#FFFFFF" filled="t" stroked="f" coordsize="82,109" o:gfxdata="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5Ccw7WAAAACAEAAA8AAAAAAAAAAQAgAAAA&#10;IgAAAGRycy9kb3ducmV2LnhtbFBLAQIUABQAAAAIAIdO4kDOwvquKgMAABkKAAAOAAAAAAAAAAEA&#10;IAAAACUBAABkcnMvZTJvRG9jLnhtbFBLBQYAAAAABgAGAFkBAADBBgAAAAA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110490</wp:posOffset>
                </wp:positionV>
                <wp:extent cx="1219200" cy="314325"/>
                <wp:effectExtent l="0" t="0" r="0" b="9525"/>
                <wp:wrapNone/>
                <wp:docPr id="4" name="自选图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49960" y="2404745"/>
                          <a:ext cx="1219200" cy="31432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301" o:spid="_x0000_s1026" o:spt="118" type="#_x0000_t118" style="position:absolute;left:0pt;flip:x;margin-left:-15.2pt;margin-top:8.7pt;height:24.75pt;width:96pt;z-index:-251654144;mso-width-relative:page;mso-height-relative:page;" fillcolor="#404040 [2429]" filled="t" stroked="f" coordsize="21600,21600" o:gfxdata="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FdCm9cAAAAJAQAADwAAAAAA&#10;AAABACAAAAAiAAAAZHJzL2Rvd25yZXYueG1sUEsBAhQAFAAAAAgAh07iQDoOhZ0UAgAA6gM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110490</wp:posOffset>
                </wp:positionV>
                <wp:extent cx="381000" cy="314325"/>
                <wp:effectExtent l="0" t="0" r="0" b="9525"/>
                <wp:wrapNone/>
                <wp:docPr id="3" name="自选图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960" y="2404745"/>
                          <a:ext cx="381000" cy="314325"/>
                        </a:xfrm>
                        <a:prstGeom prst="flowChartManualInpu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300" o:spid="_x0000_s1026" o:spt="118" type="#_x0000_t118" style="position:absolute;left:0pt;margin-left:-45.2pt;margin-top:8.7pt;height:24.75pt;width:30pt;z-index:-251655168;mso-width-relative:page;mso-height-relative:page;" fillcolor="#C00000" filled="t" stroked="f" coordsize="21600,21600" o:gfxdata="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65aQTZAAAACQEAAA8AAAAAAAAAAQAgAAAAIgAAAGRycy9kb3ducmV2LnhtbFBLAQIU&#10;ABQAAAAIAIdO4kBu8kcm8gEAAKYDAAAOAAAAAAAAAAEAIAAAACgBAABkcnMvZTJvRG9jLnhtbFBL&#10;BQYAAAAABgAGAFkBAACM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137795</wp:posOffset>
                </wp:positionV>
                <wp:extent cx="935990" cy="28829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10.85pt;height:22.7pt;width:73.7pt;z-index:251680768;mso-width-relative:page;mso-height-relative:page;" filled="f" stroked="f" coordsize="21600,21600" o:gfxdata="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RBxWNgAAAAJAQAADwAAAAAAAAAB&#10;ACAAAAAiAAAAZHJzL2Rvd25yZXYueG1sUEsBAhQAFAAAAAgAh07iQEhINhUQAgAAEwQAAA4AAAAA&#10;AAAAAQAgAAAAJwEAAGRycy9lMm9Eb2MueG1sUEsFBgAAAAAGAAYAWQEAAKk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41275</wp:posOffset>
                </wp:positionV>
                <wp:extent cx="179705" cy="179705"/>
                <wp:effectExtent l="0" t="0" r="10795" b="15240"/>
                <wp:wrapNone/>
                <wp:docPr id="2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6760846" y="273854843"/>
                            </a:cxn>
                            <a:cxn ang="0">
                              <a:pos x="366462098" y="248242080"/>
                            </a:cxn>
                            <a:cxn ang="0">
                              <a:pos x="301792487" y="226570142"/>
                            </a:cxn>
                            <a:cxn ang="0">
                              <a:pos x="282630369" y="220660205"/>
                            </a:cxn>
                            <a:cxn ang="0">
                              <a:pos x="265864603" y="197017854"/>
                            </a:cxn>
                            <a:cxn ang="0">
                              <a:pos x="253888641" y="197017854"/>
                            </a:cxn>
                            <a:cxn ang="0">
                              <a:pos x="265864603" y="177316329"/>
                            </a:cxn>
                            <a:cxn ang="0">
                              <a:pos x="270654408" y="155644391"/>
                            </a:cxn>
                            <a:cxn ang="0">
                              <a:pos x="282630369" y="145793628"/>
                            </a:cxn>
                            <a:cxn ang="0">
                              <a:pos x="289816525" y="132002040"/>
                            </a:cxn>
                            <a:cxn ang="0">
                              <a:pos x="287421623" y="106389277"/>
                            </a:cxn>
                            <a:cxn ang="0">
                              <a:pos x="282630369" y="96538514"/>
                            </a:cxn>
                            <a:cxn ang="0">
                              <a:pos x="285026720" y="63045401"/>
                            </a:cxn>
                            <a:cxn ang="0">
                              <a:pos x="282630369" y="39403051"/>
                            </a:cxn>
                            <a:cxn ang="0">
                              <a:pos x="270654408" y="25612763"/>
                            </a:cxn>
                            <a:cxn ang="0">
                              <a:pos x="258678446" y="23642351"/>
                            </a:cxn>
                            <a:cxn ang="0">
                              <a:pos x="249098836" y="17731113"/>
                            </a:cxn>
                            <a:cxn ang="0">
                              <a:pos x="160477302" y="17731113"/>
                            </a:cxn>
                            <a:cxn ang="0">
                              <a:pos x="129339223" y="94568102"/>
                            </a:cxn>
                            <a:cxn ang="0">
                              <a:pos x="124549418" y="112300515"/>
                            </a:cxn>
                            <a:cxn ang="0">
                              <a:pos x="136525380" y="149733153"/>
                            </a:cxn>
                            <a:cxn ang="0">
                              <a:pos x="143710087" y="151703566"/>
                            </a:cxn>
                            <a:cxn ang="0">
                              <a:pos x="148501341" y="179286742"/>
                            </a:cxn>
                            <a:cxn ang="0">
                              <a:pos x="160477302" y="195047442"/>
                            </a:cxn>
                            <a:cxn ang="0">
                              <a:pos x="150896243" y="197017854"/>
                            </a:cxn>
                            <a:cxn ang="0">
                              <a:pos x="134130477" y="220660205"/>
                            </a:cxn>
                            <a:cxn ang="0">
                              <a:pos x="114968359" y="226570142"/>
                            </a:cxn>
                            <a:cxn ang="0">
                              <a:pos x="50298748" y="248242080"/>
                            </a:cxn>
                            <a:cxn ang="0">
                              <a:pos x="0" y="273854843"/>
                            </a:cxn>
                            <a:cxn ang="0">
                              <a:pos x="0" y="327049482"/>
                            </a:cxn>
                            <a:cxn ang="0">
                              <a:pos x="182032874" y="327049482"/>
                            </a:cxn>
                            <a:cxn ang="0">
                              <a:pos x="196405186" y="250212493"/>
                            </a:cxn>
                            <a:cxn ang="0">
                              <a:pos x="184429225" y="230510967"/>
                            </a:cxn>
                            <a:cxn ang="0">
                              <a:pos x="210776050" y="220660205"/>
                            </a:cxn>
                            <a:cxn ang="0">
                              <a:pos x="232331621" y="230510967"/>
                            </a:cxn>
                            <a:cxn ang="0">
                              <a:pos x="220355660" y="252182905"/>
                            </a:cxn>
                            <a:cxn ang="0">
                              <a:pos x="241912680" y="327049482"/>
                            </a:cxn>
                            <a:cxn ang="0">
                              <a:pos x="416760846" y="327049482"/>
                            </a:cxn>
                            <a:cxn ang="0">
                              <a:pos x="416760846" y="273854843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36.1pt;margin-top:3.25pt;height:14.15pt;width:14.15pt;z-index:251678720;mso-width-relative:page;mso-height-relative:page;" fillcolor="#FFFFFF" filled="t" stroked="f" coordsize="174,166" o:gfxdata="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AAAAABkcnMvUEsBAhQAFAAAAAgAh07iQFGM3drZAAAACAEAAA8AAAAAAAAAAQAg&#10;AAAAIgAAAGRycy9kb3ducmV2LnhtbFBLAQIUABQAAAAIAIdO4kAF7+tngQYAAF8bAAAOAAAAAAAA&#10;AAEAIAAAACgBAABkcnMvZTJvRG9jLnhtbFBLBQYAAAAABgAGAFkBAAAbCgAAAAA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416760846,273854843;366462098,248242080;301792487,226570142;282630369,220660205;265864603,197017854;253888641,197017854;265864603,177316329;270654408,155644391;282630369,145793628;289816525,132002040;287421623,106389277;282630369,96538514;285026720,63045401;282630369,39403051;270654408,25612763;258678446,23642351;249098836,17731113;160477302,17731113;129339223,94568102;124549418,112300515;136525380,149733153;143710087,151703566;148501341,179286742;160477302,195047442;150896243,197017854;134130477,220660205;114968359,226570142;50298748,248242080;0,273854843;0,327049482;182032874,327049482;196405186,250212493;184429225,230510967;210776050,220660205;232331621,230510967;220355660,252182905;241912680,327049482;416760846,327049482;416760846,273854843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124460</wp:posOffset>
                </wp:positionV>
                <wp:extent cx="6588125" cy="147574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年以上iOS开发经验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熟悉iOS应用开发框架和UI设计，熟悉常用布局和控件，能够编写自定义高性能UI控件，能独立开发高性能的iOS应用；有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很多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独立开发并发布APP的工作经验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本人能够使用 oc 和 swift两种语言进行 ios 工程的混编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 APP 架构搭建、启动加载、性能监测优化、远程监控有一定的研究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有扎实的编程功底、良好的编程习惯；有实际的app性能调优方面的经验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了解H5相关开发逻辑，实际操作过H5和原生模块的交互逻辑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3.05pt;margin-top:9.8pt;height:116.2pt;width:518.75pt;z-index:251675648;mso-width-relative:page;mso-height-relative:page;" filled="f" stroked="f" coordsize="21600,21600" o:gfxdata="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kKgkr2AAAAAsBAAAPAAAAAAAAAAEA&#10;IAAAACIAAABkcnMvZG93bnJldi54bWxQSwECFAAUAAAACACHTuJAV7yVbtYBAACQ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年以上iOS开发经验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熟悉iOS应用开发框架和UI设计，熟悉常用布局和控件，能够编写自定义高性能UI控件，能独立开发高性能的iOS应用；有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很多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独立开发并发布APP的工作经验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本人能够使用 oc 和 swift两种语言进行 ios 工程的混编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 APP 架构搭建、启动加载、性能监测优化、远程监控有一定的研究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有扎实的编程功底、良好的编程习惯；有实际的app性能调优方面的经验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了解H5相关开发逻辑，实际操作过H5和原生模块的交互逻辑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19685</wp:posOffset>
                </wp:positionV>
                <wp:extent cx="1219200" cy="314325"/>
                <wp:effectExtent l="0" t="0" r="0" b="9525"/>
                <wp:wrapNone/>
                <wp:docPr id="7" name="自选图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49960" y="4613910"/>
                          <a:ext cx="1219200" cy="31432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05" o:spid="_x0000_s1026" o:spt="118" type="#_x0000_t118" style="position:absolute;left:0pt;flip:x;margin-left:-15.2pt;margin-top:1.55pt;height:24.75pt;width:96pt;z-index:-251652096;mso-width-relative:page;mso-height-relative:page;" fillcolor="#404040 [2429]" filled="t" stroked="f" coordsize="21600,21600" o:gfxdata="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oMigdYAAAAIAQAADwAAAAAAAAABACAAAAAiAAAAZHJz&#10;L2Rvd25yZXYueG1sUEsBAhQAFAAAAAgAh07iQDOfPNoGAgAA0wMAAA4AAAAAAAAAAQAgAAAAJQEA&#10;AGRycy9lMm9Eb2MueG1sUEsFBgAAAAAGAAYAWQEAAJ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19685</wp:posOffset>
                </wp:positionV>
                <wp:extent cx="381000" cy="314325"/>
                <wp:effectExtent l="0" t="0" r="0" b="9525"/>
                <wp:wrapNone/>
                <wp:docPr id="6" name="自选图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960" y="4613910"/>
                          <a:ext cx="381000" cy="314325"/>
                        </a:xfrm>
                        <a:prstGeom prst="flowChartManualInpu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04" o:spid="_x0000_s1026" o:spt="118" type="#_x0000_t118" style="position:absolute;left:0pt;margin-left:-45.2pt;margin-top:1.55pt;height:24.75pt;width:30pt;z-index:-251653120;mso-width-relative:page;mso-height-relative:page;" fillcolor="#C00000" filled="t" stroked="f" coordsize="21600,21600" o:gfxdata="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ZStH2AAAAAgB&#10;AAAPAAAAAAAAAAEAIAAAACIAAABkcnMvZG93bnJldi54bWxQSwECFAAUAAAACACHTuJAV96bsOIB&#10;AACPAwAADgAAAAAAAAABACAAAAAnAQAAZHJzL2Uyb0RvYy54bWxQSwUGAAAAAAYABgBZAQAAewUA&#10;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104775</wp:posOffset>
                </wp:positionV>
                <wp:extent cx="179705" cy="161925"/>
                <wp:effectExtent l="0" t="0" r="10795" b="9525"/>
                <wp:wrapNone/>
                <wp:docPr id="25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8894" y="29603"/>
                            </a:cxn>
                            <a:cxn ang="0">
                              <a:pos x="147322" y="29603"/>
                            </a:cxn>
                            <a:cxn ang="0">
                              <a:pos x="147322" y="12659"/>
                            </a:cxn>
                            <a:cxn ang="0">
                              <a:pos x="134753" y="0"/>
                            </a:cxn>
                            <a:cxn ang="0">
                              <a:pos x="81147" y="0"/>
                            </a:cxn>
                            <a:cxn ang="0">
                              <a:pos x="68578" y="12659"/>
                            </a:cxn>
                            <a:cxn ang="0">
                              <a:pos x="68578" y="29603"/>
                            </a:cxn>
                            <a:cxn ang="0">
                              <a:pos x="17191" y="29603"/>
                            </a:cxn>
                            <a:cxn ang="0">
                              <a:pos x="0" y="46742"/>
                            </a:cxn>
                            <a:cxn ang="0">
                              <a:pos x="0" y="180541"/>
                            </a:cxn>
                            <a:cxn ang="0">
                              <a:pos x="17191" y="197485"/>
                            </a:cxn>
                            <a:cxn ang="0">
                              <a:pos x="198894" y="197485"/>
                            </a:cxn>
                            <a:cxn ang="0">
                              <a:pos x="215900" y="180541"/>
                            </a:cxn>
                            <a:cxn ang="0">
                              <a:pos x="215900" y="46742"/>
                            </a:cxn>
                            <a:cxn ang="0">
                              <a:pos x="198894" y="29603"/>
                            </a:cxn>
                            <a:cxn ang="0">
                              <a:pos x="77450" y="12659"/>
                            </a:cxn>
                            <a:cxn ang="0">
                              <a:pos x="81147" y="8764"/>
                            </a:cxn>
                            <a:cxn ang="0">
                              <a:pos x="134753" y="8764"/>
                            </a:cxn>
                            <a:cxn ang="0">
                              <a:pos x="138450" y="12659"/>
                            </a:cxn>
                            <a:cxn ang="0">
                              <a:pos x="138450" y="29214"/>
                            </a:cxn>
                            <a:cxn ang="0">
                              <a:pos x="77450" y="29214"/>
                            </a:cxn>
                            <a:cxn ang="0">
                              <a:pos x="77450" y="12659"/>
                            </a:cxn>
                            <a:cxn ang="0">
                              <a:pos x="212018" y="118997"/>
                            </a:cxn>
                            <a:cxn ang="0">
                              <a:pos x="134383" y="118997"/>
                            </a:cxn>
                            <a:cxn ang="0">
                              <a:pos x="134383" y="122503"/>
                            </a:cxn>
                            <a:cxn ang="0">
                              <a:pos x="130316" y="126593"/>
                            </a:cxn>
                            <a:cxn ang="0">
                              <a:pos x="86508" y="126593"/>
                            </a:cxn>
                            <a:cxn ang="0">
                              <a:pos x="82256" y="122503"/>
                            </a:cxn>
                            <a:cxn ang="0">
                              <a:pos x="82256" y="118997"/>
                            </a:cxn>
                            <a:cxn ang="0">
                              <a:pos x="1848" y="118997"/>
                            </a:cxn>
                            <a:cxn ang="0">
                              <a:pos x="1848" y="111207"/>
                            </a:cxn>
                            <a:cxn ang="0">
                              <a:pos x="82256" y="111207"/>
                            </a:cxn>
                            <a:cxn ang="0">
                              <a:pos x="82256" y="107896"/>
                            </a:cxn>
                            <a:cxn ang="0">
                              <a:pos x="86508" y="103611"/>
                            </a:cxn>
                            <a:cxn ang="0">
                              <a:pos x="130316" y="103611"/>
                            </a:cxn>
                            <a:cxn ang="0">
                              <a:pos x="134383" y="107896"/>
                            </a:cxn>
                            <a:cxn ang="0">
                              <a:pos x="134383" y="111207"/>
                            </a:cxn>
                            <a:cxn ang="0">
                              <a:pos x="212018" y="111207"/>
                            </a:cxn>
                            <a:cxn ang="0">
                              <a:pos x="212018" y="118997"/>
                            </a:cxn>
                            <a:cxn ang="0">
                              <a:pos x="212018" y="118997"/>
                            </a:cxn>
                            <a:cxn ang="0">
                              <a:pos x="212018" y="118997"/>
                            </a:cxn>
                          </a:cxnLst>
                          <a:pathLst>
                            <a:path w="1168" h="1014">
                              <a:moveTo>
                                <a:pt x="1076" y="152"/>
                              </a:moveTo>
                              <a:cubicBezTo>
                                <a:pt x="797" y="152"/>
                                <a:pt x="797" y="152"/>
                                <a:pt x="797" y="152"/>
                              </a:cubicBezTo>
                              <a:cubicBezTo>
                                <a:pt x="797" y="65"/>
                                <a:pt x="797" y="65"/>
                                <a:pt x="797" y="65"/>
                              </a:cubicBezTo>
                              <a:cubicBezTo>
                                <a:pt x="797" y="29"/>
                                <a:pt x="767" y="0"/>
                                <a:pt x="729" y="0"/>
                              </a:cubicBezTo>
                              <a:cubicBezTo>
                                <a:pt x="439" y="0"/>
                                <a:pt x="439" y="0"/>
                                <a:pt x="439" y="0"/>
                              </a:cubicBezTo>
                              <a:cubicBezTo>
                                <a:pt x="401" y="0"/>
                                <a:pt x="371" y="29"/>
                                <a:pt x="371" y="65"/>
                              </a:cubicBezTo>
                              <a:cubicBezTo>
                                <a:pt x="371" y="152"/>
                                <a:pt x="371" y="152"/>
                                <a:pt x="371" y="152"/>
                              </a:cubicBezTo>
                              <a:cubicBezTo>
                                <a:pt x="93" y="152"/>
                                <a:pt x="93" y="152"/>
                                <a:pt x="93" y="152"/>
                              </a:cubicBezTo>
                              <a:cubicBezTo>
                                <a:pt x="41" y="152"/>
                                <a:pt x="0" y="192"/>
                                <a:pt x="0" y="240"/>
                              </a:cubicBezTo>
                              <a:cubicBezTo>
                                <a:pt x="0" y="927"/>
                                <a:pt x="0" y="927"/>
                                <a:pt x="0" y="927"/>
                              </a:cubicBezTo>
                              <a:cubicBezTo>
                                <a:pt x="0" y="975"/>
                                <a:pt x="41" y="1014"/>
                                <a:pt x="93" y="1014"/>
                              </a:cubicBezTo>
                              <a:cubicBezTo>
                                <a:pt x="1076" y="1014"/>
                                <a:pt x="1076" y="1014"/>
                                <a:pt x="1076" y="1014"/>
                              </a:cubicBezTo>
                              <a:cubicBezTo>
                                <a:pt x="1127" y="1014"/>
                                <a:pt x="1168" y="975"/>
                                <a:pt x="1168" y="927"/>
                              </a:cubicBezTo>
                              <a:cubicBezTo>
                                <a:pt x="1168" y="240"/>
                                <a:pt x="1168" y="240"/>
                                <a:pt x="1168" y="240"/>
                              </a:cubicBezTo>
                              <a:cubicBezTo>
                                <a:pt x="1168" y="192"/>
                                <a:pt x="1127" y="152"/>
                                <a:pt x="1076" y="152"/>
                              </a:cubicBezTo>
                              <a:close/>
                              <a:moveTo>
                                <a:pt x="419" y="65"/>
                              </a:moveTo>
                              <a:cubicBezTo>
                                <a:pt x="419" y="54"/>
                                <a:pt x="428" y="45"/>
                                <a:pt x="439" y="45"/>
                              </a:cubicBezTo>
                              <a:cubicBezTo>
                                <a:pt x="729" y="45"/>
                                <a:pt x="729" y="45"/>
                                <a:pt x="729" y="45"/>
                              </a:cubicBezTo>
                              <a:cubicBezTo>
                                <a:pt x="740" y="45"/>
                                <a:pt x="749" y="54"/>
                                <a:pt x="749" y="65"/>
                              </a:cubicBezTo>
                              <a:cubicBezTo>
                                <a:pt x="749" y="150"/>
                                <a:pt x="749" y="150"/>
                                <a:pt x="749" y="150"/>
                              </a:cubicBezTo>
                              <a:cubicBezTo>
                                <a:pt x="419" y="150"/>
                                <a:pt x="419" y="150"/>
                                <a:pt x="419" y="150"/>
                              </a:cubicBezTo>
                              <a:lnTo>
                                <a:pt x="419" y="65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727" y="611"/>
                                <a:pt x="727" y="611"/>
                                <a:pt x="727" y="611"/>
                              </a:cubicBezTo>
                              <a:cubicBezTo>
                                <a:pt x="727" y="629"/>
                                <a:pt x="727" y="629"/>
                                <a:pt x="727" y="629"/>
                              </a:cubicBezTo>
                              <a:cubicBezTo>
                                <a:pt x="727" y="641"/>
                                <a:pt x="717" y="650"/>
                                <a:pt x="705" y="650"/>
                              </a:cubicBezTo>
                              <a:cubicBezTo>
                                <a:pt x="468" y="650"/>
                                <a:pt x="468" y="650"/>
                                <a:pt x="468" y="650"/>
                              </a:cubicBezTo>
                              <a:cubicBezTo>
                                <a:pt x="455" y="650"/>
                                <a:pt x="445" y="641"/>
                                <a:pt x="445" y="629"/>
                              </a:cubicBezTo>
                              <a:cubicBezTo>
                                <a:pt x="445" y="611"/>
                                <a:pt x="445" y="611"/>
                                <a:pt x="445" y="611"/>
                              </a:cubicBezTo>
                              <a:cubicBezTo>
                                <a:pt x="10" y="611"/>
                                <a:pt x="10" y="611"/>
                                <a:pt x="10" y="611"/>
                              </a:cubicBezTo>
                              <a:cubicBezTo>
                                <a:pt x="10" y="571"/>
                                <a:pt x="10" y="571"/>
                                <a:pt x="10" y="571"/>
                              </a:cubicBezTo>
                              <a:cubicBezTo>
                                <a:pt x="445" y="571"/>
                                <a:pt x="445" y="571"/>
                                <a:pt x="445" y="571"/>
                              </a:cubicBezTo>
                              <a:cubicBezTo>
                                <a:pt x="445" y="554"/>
                                <a:pt x="445" y="554"/>
                                <a:pt x="445" y="554"/>
                              </a:cubicBezTo>
                              <a:cubicBezTo>
                                <a:pt x="445" y="542"/>
                                <a:pt x="455" y="532"/>
                                <a:pt x="468" y="532"/>
                              </a:cubicBezTo>
                              <a:cubicBezTo>
                                <a:pt x="705" y="532"/>
                                <a:pt x="705" y="532"/>
                                <a:pt x="705" y="532"/>
                              </a:cubicBezTo>
                              <a:cubicBezTo>
                                <a:pt x="717" y="532"/>
                                <a:pt x="727" y="542"/>
                                <a:pt x="727" y="554"/>
                              </a:cubicBezTo>
                              <a:cubicBezTo>
                                <a:pt x="727" y="571"/>
                                <a:pt x="727" y="571"/>
                                <a:pt x="727" y="571"/>
                              </a:cubicBezTo>
                              <a:cubicBezTo>
                                <a:pt x="1147" y="571"/>
                                <a:pt x="1147" y="571"/>
                                <a:pt x="1147" y="571"/>
                              </a:cubicBezTo>
                              <a:lnTo>
                                <a:pt x="1147" y="611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1147" y="611"/>
                                <a:pt x="1147" y="611"/>
                                <a:pt x="1147" y="611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360" o:spid="_x0000_s1026" o:spt="100" style="position:absolute;left:0pt;margin-left:-36.1pt;margin-top:8.25pt;height:12.75pt;width:14.15pt;z-index:251679744;mso-width-relative:page;mso-height-relative:page;" fillcolor="#FFFFFF" filled="t" stroked="f" coordsize="1168,1014" o:gfxdata="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BeBCsW&#10;1wAAAAkBAAAPAAAAAAAAAAEAIAAAACIAAABkcnMvZG93bnJldi54bWxQSwECFAAUAAAACACHTuJA&#10;GJrofnkFAAAOGwAADgAAAAAAAAABACAAAAAmAQAAZHJzL2Uyb0RvYy54bWxQSwUGAAAAAAYABgBZ&#10;AQAAEQkAAAAA&#10;" path="m1076,152c797,152,797,152,797,152c797,65,797,65,797,65c797,29,767,0,729,0c439,0,439,0,439,0c401,0,371,29,371,65c371,152,371,152,371,152c93,152,93,152,93,152c41,152,0,192,0,240c0,927,0,927,0,927c0,975,41,1014,93,1014c1076,1014,1076,1014,1076,1014c1127,1014,1168,975,1168,927c1168,240,1168,240,1168,240c1168,192,1127,152,1076,152xm419,65c419,54,428,45,439,45c729,45,729,45,729,45c740,45,749,54,749,65c749,150,749,150,749,150c419,150,419,150,419,150l419,65xm1147,611c727,611,727,611,727,611c727,629,727,629,727,629c727,641,717,650,705,650c468,650,468,650,468,650c455,650,445,641,445,629c445,611,445,611,445,611c10,611,10,611,10,611c10,571,10,571,10,571c445,571,445,571,445,571c445,554,445,554,445,554c445,542,455,532,468,532c705,532,705,532,705,532c717,532,727,542,727,554c727,571,727,571,727,571c1147,571,1147,571,1147,571l1147,611xm1147,611c1147,611,1147,611,1147,611e">
                <v:path o:connectlocs="198894,29603;147322,29603;147322,12659;134753,0;81147,0;68578,12659;68578,29603;17191,29603;0,46742;0,180541;17191,197485;198894,197485;215900,180541;215900,46742;198894,29603;77450,12659;81147,8764;134753,8764;138450,12659;138450,29214;77450,29214;77450,12659;212018,118997;134383,118997;134383,122503;130316,126593;86508,126593;82256,122503;82256,118997;1848,118997;1848,111207;82256,111207;82256,107896;86508,103611;130316,103611;134383,107896;134383,111207;212018,111207;212018,118997;212018,118997;212018,118997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27940</wp:posOffset>
                </wp:positionV>
                <wp:extent cx="935990" cy="28829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6pt;margin-top:2.2pt;height:22.7pt;width:73.7pt;z-index:251681792;mso-width-relative:page;mso-height-relative:page;" filled="f" stroked="f" coordsize="21600,21600" o:gfxdata="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dzmHNYAAAAIAQAADwAAAAAAAAABACAA&#10;AAAiAAAAZHJzL2Rvd25yZXYueG1sUEsBAhQAFAAAAAgAh07iQGQUPHYPAgAAEwQAAA4AAAAAAAAA&#10;AQAgAAAAJQEAAGRycy9lMm9Eb2MueG1sUEsFBgAAAAAGAAYAWQEAAKY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195580</wp:posOffset>
                </wp:positionV>
                <wp:extent cx="6588125" cy="3108325"/>
                <wp:effectExtent l="0" t="0" r="0" b="0"/>
                <wp:wrapNone/>
                <wp:docPr id="1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125" cy="310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束光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高级iOS研发工程师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参与项目业务开发，业务需求流程跟踪和评估等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启动优化，根据启动周期，对冷启动时，main和pre-main作优化，优化启动时业务代码的重组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网络优化，接口的拆分和增量更新，IP直连的使用，网络连接中DNS解析、TCP建连等数据的上报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项目组件化的支持和技术讨论、hybrid的支持等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团队内部工作的安排和团队间工作和业务技术的交流沟通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上海哒哒技术有限公司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iOS工程师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负责iOS客户端架构搭建，并完成主要功能模块代码的编写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负责产品相关模块的代码编写，产品需求更改和BUG修复工作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参与优化客户端软件相关产品适配、升级及功能需求的更改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参与移动平台新技术研究、功能拓展和现有开发方案的改进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与产品、测试等相关人员配合共同完成产品的研发工作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3.05pt;margin-top:15.4pt;height:244.75pt;width:518.75pt;z-index:251669504;mso-width-relative:page;mso-height-relative:page;" filled="f" stroked="f" coordsize="21600,21600" o:gfxdata="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D8Pb9sAAAALAQAADwAAAAAAAAABACAAAAAiAAAAZHJz&#10;L2Rvd25yZXYueG1sUEsBAhQAFAAAAAgAh07iQE6BmwzIAQAAgw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束光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高级iOS研发工程师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参与项目业务开发，业务需求流程跟踪和评估等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启动优化，根据启动周期，对冷启动时，main和pre-main作优化，优化启动时业务代码的重组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网络优化，接口的拆分和增量更新，IP直连的使用，网络连接中DNS解析、TCP建连等数据的上报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项目组件化的支持和技术讨论、hybrid的支持等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团队内部工作的安排和团队间工作和业务技术的交流沟通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上海哒哒技术有限公司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iOS工程师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负责iOS客户端架构搭建，并完成主要功能模块代码的编写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负责产品相关模块的代码编写，产品需求更改和BUG修复工作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参与优化客户端软件相关产品适配、升级及功能需求的更改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参与移动平台新技术研究、功能拓展和现有开发方案的改进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与产品、测试等相关人员配合共同完成产品的研发工作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3780790</wp:posOffset>
            </wp:positionH>
            <wp:positionV relativeFrom="paragraph">
              <wp:posOffset>4741545</wp:posOffset>
            </wp:positionV>
            <wp:extent cx="719455" cy="719455"/>
            <wp:effectExtent l="0" t="0" r="4445" b="444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7881620</wp:posOffset>
            </wp:positionV>
            <wp:extent cx="719455" cy="719455"/>
            <wp:effectExtent l="0" t="0" r="4445" b="4445"/>
            <wp:wrapNone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7881620</wp:posOffset>
            </wp:positionV>
            <wp:extent cx="719455" cy="719455"/>
            <wp:effectExtent l="0" t="0" r="4445" b="4445"/>
            <wp:wrapNone/>
            <wp:docPr id="2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44450</wp:posOffset>
                </wp:positionV>
                <wp:extent cx="1219200" cy="314325"/>
                <wp:effectExtent l="0" t="0" r="0" b="9525"/>
                <wp:wrapNone/>
                <wp:docPr id="10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49960" y="8472170"/>
                          <a:ext cx="1219200" cy="31432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118" type="#_x0000_t118" style="position:absolute;left:0pt;flip:x;margin-left:-15.2pt;margin-top:3.5pt;height:24.75pt;width:96pt;z-index:-251650048;mso-width-relative:page;mso-height-relative:page;" fillcolor="#404040 [2429]" filled="t" stroked="f" coordsize="21600,21600" o:gfxdata="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supfWAAAACAEAAA8AAAAAAAAAAQAgAAAAIgAAAGRy&#10;cy9kb3ducmV2LnhtbFBLAQIUABQAAAAIAIdO4kCIlhRBBwIAANQDAAAOAAAAAAAAAAEAIAAAACUB&#10;AABkcnMvZTJvRG9jLnhtbFBLBQYAAAAABgAGAFkBAACe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44450</wp:posOffset>
                </wp:positionV>
                <wp:extent cx="381000" cy="314325"/>
                <wp:effectExtent l="0" t="0" r="0" b="9525"/>
                <wp:wrapNone/>
                <wp:docPr id="9" name="自选图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960" y="8472170"/>
                          <a:ext cx="381000" cy="314325"/>
                        </a:xfrm>
                        <a:prstGeom prst="flowChartManualInpu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07" o:spid="_x0000_s1026" o:spt="118" type="#_x0000_t118" style="position:absolute;left:0pt;margin-left:-45.2pt;margin-top:3.5pt;height:24.75pt;width:30pt;z-index:-251651072;mso-width-relative:page;mso-height-relative:page;" fillcolor="#C00000" filled="t" stroked="f" coordsize="21600,21600" o:gfxdata="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oqzUdgAAAAI&#10;AQAADwAAAAAAAAABACAAAAAiAAAAZHJzL2Rvd25yZXYueG1sUEsBAhQAFAAAAAgAh07iQJlfCc/j&#10;AQAAjwMAAA4AAAAAAAAAAQAgAAAAJwEAAGRycy9lMm9Eb2MueG1sUEsFBgAAAAAGAAYAWQEAAHwF&#10;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121920</wp:posOffset>
                </wp:positionV>
                <wp:extent cx="198120" cy="198120"/>
                <wp:effectExtent l="0" t="0" r="12700" b="12700"/>
                <wp:wrapNone/>
                <wp:docPr id="2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3924" y="78030"/>
                            </a:cxn>
                            <a:cxn ang="0">
                              <a:pos x="66532" y="103599"/>
                            </a:cxn>
                            <a:cxn ang="0">
                              <a:pos x="90750" y="114208"/>
                            </a:cxn>
                            <a:cxn ang="0">
                              <a:pos x="77763" y="96437"/>
                            </a:cxn>
                            <a:cxn ang="0">
                              <a:pos x="79519" y="86942"/>
                            </a:cxn>
                            <a:cxn ang="0">
                              <a:pos x="88994" y="80364"/>
                            </a:cxn>
                            <a:cxn ang="0">
                              <a:pos x="98787" y="81797"/>
                            </a:cxn>
                            <a:cxn ang="0">
                              <a:pos x="111774" y="99567"/>
                            </a:cxn>
                            <a:cxn ang="0">
                              <a:pos x="109432" y="73468"/>
                            </a:cxn>
                            <a:cxn ang="0">
                              <a:pos x="79786" y="63973"/>
                            </a:cxn>
                            <a:cxn ang="0">
                              <a:pos x="78614" y="62859"/>
                            </a:cxn>
                            <a:cxn ang="0">
                              <a:pos x="20758" y="3448"/>
                            </a:cxn>
                            <a:cxn ang="0">
                              <a:pos x="7771" y="3448"/>
                            </a:cxn>
                            <a:cxn ang="0">
                              <a:pos x="3460" y="7745"/>
                            </a:cxn>
                            <a:cxn ang="0">
                              <a:pos x="3460" y="20635"/>
                            </a:cxn>
                            <a:cxn ang="0">
                              <a:pos x="63658" y="77500"/>
                            </a:cxn>
                            <a:cxn ang="0">
                              <a:pos x="63924" y="78030"/>
                            </a:cxn>
                            <a:cxn ang="0">
                              <a:pos x="19321" y="19203"/>
                            </a:cxn>
                            <a:cxn ang="0">
                              <a:pos x="10965" y="19203"/>
                            </a:cxn>
                            <a:cxn ang="0">
                              <a:pos x="10965" y="11193"/>
                            </a:cxn>
                            <a:cxn ang="0">
                              <a:pos x="19321" y="11193"/>
                            </a:cxn>
                            <a:cxn ang="0">
                              <a:pos x="19321" y="19203"/>
                            </a:cxn>
                            <a:cxn ang="0">
                              <a:pos x="161860" y="95005"/>
                            </a:cxn>
                            <a:cxn ang="0">
                              <a:pos x="161860" y="73468"/>
                            </a:cxn>
                            <a:cxn ang="0">
                              <a:pos x="146584" y="71718"/>
                            </a:cxn>
                            <a:cxn ang="0">
                              <a:pos x="137110" y="49333"/>
                            </a:cxn>
                            <a:cxn ang="0">
                              <a:pos x="146584" y="37291"/>
                            </a:cxn>
                            <a:cxn ang="0">
                              <a:pos x="131361" y="22067"/>
                            </a:cxn>
                            <a:cxn ang="0">
                              <a:pos x="119226" y="31562"/>
                            </a:cxn>
                            <a:cxn ang="0">
                              <a:pos x="96498" y="22067"/>
                            </a:cxn>
                            <a:cxn ang="0">
                              <a:pos x="94742" y="6843"/>
                            </a:cxn>
                            <a:cxn ang="0">
                              <a:pos x="73185" y="6843"/>
                            </a:cxn>
                            <a:cxn ang="0">
                              <a:pos x="71429" y="22067"/>
                            </a:cxn>
                            <a:cxn ang="0">
                              <a:pos x="55621" y="27531"/>
                            </a:cxn>
                            <a:cxn ang="0">
                              <a:pos x="70577" y="43922"/>
                            </a:cxn>
                            <a:cxn ang="0">
                              <a:pos x="84097" y="41906"/>
                            </a:cxn>
                            <a:cxn ang="0">
                              <a:pos x="127316" y="84661"/>
                            </a:cxn>
                            <a:cxn ang="0">
                              <a:pos x="84097" y="127416"/>
                            </a:cxn>
                            <a:cxn ang="0">
                              <a:pos x="40931" y="84661"/>
                            </a:cxn>
                            <a:cxn ang="0">
                              <a:pos x="43486" y="70286"/>
                            </a:cxn>
                            <a:cxn ang="0">
                              <a:pos x="26240" y="57077"/>
                            </a:cxn>
                            <a:cxn ang="0">
                              <a:pos x="21344" y="71718"/>
                            </a:cxn>
                            <a:cxn ang="0">
                              <a:pos x="6068" y="73468"/>
                            </a:cxn>
                            <a:cxn ang="0">
                              <a:pos x="6068" y="95005"/>
                            </a:cxn>
                            <a:cxn ang="0">
                              <a:pos x="21344" y="96703"/>
                            </a:cxn>
                            <a:cxn ang="0">
                              <a:pos x="30818" y="119088"/>
                            </a:cxn>
                            <a:cxn ang="0">
                              <a:pos x="20758" y="131448"/>
                            </a:cxn>
                            <a:cxn ang="0">
                              <a:pos x="36034" y="146672"/>
                            </a:cxn>
                            <a:cxn ang="0">
                              <a:pos x="48116" y="137177"/>
                            </a:cxn>
                            <a:cxn ang="0">
                              <a:pos x="70844" y="146672"/>
                            </a:cxn>
                            <a:cxn ang="0">
                              <a:pos x="72600" y="161896"/>
                            </a:cxn>
                            <a:cxn ang="0">
                              <a:pos x="94210" y="161896"/>
                            </a:cxn>
                            <a:cxn ang="0">
                              <a:pos x="95913" y="146672"/>
                            </a:cxn>
                            <a:cxn ang="0">
                              <a:pos x="118640" y="137177"/>
                            </a:cxn>
                            <a:cxn ang="0">
                              <a:pos x="130776" y="146672"/>
                            </a:cxn>
                            <a:cxn ang="0">
                              <a:pos x="145998" y="131448"/>
                            </a:cxn>
                            <a:cxn ang="0">
                              <a:pos x="136524" y="119406"/>
                            </a:cxn>
                            <a:cxn ang="0">
                              <a:pos x="145998" y="97021"/>
                            </a:cxn>
                            <a:cxn ang="0">
                              <a:pos x="161860" y="95005"/>
                            </a:cxn>
                          </a:cxnLst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36.85pt;margin-top:9.6pt;height:15.6pt;width:15.6pt;z-index:251677696;mso-width-relative:page;mso-height-relative:page;" fillcolor="#FFFFFF" filled="t" stroked="f" coordsize="3041,3052" o:gfxdata="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" path="m1201,1471c1131,1623,1142,1807,1250,1953c1358,2099,1532,2169,1705,2153c1461,1818,1461,1818,1461,1818c1418,1758,1434,1677,1494,1639c1672,1515,1672,1515,1672,1515c1732,1471,1813,1488,1856,1542c2100,1877,2100,1877,2100,1877c2175,1720,2165,1536,2056,1385c1926,1206,1699,1141,1499,1206c1494,1201,1488,1190,1477,1185c390,65,390,65,390,65c325,0,211,0,146,65c65,146,65,146,65,146c0,211,0,324,65,389c1196,1461,1196,1461,1196,1461c1196,1466,1196,1466,1201,1471xm363,362c319,405,249,405,206,362c162,319,162,248,206,211c249,167,319,167,363,211c406,254,406,319,363,362xm3041,1791c3041,1385,3041,1385,3041,1385c2754,1352,2754,1352,2754,1352c2722,1195,2662,1055,2576,930c2754,703,2754,703,2754,703c2468,416,2468,416,2468,416c2240,595,2240,595,2240,595c2110,508,1970,449,1813,416c1780,129,1780,129,1780,129c1375,129,1375,129,1375,129c1342,416,1342,416,1342,416c1239,438,1137,470,1045,519c1326,828,1326,828,1326,828c1407,800,1488,790,1580,790c2029,790,2392,1152,2392,1596c2392,2040,2029,2402,1580,2402c1131,2402,769,2040,769,1596c769,1504,785,1412,817,1325c493,1076,493,1076,493,1076c449,1163,417,1255,401,1352c114,1385,114,1385,114,1385c114,1791,114,1791,114,1791c401,1823,401,1823,401,1823c433,1980,493,2121,579,2245c390,2478,390,2478,390,2478c677,2765,677,2765,677,2765c904,2586,904,2586,904,2586c1034,2673,1174,2732,1331,2765c1364,3052,1364,3052,1364,3052c1770,3052,1770,3052,1770,3052c1802,2765,1802,2765,1802,2765c1959,2732,2105,2673,2229,2586c2457,2765,2457,2765,2457,2765c2743,2478,2743,2478,2743,2478c2565,2251,2565,2251,2565,2251c2651,2126,2711,1980,2743,1829c3041,1791,3041,1791,3041,1791xe">
                <v:path o:connectlocs="63924,78030;66532,103599;90750,114208;77763,96437;79519,86942;88994,80364;98787,81797;111774,99567;109432,73468;79786,63973;78614,62859;20758,3448;7771,3448;3460,7745;3460,20635;63658,77500;63924,78030;19321,19203;10965,19203;10965,11193;19321,11193;19321,19203;161860,95005;161860,73468;146584,71718;137110,49333;146584,37291;131361,22067;119226,31562;96498,22067;94742,6843;73185,6843;71429,22067;55621,27531;70577,43922;84097,41906;127316,84661;84097,127416;40931,84661;43486,70286;26240,57077;21344,71718;6068,73468;6068,95005;21344,96703;30818,119088;20758,131448;36034,146672;48116,137177;70844,146672;72600,161896;94210,161896;95913,146672;118640,137177;130776,146672;145998,131448;136524,119406;145998,97021;161860,9500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52070</wp:posOffset>
                </wp:positionV>
                <wp:extent cx="935990" cy="28829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6pt;margin-top:4.1pt;height:22.7pt;width:73.7pt;z-index:251682816;mso-width-relative:page;mso-height-relative:page;" filled="f" stroked="f" coordsize="21600,21600" o:gfxdata="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blYTvXAAAACAEAAA8AAAAAAAAAAQAg&#10;AAAAIgAAAGRycy9kb3ducmV2LnhtbFBLAQIUABQAAAAIAIdO4kADa8oqDwIAABMEAAAOAAAAAAAA&#10;AAEAIAAAACYBAABkcnMvZTJvRG9jLnhtbFBLBQYAAAAABgAGAFkBAACn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58420</wp:posOffset>
                </wp:positionV>
                <wp:extent cx="6588125" cy="1224280"/>
                <wp:effectExtent l="0" t="0" r="0" b="0"/>
                <wp:wrapNone/>
                <wp:docPr id="1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文件管理项目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浏览、传输、编辑和组织照片、视频和文档。独立设计开发并上线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使用swift3.0完成开发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根据产品功能模块设计开发，确保质量并撰写和维护相关文档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根据开发过程中的体验、新技术的研究等对产品提出建议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客户端的全埋点方案调研以及实施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组件化重构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卡顿检测小工具的开发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3.05pt;margin-top:4.6pt;height:96.4pt;width:518.75pt;z-index:251670528;mso-width-relative:page;mso-height-relative:page;" filled="f" stroked="f" coordsize="21600,21600" o:gfxdata="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H9fe61wAAAAoBAAAPAAAAAAAAAAEAIAAA&#10;ACIAAABkcnMvZG93bnJldi54bWxQSwECFAAUAAAACACHTuJAF1FnqdQBAACQAwAADgAAAAAAAAAB&#10;ACAAAAAm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文件管理项目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浏览、传输、编辑和组织照片、视频和文档。独立设计开发并上线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使用swift3.0完成开发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根据产品功能模块设计开发，确保质量并撰写和维护相关文档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根据开发过程中的体验、新技术的研究等对产品提出建议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客户端的全埋点方案调研以及实施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组件化重构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卡顿检测小工具的开发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-285115</wp:posOffset>
                </wp:positionV>
                <wp:extent cx="6588125" cy="7894320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7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身份认证系统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架构搭建: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负责MVC 模式下控制器臃肿问题解决, 如从控制器分离出Data Source和Protocols，将域逻辑(model处理)移动到模型分类，创建Store类处理本地文件或者数据等。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MVVM + RCA 探索，viewmodel独立于 UI模块之外实现单元测试，通过绑定RCA信息回调实现数据即时刷新，同时摆脱Block等。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 与 SWIFT 混编对接，对项目过渡升级进行改造，构建桥接文件实现swift调用OC，对swift公共类和方法进行公开性改造以利于OC 模块使用。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使用Cocopods或Carthage配置工程引入依赖，子工程 Project嵌套使用并可独立编译，打包framework。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 runtime 实现全局防崩溃机制，全局自定义配置方法与系统API隐性对接。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监听文件写入完成拼接表单实时上传，若上传失败则记录数据库定时上传。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设备自动注册xmpp，定时检查重连，即时消息拉取日志文件，文件切分与合并，转化string等手段控制消息类型。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体育新闻资讯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运行环境：MAC OS 10.11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开发工具：XCode7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项目描述：本人全程参与项目从0到1的整个历程，项目主要分为五大模块：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头条：头条里主要是体育之类的资讯，新闻详情页由原生控件仿照网页进行布局。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直播：直播列表数据分为直播前，直播中，直播后三种，直播前由网页显示关于直播的一些信息，直播中的点击进入直播界面，用户可以进行提问，评论，点赞，送礼等一些操作，直播后则以replay的形式展现，用户同样可以点赞评论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球星：展示明星个人信息，明星动态，星闻，行程，粉丝圈等一些数据，左右滑动可以切换不同明星。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活动：主要包含一些直播，活动页面为h5展示，用户可以进行预约，买票等一些和活动有关的操作。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我的：展示用户的个人资料，关注新闻，发表话题数，会员，票务信息，也可接收一些系统提示消息和关于app的一些设置。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项目技术：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网络底层采用AFNetWork第三方库，数据解析使用MJExtension解析，数据库使用FMDB第三方库。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视频播放采用ffmpeg播放库，支持多线程上传图片或视频，支持断点续传，项目中的网页均可以和项目进行js交互，实现数据的传递，使用MJRefresh实现上拉加载，下拉刷新。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40" w:leftChars="20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项目包含内购，支付宝，微信三种支付方式，并有极光推送，友盟统计，分享等一些功能。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3.15pt;margin-top:-22.45pt;height:621.6pt;width:518.75pt;z-index:251695104;mso-width-relative:page;mso-height-relative:page;" filled="f" stroked="f" coordsize="21600,21600" o:gfxdata="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ikIG9kAAAANAQAADwAAAAAAAAAB&#10;ACAAAAAiAAAAZHJzL2Rvd25yZXYueG1sUEsBAhQAFAAAAAgAh07iQNkclsjWAQAAkA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身份认证系统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架构搭建: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负责MVC 模式下控制器臃肿问题解决, 如从控制器分离出Data Source和Protocols，将域逻辑(model处理)移动到模型分类，创建Store类处理本地文件或者数据等。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MVVM + RCA 探索，viewmodel独立于 UI模块之外实现单元测试，通过绑定RCA信息回调实现数据即时刷新，同时摆脱Block等。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 与 SWIFT 混编对接，对项目过渡升级进行改造，构建桥接文件实现swift调用OC，对swift公共类和方法进行公开性改造以利于OC 模块使用。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使用Cocopods或Carthage配置工程引入依赖，子工程 Project嵌套使用并可独立编译，打包framework。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 runtime 实现全局防崩溃机制，全局自定义配置方法与系统API隐性对接。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监听文件写入完成拼接表单实时上传，若上传失败则记录数据库定时上传。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设备自动注册xmpp，定时检查重连，即时消息拉取日志文件，文件切分与合并，转化string等手段控制消息类型。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体育新闻资讯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运行环境：MAC OS 10.11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开发工具：XCode7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项目描述：本人全程参与项目从0到1的整个历程，项目主要分为五大模块：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头条：头条里主要是体育之类的资讯，新闻详情页由原生控件仿照网页进行布局。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直播：直播列表数据分为直播前，直播中，直播后三种，直播前由网页显示关于直播的一些信息，直播中的点击进入直播界面，用户可以进行提问，评论，点赞，送礼等一些操作，直播后则以replay的形式展现，用户同样可以点赞评论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球星：展示明星个人信息，明星动态，星闻，行程，粉丝圈等一些数据，左右滑动可以切换不同明星。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活动：主要包含一些直播，活动页面为h5展示，用户可以进行预约，买票等一些和活动有关的操作。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我的：展示用户的个人资料，关注新闻，发表话题数，会员，票务信息，也可接收一些系统提示消息和关于app的一些设置。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项目技术：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网络底层采用AFNetWork第三方库，数据解析使用MJExtension解析，数据库使用FMDB第三方库。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视频播放采用ffmpeg播放库，支持多线程上传图片或视频，支持断点续传，项目中的网页均可以和项目进行js交互，实现数据的传递，使用MJRefresh实现上拉加载，下拉刷新。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40" w:leftChars="20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项目包含内购，支付宝，微信三种支付方式，并有极光推送，友盟统计，分享等一些功能。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6162675</wp:posOffset>
                </wp:positionV>
                <wp:extent cx="1219200" cy="314325"/>
                <wp:effectExtent l="0" t="0" r="0" b="9525"/>
                <wp:wrapNone/>
                <wp:docPr id="13" name="自选图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948055" y="9032240"/>
                          <a:ext cx="1219200" cy="31432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11" o:spid="_x0000_s1026" o:spt="118" type="#_x0000_t118" style="position:absolute;left:0pt;flip:x;margin-left:-15.35pt;margin-top:485.25pt;height:24.75pt;width:96pt;z-index:-251648000;mso-width-relative:page;mso-height-relative:page;" fillcolor="#404040 [2429]" filled="t" stroked="f" coordsize="21600,21600" o:gfxdata="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Ju7DNkAAAAMAQAADwAAAAAAAAABACAAAAAiAAAAZHJz&#10;L2Rvd25yZXYueG1sUEsBAhQAFAAAAAgAh07iQJk32UQDAgAA1AMAAA4AAAAAAAAAAQAgAAAAKAEA&#10;AGRycy9lMm9Eb2MueG1sUEsFBgAAAAAGAAYAWQEAAJ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6162675</wp:posOffset>
                </wp:positionV>
                <wp:extent cx="381000" cy="314325"/>
                <wp:effectExtent l="0" t="0" r="0" b="9525"/>
                <wp:wrapNone/>
                <wp:docPr id="12" name="自选图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7055" y="9032240"/>
                          <a:ext cx="381000" cy="314325"/>
                        </a:xfrm>
                        <a:prstGeom prst="flowChartManualInpu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310" o:spid="_x0000_s1026" o:spt="118" type="#_x0000_t118" style="position:absolute;left:0pt;margin-left:-45.35pt;margin-top:485.25pt;height:24.75pt;width:30pt;z-index:-251649024;mso-width-relative:page;mso-height-relative:page;" fillcolor="#C00000" filled="t" stroked="f" coordsize="21600,21600" o:gfxdata="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7pYrZAAAA&#10;DAEAAA8AAAAAAAAAAQAgAAAAIgAAAGRycy9kb3ducmV2LnhtbFBLAQIUABQAAAAIAIdO4kAi+qt1&#10;4wEAAJADAAAOAAAAAAAAAAEAIAAAACgBAABkcnMvZTJvRG9jLnhtbFBLBQYAAAAABgAGAFkBAAB9&#10;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6510020</wp:posOffset>
                </wp:positionV>
                <wp:extent cx="6588125" cy="739140"/>
                <wp:effectExtent l="0" t="0" r="0" b="0"/>
                <wp:wrapNone/>
                <wp:docPr id="4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15pt;margin-top:512.6pt;height:58.2pt;width:518.75pt;z-index:251671552;mso-width-relative:page;mso-height-relative:page;" filled="f" stroked="f" coordsize="21600,21600" o:gfxdata="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oDV99oAAAAOAQAADwAAAAAAAAAB&#10;ACAAAAAiAAAAZHJzL2Rvd25yZXYueG1sUEsBAhQAFAAAAAgAh07iQIbD/SzVAQAAjwMAAA4AAAAA&#10;AAAAAQAgAAAAKQEAAGRycy9lMm9Eb2MueG1sUEsFBgAAAAAGAAYAWQEAAH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合肥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6178550</wp:posOffset>
                </wp:positionV>
                <wp:extent cx="935990" cy="28829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882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75pt;margin-top:486.5pt;height:22.7pt;width:73.7pt;z-index:251683840;mso-width-relative:page;mso-height-relative:page;" filled="f" stroked="f" coordsize="21600,21600" o:gfxdata="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AnGV/2gAAAAwBAAAPAAAAAAAA&#10;AAEAIAAAACIAAABkcnMvZG93bnJldi54bWxQSwECFAAUAAAACACHTuJAY9HhKxACAAATBAAADgAA&#10;AAAAAAABACAAAAApAQAAZHJzL2Uyb0RvYy54bWxQSwUGAAAAAAYABgBZAQAAqw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6253480</wp:posOffset>
                </wp:positionV>
                <wp:extent cx="254000" cy="179705"/>
                <wp:effectExtent l="0" t="0" r="0" b="13970"/>
                <wp:wrapNone/>
                <wp:docPr id="31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40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65080" y="67131"/>
                            </a:cxn>
                            <a:cxn ang="0">
                              <a:pos x="265080" y="111072"/>
                            </a:cxn>
                            <a:cxn ang="0">
                              <a:pos x="274853" y="120836"/>
                            </a:cxn>
                            <a:cxn ang="0">
                              <a:pos x="255308" y="141586"/>
                            </a:cxn>
                            <a:cxn ang="0">
                              <a:pos x="234541" y="122057"/>
                            </a:cxn>
                            <a:cxn ang="0">
                              <a:pos x="249200" y="109851"/>
                            </a:cxn>
                            <a:cxn ang="0">
                              <a:pos x="249200" y="74455"/>
                            </a:cxn>
                            <a:cxn ang="0">
                              <a:pos x="158804" y="111072"/>
                            </a:cxn>
                            <a:cxn ang="0">
                              <a:pos x="124600" y="112292"/>
                            </a:cxn>
                            <a:cxn ang="0">
                              <a:pos x="20767" y="70793"/>
                            </a:cxn>
                            <a:cxn ang="0">
                              <a:pos x="20767" y="46382"/>
                            </a:cxn>
                            <a:cxn ang="0">
                              <a:pos x="120935" y="9765"/>
                            </a:cxn>
                            <a:cxn ang="0">
                              <a:pos x="157582" y="7323"/>
                            </a:cxn>
                            <a:cxn ang="0">
                              <a:pos x="263859" y="48823"/>
                            </a:cxn>
                            <a:cxn ang="0">
                              <a:pos x="265080" y="67131"/>
                            </a:cxn>
                            <a:cxn ang="0">
                              <a:pos x="162469" y="128160"/>
                            </a:cxn>
                            <a:cxn ang="0">
                              <a:pos x="214996" y="104969"/>
                            </a:cxn>
                            <a:cxn ang="0">
                              <a:pos x="214996" y="175762"/>
                            </a:cxn>
                            <a:cxn ang="0">
                              <a:pos x="141702" y="203835"/>
                            </a:cxn>
                            <a:cxn ang="0">
                              <a:pos x="64743" y="175762"/>
                            </a:cxn>
                            <a:cxn ang="0">
                              <a:pos x="64743" y="109851"/>
                            </a:cxn>
                            <a:cxn ang="0">
                              <a:pos x="119714" y="128160"/>
                            </a:cxn>
                            <a:cxn ang="0">
                              <a:pos x="162469" y="128160"/>
                            </a:cxn>
                            <a:cxn ang="0">
                              <a:pos x="162469" y="128160"/>
                            </a:cxn>
                            <a:cxn ang="0">
                              <a:pos x="162469" y="128160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39.2pt;margin-top:492.4pt;height:14.15pt;width:20pt;z-index:251676672;mso-width-relative:page;mso-height-relative:page;" fillcolor="#FFFFFF" filled="t" stroked="f" coordsize="236,167" o:gfxdata="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Wd9B9NkA&#10;AAAMAQAADwAAAAAAAAABACAAAAAiAAAAZHJzL2Rvd25yZXYueG1sUEsBAhQAFAAAAAgAh07iQGAh&#10;fxfKBAAATxIAAA4AAAAAAAAAAQAgAAAAKAEAAGRycy9lMm9Eb2MueG1sUEsFBgAAAAAGAAYAWQEA&#10;AGQI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65080,67131;265080,111072;274853,120836;255308,141586;234541,122057;249200,109851;249200,74455;158804,111072;124600,112292;20767,70793;20767,46382;120935,9765;157582,7323;263859,48823;265080,67131;162469,128160;214996,104969;214996,175762;141702,203835;64743,175762;64743,109851;119714,128160;162469,128160;162469,128160;162469,12816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83751"/>
    <w:multiLevelType w:val="multilevel"/>
    <w:tmpl w:val="14E83751"/>
    <w:lvl w:ilvl="0" w:tentative="0">
      <w:start w:val="1"/>
      <w:numFmt w:val="bullet"/>
      <w:lvlText w:val=""/>
      <w:lvlJc w:val="left"/>
      <w:pPr>
        <w:ind w:left="823" w:hanging="420"/>
      </w:pPr>
      <w:rPr>
        <w:rFonts w:hint="default" w:ascii="Wingdings" w:hAnsi="Wingdings"/>
        <w:color w:val="2D394F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1">
    <w:nsid w:val="1AA6D1F2"/>
    <w:multiLevelType w:val="singleLevel"/>
    <w:tmpl w:val="1AA6D1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3D29"/>
    <w:rsid w:val="00020549"/>
    <w:rsid w:val="00021179"/>
    <w:rsid w:val="00084854"/>
    <w:rsid w:val="000901B6"/>
    <w:rsid w:val="00174181"/>
    <w:rsid w:val="001D50DE"/>
    <w:rsid w:val="002659AB"/>
    <w:rsid w:val="002660CC"/>
    <w:rsid w:val="002749C1"/>
    <w:rsid w:val="00282717"/>
    <w:rsid w:val="002A1B9D"/>
    <w:rsid w:val="002A2C80"/>
    <w:rsid w:val="002E192C"/>
    <w:rsid w:val="002F131B"/>
    <w:rsid w:val="00313713"/>
    <w:rsid w:val="0037728A"/>
    <w:rsid w:val="00377505"/>
    <w:rsid w:val="003C57B1"/>
    <w:rsid w:val="003C5D84"/>
    <w:rsid w:val="004804D5"/>
    <w:rsid w:val="004B1175"/>
    <w:rsid w:val="004C0523"/>
    <w:rsid w:val="005443F3"/>
    <w:rsid w:val="00584419"/>
    <w:rsid w:val="005C37EE"/>
    <w:rsid w:val="005D365A"/>
    <w:rsid w:val="00696762"/>
    <w:rsid w:val="006C0800"/>
    <w:rsid w:val="006F28FE"/>
    <w:rsid w:val="00726DF4"/>
    <w:rsid w:val="00772F5A"/>
    <w:rsid w:val="007B0907"/>
    <w:rsid w:val="007B5659"/>
    <w:rsid w:val="007D1BE5"/>
    <w:rsid w:val="007E4BCE"/>
    <w:rsid w:val="007F5561"/>
    <w:rsid w:val="00812E4F"/>
    <w:rsid w:val="008248EA"/>
    <w:rsid w:val="00831045"/>
    <w:rsid w:val="00847F18"/>
    <w:rsid w:val="00870A56"/>
    <w:rsid w:val="008F45C8"/>
    <w:rsid w:val="009174D7"/>
    <w:rsid w:val="00924707"/>
    <w:rsid w:val="00937E1F"/>
    <w:rsid w:val="00956265"/>
    <w:rsid w:val="009F07DC"/>
    <w:rsid w:val="00A07C43"/>
    <w:rsid w:val="00A32734"/>
    <w:rsid w:val="00A45A08"/>
    <w:rsid w:val="00A9183F"/>
    <w:rsid w:val="00AC7125"/>
    <w:rsid w:val="00AD5F4D"/>
    <w:rsid w:val="00B11ED7"/>
    <w:rsid w:val="00B26D0C"/>
    <w:rsid w:val="00B54BB5"/>
    <w:rsid w:val="00BB672E"/>
    <w:rsid w:val="00C3039C"/>
    <w:rsid w:val="00C66487"/>
    <w:rsid w:val="00C93CB0"/>
    <w:rsid w:val="00CB0AC5"/>
    <w:rsid w:val="00CC3ACA"/>
    <w:rsid w:val="00CE71ED"/>
    <w:rsid w:val="00D0105F"/>
    <w:rsid w:val="00D21965"/>
    <w:rsid w:val="00D315DE"/>
    <w:rsid w:val="00D613DA"/>
    <w:rsid w:val="00D7323E"/>
    <w:rsid w:val="00D801B3"/>
    <w:rsid w:val="00DB3230"/>
    <w:rsid w:val="00DB6B39"/>
    <w:rsid w:val="00DB6F70"/>
    <w:rsid w:val="00DE5711"/>
    <w:rsid w:val="00E34F73"/>
    <w:rsid w:val="00E95B67"/>
    <w:rsid w:val="00F00E73"/>
    <w:rsid w:val="00F4417A"/>
    <w:rsid w:val="00F45D6B"/>
    <w:rsid w:val="00F56811"/>
    <w:rsid w:val="00FB00C0"/>
    <w:rsid w:val="00FB1C6E"/>
    <w:rsid w:val="00FB3DF7"/>
    <w:rsid w:val="07E70649"/>
    <w:rsid w:val="105E4FA7"/>
    <w:rsid w:val="1119221D"/>
    <w:rsid w:val="17BC01D1"/>
    <w:rsid w:val="1A9F52AC"/>
    <w:rsid w:val="2CD23242"/>
    <w:rsid w:val="30213D29"/>
    <w:rsid w:val="38EE27B1"/>
    <w:rsid w:val="44394806"/>
    <w:rsid w:val="4FF0602A"/>
    <w:rsid w:val="507B160A"/>
    <w:rsid w:val="6D535020"/>
    <w:rsid w:val="74223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15</Words>
  <Characters>88</Characters>
  <Lines>1</Lines>
  <Paragraphs>1</Paragraphs>
  <TotalTime>6</TotalTime>
  <ScaleCrop>false</ScaleCrop>
  <LinksUpToDate>false</LinksUpToDate>
  <CharactersWithSpaces>102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2018-04-19T07:52:00Z</dcterms:created>
  <dc:creator>Aaron</dc:creator>
  <cp:lastModifiedBy>慕岑</cp:lastModifiedBy>
  <cp:lastPrinted>2018-04-19T14:52:00Z</cp:lastPrinted>
  <dcterms:modified xsi:type="dcterms:W3CDTF">2022-02-02T13:15:09Z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v1.0_mb_6Puvfs9+37GJAmOsK5vHcA==</vt:lpwstr>
  </property>
  <property fmtid="{D5CDD505-2E9C-101B-9397-08002B2CF9AE}" pid="4" name="ICV">
    <vt:lpwstr>8BAC1D8CD3B74999B5CA3866D336A677</vt:lpwstr>
  </property>
</Properties>
</file>