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-487045</wp:posOffset>
                </wp:positionV>
                <wp:extent cx="1390650" cy="89471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籍贯：石家庄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-38.35pt;height:70.45pt;width:109.5pt;z-index:251667456;mso-width-relative:page;mso-height-relative:page;" filled="f" stroked="f" coordsize="21600,21600" o:gfxdata="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p03R1wAA&#10;AAoBAAAPAAAAAAAAAAEAIAAAACIAAABkcnMvZG93bnJldi54bWxQSwECFAAUAAAACACHTuJAWgVr&#10;mx8CAAAn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籍贯：石家庄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-487045</wp:posOffset>
                </wp:positionV>
                <wp:extent cx="2638425" cy="858520"/>
                <wp:effectExtent l="0" t="0" r="0" b="0"/>
                <wp:wrapNone/>
                <wp:docPr id="10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现居住地：上海普陀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电子邮箱：12345678@qq.com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257.25pt;margin-top:-38.35pt;height:67.6pt;width:207.75pt;z-index:251668480;mso-width-relative:page;mso-height-relative:page;" filled="f" stroked="f" coordsize="21600,21600" o:gfxdata="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/2gpdgA&#10;AAAKAQAADwAAAAAAAAABACAAAAAiAAAAZHJzL2Rvd25yZXYueG1sUEsBAhQAFAAAAAgAh07iQL8X&#10;sJcfAgAAJ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现居住地：上海普陀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电子邮箱：12345678@qq.com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-142875</wp:posOffset>
                </wp:positionV>
                <wp:extent cx="704850" cy="438150"/>
                <wp:effectExtent l="0" t="0" r="0" b="0"/>
                <wp:wrapNone/>
                <wp:docPr id="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15.7pt;margin-top:-11.25pt;height:34.5pt;width:55.5pt;z-index:251659264;mso-width-relative:page;mso-height-relative:page;" filled="f" stroked="f" coordsize="21600,21600" o:gfxdata="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FgZwLXAAAACQEA&#10;AA8AAAAAAAAAAQAgAAAAIgAAAGRycy9kb3ducmV2LnhtbFBLAQIUABQAAAAIAIdO4kARrDdmGwIA&#10;ACI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60" w:lineRule="exact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-510540</wp:posOffset>
            </wp:positionV>
            <wp:extent cx="1800225" cy="3109595"/>
            <wp:effectExtent l="0" t="0" r="9525" b="14605"/>
            <wp:wrapNone/>
            <wp:docPr id="24" name="图片 24" descr="6773aa42a347e0503471933ad06ac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773aa42a347e0503471933ad06ac1db"/>
                    <pic:cNvPicPr>
                      <a:picLocks noChangeAspect="1"/>
                    </pic:cNvPicPr>
                  </pic:nvPicPr>
                  <pic:blipFill>
                    <a:blip r:embed="rId4"/>
                    <a:srcRect l="9630" r="670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-1123950</wp:posOffset>
                </wp:positionH>
                <wp:positionV relativeFrom="paragraph">
                  <wp:posOffset>-895350</wp:posOffset>
                </wp:positionV>
                <wp:extent cx="7524115" cy="10655935"/>
                <wp:effectExtent l="57150" t="57150" r="57785" b="69215"/>
                <wp:wrapNone/>
                <wp:docPr id="13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115" cy="10655935"/>
                        </a:xfrm>
                        <a:prstGeom prst="rect">
                          <a:avLst/>
                        </a:prstGeom>
                        <a:noFill/>
                        <a:ln w="114300" cap="flat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-88.5pt;margin-top:-70.5pt;height:839.05pt;width:592.45pt;mso-position-horizontal-relative:margin;z-index:251671552;mso-width-relative:page;mso-height-relative:page;" filled="f" stroked="t" coordsize="21600,21600" o:gfxdata="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NHv&#10;ltoAAAAPAQAADwAAAAAAAAABACAAAAAiAAAAZHJzL2Rvd25yZXYueG1sUEsBAhQAFAAAAAgAh07i&#10;QPNf0rAgAgAAQgQAAA4AAAAAAAAAAQAgAAAAKQEAAGRycy9lMm9Eb2MueG1sUEsFBgAAAAAGAAYA&#10;WQEAALsFAAAAAA==&#10;">
                <v:fill on="f" focussize="0,0"/>
                <v:stroke weight="9pt" color="#404040 [2429]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125730</wp:posOffset>
                </wp:positionV>
                <wp:extent cx="1078865" cy="641350"/>
                <wp:effectExtent l="0" t="0" r="0" b="0"/>
                <wp:wrapNone/>
                <wp:docPr id="1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30.45pt;margin-top:9.9pt;height:50.5pt;width:84.95pt;z-index:251669504;mso-width-relative:page;mso-height-relative:page;" filled="f" stroked="f" coordsize="21600,21600" o:gfxdata="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aD9VTWAAAACgEA&#10;AA8AAAAAAAAAAQAgAAAAIgAAAGRycy9kb3ducmV2LnhtbFBLAQIUABQAAAAIAIdO4kBgeiSEHAIA&#10;ACQEAAAOAAAAAAAAAAEAIAAAACU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3011805</wp:posOffset>
                </wp:positionV>
                <wp:extent cx="6696075" cy="3996055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399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上海市德若金融服务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iOS工程师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负责在iOS平台下的应用程序设计、开发、发布和维护，负责 iOS 项目的架构设计、方案的制定。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跟进iOS的新技术发展，编写设计开发及实现文档，负责优化移动产品的质量、性能、用户体验。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《开门红理财APP》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这是一款理财类APP，参与了APP的从0到1的整个流程，设置整个系列页面。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项目使用MVC模式，使用base继承模式开发。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使用Runtime修改MJRefresh下拉刷新。因为要展示特定文案。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新手引导页和一些其他页进行比例适配，支持iPhoneX。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类似于优惠券页切换都是使用第三方进行管理。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《个贷APP》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这是一款提供短期借贷服务的APP。主要包含用户中心、借款申请、订单状态、还款、资讯等几大模块。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负责从0到1搭建项目，项目经历MVC到VIPER架构的重构过程。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主要负责首页推荐模块、借款流程、还款流程的业务代码开发。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开发无侵入埋点框架、UI组件库、路由组件库、基础库等，并通过搭建Cocoapods私有库发布。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其他技术Masonry、AFNetworking、SDWebImage、WebViewJavascriptBridge、AddressBook。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3.1pt;margin-top:237.15pt;height:314.65pt;width:527.25pt;z-index:251662336;mso-width-relative:page;mso-height-relative:page;" filled="f" stroked="f" coordsize="21600,21600" o:gfxdata="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9&#10;Jyh/3QAAAA0BAAAPAAAAAAAAAAEAIAAAACIAAABkcnMvZG93bnJldi54bWxQSwECFAAUAAAACACH&#10;TuJA0asE8q0BAABRAwAADgAAAAAAAAABACAAAAAs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上海市德若金融服务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技术部门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iOS工程师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负责在iOS平台下的应用程序设计、开发、发布和维护，负责 iOS 项目的架构设计、方案的制定。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跟进iOS的新技术发展，编写设计开发及实现文档，负责优化移动产品的质量、性能、用户体验。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《开门红理财APP》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这是一款理财类APP，参与了APP的从0到1的整个流程，设置整个系列页面。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项目使用MVC模式，使用base继承模式开发。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使用Runtime修改MJRefresh下拉刷新。因为要展示特定文案。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新手引导页和一些其他页进行比例适配，支持iPhoneX。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类似于优惠券页切换都是使用第三方进行管理。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《个贷APP》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这是一款提供短期借贷服务的APP。主要包含用户中心、借款申请、订单状态、还款、资讯等几大模块。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负责从0到1搭建项目，项目经历MVC到VIPER架构的重构过程。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主要负责首页推荐模块、借款流程、还款流程的业务代码开发。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开发无侵入埋点框架、UI组件库、路由组件库、基础库等，并通过搭建Cocoapods私有库发布。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其他技术Masonry、AFNetworking、SDWebImage、WebViewJavascriptBridge、AddressBook。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751205</wp:posOffset>
            </wp:positionV>
            <wp:extent cx="1043940" cy="1256665"/>
            <wp:effectExtent l="0" t="0" r="0" b="635"/>
            <wp:wrapNone/>
            <wp:docPr id="3" name="图片 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2541270</wp:posOffset>
                </wp:positionV>
                <wp:extent cx="179705" cy="179705"/>
                <wp:effectExtent l="0" t="0" r="10795" b="15240"/>
                <wp:wrapNone/>
                <wp:docPr id="7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34.1pt;margin-top:200.1pt;height:14.15pt;width:14.15pt;z-index:251663360;mso-width-relative:page;mso-height-relative:page;" fillcolor="#FFFFFF" filled="t" stroked="f" coordsize="174,166" o:gfxdata="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MBM9+tsAAAALAQAADwAAAAAAAAABACAA&#10;AAAiAAAAZHJzL2Rvd25yZXYueG1sUEsBAhQAFAAAAAgAh07iQIMI1RO2BAAAJBkAAA4AAAAAAAAA&#10;AQAgAAAAKgEAAGRycy9lMm9Eb2MueG1sUEsFBgAAAAAGAAYAWQEAAFII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2436495</wp:posOffset>
                </wp:positionV>
                <wp:extent cx="994410" cy="396240"/>
                <wp:effectExtent l="0" t="0" r="0" b="0"/>
                <wp:wrapNone/>
                <wp:docPr id="2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8.3pt;margin-top:191.85pt;height:31.2pt;width:78.3pt;z-index:251661312;mso-width-relative:page;mso-height-relative:page;" filled="f" stroked="f" coordsize="21600,21600" o:gfxdata="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tauJtgAAAAL&#10;AQAADwAAAAAAAAABACAAAAAiAAAAZHJzL2Rvd25yZXYueG1sUEsBAhQAFAAAAAgAh07iQKlTs48c&#10;AgAAJA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1195705</wp:posOffset>
                </wp:positionH>
                <wp:positionV relativeFrom="paragraph">
                  <wp:posOffset>473710</wp:posOffset>
                </wp:positionV>
                <wp:extent cx="4860290" cy="16979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69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。有从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0到1项目经验。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熟练C/Object-C等开发语言，熟练使用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OS的Xcode开发工具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精通ios开发中的各种组件、数据存储、UI布局、动画与空间的使用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熟练使用MVC，MVVM 熟悉MVP开发模式 对项目的架构有一定认识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对Runtime RunLoop有一定了解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熟练使用AFNetworking,SDWebimage,JSONModel等第三方库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具备良好的编程风格和习惯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，能独立高效完成开发任务。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37.3pt;height:133.7pt;width:382.7pt;mso-position-horizontal-relative:margin;z-index:251665408;mso-width-relative:page;mso-height-relative:page;" filled="f" stroked="f" coordsize="21600,21600" o:gfxdata="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DAW2NgAAAAK&#10;AQAADwAAAAAAAAABACAAAAAiAAAAZHJzL2Rvd25yZXYueG1sUEsBAhQAFAAAAAgAh07iQLX8hhMc&#10;AgAAJg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。有从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0到1项目经验。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熟练C/Object-C等开发语言，熟练使用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OS的Xcode开发工具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精通ios开发中的各种组件、数据存储、UI布局、动画与空间的使用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熟练使用MVC，MVVM 熟悉MVP开发模式 对项目的架构有一定认识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对Runtime RunLoop有一定了解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熟练使用AFNetworking,SDWebimage,JSONModel等第三方库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具备良好的编程风格和习惯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，能独立高效完成开发任务。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-710565</wp:posOffset>
                </wp:positionH>
                <wp:positionV relativeFrom="paragraph">
                  <wp:posOffset>7528560</wp:posOffset>
                </wp:positionV>
                <wp:extent cx="6696075" cy="1403985"/>
                <wp:effectExtent l="0" t="0" r="0" b="0"/>
                <wp:wrapNone/>
                <wp:docPr id="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合肥工业大学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荣誉奖励：2016校学业一等奖学金、2015校一等优秀学生奖学金、2014校一等优秀学生奖学金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达内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培训内容：学习Objective-C语言开发基础、 iOS界面开发设计、iOS高级应用技术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项目经验：独立完成XXX项目、XXX项目，小组一起完成XXX项目、XXX项目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55.95pt;margin-top:592.8pt;height:110.55pt;width:527.25pt;mso-position-horizontal-relative:margin;z-index:251666432;mso-width-relative:page;mso-height-relative:page;" filled="f" stroked="f" coordsize="21600,21600" o:gfxdata="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QNtIdoAAAAOAQAADwAAAAAAAAABACAAAAAiAAAAZHJzL2Rvd25yZXYueG1sUEsB&#10;AhQAFAAAAAgAh07iQB+QWqW6AQAAX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合肥工业大学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荣誉奖励：2016校学业一等奖学金、2015校一等优秀学生奖学金、2014校一等优秀学生奖学金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达内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培训内容：学习Objective-C语言开发基础、 iOS界面开发设计、iOS高级应用技术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项目经验：独立完成XXX项目、XXX项目，小组一起完成XXX项目、XXX项目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7160895</wp:posOffset>
                </wp:positionV>
                <wp:extent cx="1007110" cy="396240"/>
                <wp:effectExtent l="0" t="0" r="0" b="0"/>
                <wp:wrapNone/>
                <wp:docPr id="29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eastAsia="微软雅黑"/>
                                <w:color w:val="FFFFFF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培训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11.3pt;margin-top:563.85pt;height:31.2pt;width:79.3pt;z-index:251664384;mso-width-relative:page;mso-height-relative:page;" filled="f" stroked="f" coordsize="21600,21600" o:gfxdata="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4q/CtgAAAAN&#10;AQAADwAAAAAAAAABACAAAAAiAAAAZHJzL2Rvd25yZXYueG1sUEsBAhQAFAAAAAgAh07iQNS3G2wc&#10;AgAAJQ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eastAsia="微软雅黑"/>
                          <w:color w:val="FFFFFF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7273925</wp:posOffset>
                </wp:positionV>
                <wp:extent cx="252095" cy="178435"/>
                <wp:effectExtent l="0" t="0" r="635" b="14605"/>
                <wp:wrapNone/>
                <wp:docPr id="5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2095" cy="178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3813191" y="81938008"/>
                            </a:cxn>
                            <a:cxn ang="0">
                              <a:pos x="323813191" y="135571024"/>
                            </a:cxn>
                            <a:cxn ang="0">
                              <a:pos x="335751573" y="147488659"/>
                            </a:cxn>
                            <a:cxn ang="0">
                              <a:pos x="311876031" y="172815462"/>
                            </a:cxn>
                            <a:cxn ang="0">
                              <a:pos x="286507732" y="148978973"/>
                            </a:cxn>
                            <a:cxn ang="0">
                              <a:pos x="304414694" y="134080710"/>
                            </a:cxn>
                            <a:cxn ang="0">
                              <a:pos x="304414694" y="90877454"/>
                            </a:cxn>
                            <a:cxn ang="0">
                              <a:pos x="193989852" y="135571024"/>
                            </a:cxn>
                            <a:cxn ang="0">
                              <a:pos x="152207347" y="137060118"/>
                            </a:cxn>
                            <a:cxn ang="0">
                              <a:pos x="25368298" y="86407731"/>
                            </a:cxn>
                            <a:cxn ang="0">
                              <a:pos x="25368298" y="56612424"/>
                            </a:cxn>
                            <a:cxn ang="0">
                              <a:pos x="147730301" y="11918854"/>
                            </a:cxn>
                            <a:cxn ang="0">
                              <a:pos x="192497096" y="8938225"/>
                            </a:cxn>
                            <a:cxn ang="0">
                              <a:pos x="322321657" y="59591833"/>
                            </a:cxn>
                            <a:cxn ang="0">
                              <a:pos x="323813191" y="81938008"/>
                            </a:cxn>
                            <a:cxn ang="0">
                              <a:pos x="198466898" y="156428105"/>
                            </a:cxn>
                            <a:cxn ang="0">
                              <a:pos x="262632190" y="128121892"/>
                            </a:cxn>
                            <a:cxn ang="0">
                              <a:pos x="262632190" y="214529624"/>
                            </a:cxn>
                            <a:cxn ang="0">
                              <a:pos x="173098599" y="248794654"/>
                            </a:cxn>
                            <a:cxn ang="0">
                              <a:pos x="79087963" y="214529624"/>
                            </a:cxn>
                            <a:cxn ang="0">
                              <a:pos x="79087963" y="134080710"/>
                            </a:cxn>
                            <a:cxn ang="0">
                              <a:pos x="146238767" y="156428105"/>
                            </a:cxn>
                            <a:cxn ang="0">
                              <a:pos x="198466898" y="156428105"/>
                            </a:cxn>
                            <a:cxn ang="0">
                              <a:pos x="198466898" y="156428105"/>
                            </a:cxn>
                            <a:cxn ang="0">
                              <a:pos x="198466898" y="156428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38.45pt;margin-top:572.75pt;height:14.05pt;width:19.85pt;z-index:251660288;mso-width-relative:page;mso-height-relative:page;" fillcolor="#FFFFFF" filled="t" stroked="f" coordsize="236,167" o:gfxdata="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E/XZsraAAAADQEAAA8AAAAAAAAAAQAgAAAAIgAAAGRycy9kb3ducmV2LnhtbFBLAQIU&#10;ABQAAAAIAIdO4kBir0wu1gQAAI8SAAAOAAAAAAAAAAEAIAAAACkBAABkcnMvZTJvRG9jLnhtbFBL&#10;BQYAAAAABgAGAFkBAABxCA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323813191,81938008;323813191,135571024;335751573,147488659;311876031,172815462;286507732,148978973;304414694,134080710;304414694,90877454;193989852,135571024;152207347,137060118;25368298,86407731;25368298,56612424;147730301,11918854;192497096,8938225;322321657,59591833;323813191,81938008;198466898,156428105;262632190,128121892;262632190,214529624;173098599,248794654;79087963,214529624;79087963,134080710;146238767,156428105;198466898,156428105;198466898,156428105;198466898,156428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7199630</wp:posOffset>
                </wp:positionV>
                <wp:extent cx="1583690" cy="323850"/>
                <wp:effectExtent l="0" t="0" r="16510" b="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65pt;margin-top:566.9pt;height:25.5pt;width:124.7pt;z-index:-251641856;v-text-anchor:middle;mso-width-relative:page;mso-height-relative:page;" fillcolor="#404040 [2429]" filled="t" stroked="f" coordsize="21600,21600" arcsize="0.166666666666667" o:gfxdata="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67GXNkAAAAOAQAA&#10;DwAAAAAAAAABACAAAAAiAAAAZHJzL2Rvd25yZXYueG1sUEsBAhQAFAAAAAgAh07iQIgXcxeKAgAA&#10;+gQAAA4AAAAAAAAAAQAgAAAAKAEAAGRycy9lMm9Eb2MueG1sUEsFBgAAAAAGAAYAWQEAACQGAAAA&#10;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2484755</wp:posOffset>
                </wp:positionV>
                <wp:extent cx="1583690" cy="323850"/>
                <wp:effectExtent l="0" t="0" r="1651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745" y="3776345"/>
                          <a:ext cx="1583690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65pt;margin-top:195.65pt;height:25.5pt;width:124.7pt;z-index:-251642880;v-text-anchor:middle;mso-width-relative:page;mso-height-relative:page;" fillcolor="#404040 [2429]" filled="t" stroked="f" coordsize="21600,21600" arcsize="0.166666666666667" o:gfxdata="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9RwQ&#10;19gAAAAMAQAADwAAAAAAAAABACAAAAAiAAAAZHJzL2Rvd25yZXYueG1sUEsBAhQAFAAAAAgAh07i&#10;QH2eNBmUAgAABQUAAA4AAAAAAAAAAQAgAAAAJwEAAGRycy9lMm9Eb2MueG1sUEsFBgAAAAAGAAYA&#10;WQEAAC0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103505</wp:posOffset>
                </wp:positionV>
                <wp:extent cx="1074420" cy="396240"/>
                <wp:effectExtent l="0" t="0" r="0" b="0"/>
                <wp:wrapNone/>
                <wp:docPr id="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自我介绍：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5.45pt;margin-top:8.15pt;height:31.2pt;width:84.6pt;z-index:251670528;mso-width-relative:page;mso-height-relative:page;" filled="f" stroked="f" coordsize="21600,21600" o:gfxdata="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a7f0G1gAAAAkBAAAPAAAAAAAAAAEAIAAAACIAAABkcnMvZG93bnJldi54bWxQSwECFAAUAAAA&#10;CACHTuJA89FwQbcBAABdAwAADgAAAAAAAAABACAAAAAl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自我介绍：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896D3"/>
    <w:multiLevelType w:val="singleLevel"/>
    <w:tmpl w:val="074896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3D29"/>
    <w:rsid w:val="000B161F"/>
    <w:rsid w:val="00136B54"/>
    <w:rsid w:val="002F0AC8"/>
    <w:rsid w:val="0037728A"/>
    <w:rsid w:val="003C5D84"/>
    <w:rsid w:val="003E2D6A"/>
    <w:rsid w:val="003E57F6"/>
    <w:rsid w:val="005443F3"/>
    <w:rsid w:val="005D365A"/>
    <w:rsid w:val="0069400D"/>
    <w:rsid w:val="006C52FD"/>
    <w:rsid w:val="006D030F"/>
    <w:rsid w:val="00737305"/>
    <w:rsid w:val="007B5659"/>
    <w:rsid w:val="00870A56"/>
    <w:rsid w:val="008E10AA"/>
    <w:rsid w:val="00956265"/>
    <w:rsid w:val="009A7D64"/>
    <w:rsid w:val="00A379FE"/>
    <w:rsid w:val="00A45A08"/>
    <w:rsid w:val="00CA4840"/>
    <w:rsid w:val="00CB0AC5"/>
    <w:rsid w:val="00CC3ACA"/>
    <w:rsid w:val="00CD541C"/>
    <w:rsid w:val="00D21965"/>
    <w:rsid w:val="00D801B3"/>
    <w:rsid w:val="00DB6F70"/>
    <w:rsid w:val="00DF1FE4"/>
    <w:rsid w:val="00E53F6A"/>
    <w:rsid w:val="00E95B67"/>
    <w:rsid w:val="00F37845"/>
    <w:rsid w:val="00FB00C0"/>
    <w:rsid w:val="024564D9"/>
    <w:rsid w:val="07E70649"/>
    <w:rsid w:val="0B434809"/>
    <w:rsid w:val="105E4FA7"/>
    <w:rsid w:val="1119221D"/>
    <w:rsid w:val="1E82456B"/>
    <w:rsid w:val="20437CDB"/>
    <w:rsid w:val="274C192F"/>
    <w:rsid w:val="30213D29"/>
    <w:rsid w:val="334456C6"/>
    <w:rsid w:val="4FF0602A"/>
    <w:rsid w:val="6D535020"/>
    <w:rsid w:val="74223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2</Words>
  <Characters>17</Characters>
  <Lines>1</Lines>
  <Paragraphs>1</Paragraphs>
  <TotalTime>2</TotalTime>
  <ScaleCrop>false</ScaleCrop>
  <LinksUpToDate>false</LinksUpToDate>
  <CharactersWithSpaces>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2018-04-19T07:52:00Z</dcterms:created>
  <dc:creator>Aaron</dc:creator>
  <cp:lastModifiedBy>慕岑</cp:lastModifiedBy>
  <cp:lastPrinted>2018-12-29T06:37:00Z</cp:lastPrinted>
  <dcterms:modified xsi:type="dcterms:W3CDTF">2022-02-02T13:04:49Z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v1.0_mb_wjUYWrCR6I/NmRJqnbYCmA==</vt:lpwstr>
  </property>
  <property fmtid="{D5CDD505-2E9C-101B-9397-08002B2CF9AE}" pid="4" name="ICV">
    <vt:lpwstr>91F83BBB63E24368B9CAFD0950BF2B16</vt:lpwstr>
  </property>
</Properties>
</file>